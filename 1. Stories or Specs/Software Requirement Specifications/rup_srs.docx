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CC9" w:rsidRPr="003A76A4" w:rsidRDefault="00813303">
      <w:pPr>
        <w:pStyle w:val="Title"/>
        <w:jc w:val="right"/>
        <w:rPr>
          <w:rFonts w:ascii="Times New Roman" w:hAnsi="Times New Roman"/>
        </w:rPr>
      </w:pPr>
      <w:fldSimple w:instr=" SUBJECT  \* MERGEFORMAT ">
        <w:r w:rsidR="00C618BC" w:rsidRPr="003A76A4">
          <w:rPr>
            <w:rFonts w:ascii="Times New Roman" w:hAnsi="Times New Roman"/>
          </w:rPr>
          <w:t>PHẦN MỀM HỌC TOÁN LỚP 10</w:t>
        </w:r>
      </w:fldSimple>
    </w:p>
    <w:p w:rsidR="00BC4CC9" w:rsidRPr="003A76A4" w:rsidRDefault="009C381A">
      <w:pPr>
        <w:pStyle w:val="Title"/>
        <w:jc w:val="right"/>
        <w:rPr>
          <w:rFonts w:ascii="Times New Roman" w:hAnsi="Times New Roman"/>
        </w:rPr>
      </w:pPr>
      <w:r w:rsidRPr="003A76A4">
        <w:rPr>
          <w:rFonts w:ascii="Times New Roman" w:hAnsi="Times New Roman"/>
        </w:rPr>
        <w:t>Đặc tả yêu cầu phần mềm</w:t>
      </w:r>
    </w:p>
    <w:p w:rsidR="00BC4CC9" w:rsidRPr="003A76A4" w:rsidRDefault="00BC4CC9"/>
    <w:p w:rsidR="00BC4CC9" w:rsidRPr="003A76A4" w:rsidRDefault="00BC4CC9"/>
    <w:p w:rsidR="00BC4CC9" w:rsidRPr="003A76A4" w:rsidRDefault="00D96530">
      <w:pPr>
        <w:pStyle w:val="Title"/>
        <w:jc w:val="right"/>
        <w:rPr>
          <w:rFonts w:ascii="Times New Roman" w:hAnsi="Times New Roman"/>
          <w:sz w:val="28"/>
        </w:rPr>
      </w:pPr>
      <w:r>
        <w:rPr>
          <w:rFonts w:ascii="Times New Roman" w:hAnsi="Times New Roman"/>
          <w:sz w:val="28"/>
        </w:rPr>
        <w:t>Version</w:t>
      </w:r>
      <w:r w:rsidR="00C36E8C">
        <w:rPr>
          <w:rFonts w:ascii="Times New Roman" w:hAnsi="Times New Roman"/>
          <w:sz w:val="28"/>
        </w:rPr>
        <w:t xml:space="preserve"> 1.2</w:t>
      </w:r>
    </w:p>
    <w:p w:rsidR="00BC4CC9" w:rsidRPr="003A76A4" w:rsidRDefault="00BC4CC9">
      <w:pPr>
        <w:pStyle w:val="Title"/>
        <w:rPr>
          <w:rFonts w:ascii="Times New Roman" w:hAnsi="Times New Roman"/>
          <w:sz w:val="28"/>
        </w:rPr>
      </w:pPr>
    </w:p>
    <w:p w:rsidR="00BC4CC9" w:rsidRPr="003A76A4" w:rsidRDefault="00BC4CC9">
      <w:pPr>
        <w:jc w:val="right"/>
      </w:pPr>
    </w:p>
    <w:p w:rsidR="00BC4CC9" w:rsidRPr="003A76A4" w:rsidRDefault="00BC4CC9">
      <w:pPr>
        <w:pStyle w:val="BodyText"/>
        <w:sectPr w:rsidR="00BC4CC9" w:rsidRPr="003A76A4">
          <w:headerReference w:type="default" r:id="rId8"/>
          <w:footerReference w:type="even" r:id="rId9"/>
          <w:pgSz w:w="12240" w:h="15840" w:code="1"/>
          <w:pgMar w:top="1440" w:right="1440" w:bottom="1440" w:left="1440" w:header="720" w:footer="720" w:gutter="0"/>
          <w:cols w:space="720"/>
          <w:vAlign w:val="center"/>
        </w:sectPr>
      </w:pPr>
    </w:p>
    <w:p w:rsidR="00BC4CC9" w:rsidRPr="003A76A4" w:rsidRDefault="007E353A">
      <w:pPr>
        <w:pStyle w:val="Title"/>
        <w:rPr>
          <w:rFonts w:ascii="Times New Roman" w:hAnsi="Times New Roman"/>
        </w:rPr>
      </w:pPr>
      <w:r w:rsidRPr="003A76A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BC4CC9" w:rsidRPr="003A76A4">
        <w:tc>
          <w:tcPr>
            <w:tcW w:w="2304" w:type="dxa"/>
          </w:tcPr>
          <w:p w:rsidR="00BC4CC9" w:rsidRPr="003A76A4" w:rsidRDefault="007E353A">
            <w:pPr>
              <w:pStyle w:val="Tabletext"/>
              <w:jc w:val="center"/>
              <w:rPr>
                <w:b/>
              </w:rPr>
            </w:pPr>
            <w:r w:rsidRPr="003A76A4">
              <w:rPr>
                <w:b/>
              </w:rPr>
              <w:t>Date</w:t>
            </w:r>
          </w:p>
        </w:tc>
        <w:tc>
          <w:tcPr>
            <w:tcW w:w="1152" w:type="dxa"/>
          </w:tcPr>
          <w:p w:rsidR="00BC4CC9" w:rsidRPr="003A76A4" w:rsidRDefault="007E353A">
            <w:pPr>
              <w:pStyle w:val="Tabletext"/>
              <w:jc w:val="center"/>
              <w:rPr>
                <w:b/>
              </w:rPr>
            </w:pPr>
            <w:r w:rsidRPr="003A76A4">
              <w:rPr>
                <w:b/>
              </w:rPr>
              <w:t>Version</w:t>
            </w:r>
          </w:p>
        </w:tc>
        <w:tc>
          <w:tcPr>
            <w:tcW w:w="3744" w:type="dxa"/>
          </w:tcPr>
          <w:p w:rsidR="00BC4CC9" w:rsidRPr="003A76A4" w:rsidRDefault="007E353A">
            <w:pPr>
              <w:pStyle w:val="Tabletext"/>
              <w:jc w:val="center"/>
              <w:rPr>
                <w:b/>
              </w:rPr>
            </w:pPr>
            <w:r w:rsidRPr="003A76A4">
              <w:rPr>
                <w:b/>
              </w:rPr>
              <w:t>Description</w:t>
            </w:r>
          </w:p>
        </w:tc>
        <w:tc>
          <w:tcPr>
            <w:tcW w:w="2304" w:type="dxa"/>
          </w:tcPr>
          <w:p w:rsidR="00BC4CC9" w:rsidRPr="003A76A4" w:rsidRDefault="007E353A">
            <w:pPr>
              <w:pStyle w:val="Tabletext"/>
              <w:jc w:val="center"/>
              <w:rPr>
                <w:b/>
              </w:rPr>
            </w:pPr>
            <w:r w:rsidRPr="003A76A4">
              <w:rPr>
                <w:b/>
              </w:rPr>
              <w:t>Author</w:t>
            </w:r>
          </w:p>
        </w:tc>
      </w:tr>
      <w:tr w:rsidR="00BC4CC9" w:rsidRPr="003A76A4">
        <w:tc>
          <w:tcPr>
            <w:tcW w:w="2304" w:type="dxa"/>
          </w:tcPr>
          <w:p w:rsidR="00BC4CC9" w:rsidRPr="003A76A4" w:rsidRDefault="003F0142" w:rsidP="003F0142">
            <w:pPr>
              <w:pStyle w:val="Tabletext"/>
            </w:pPr>
            <w:r w:rsidRPr="003A76A4">
              <w:t>18</w:t>
            </w:r>
            <w:r w:rsidR="007E353A" w:rsidRPr="003A76A4">
              <w:t>/</w:t>
            </w:r>
            <w:r w:rsidRPr="003A76A4">
              <w:t>04</w:t>
            </w:r>
            <w:r w:rsidR="007E353A" w:rsidRPr="003A76A4">
              <w:t>/</w:t>
            </w:r>
            <w:r w:rsidRPr="003A76A4">
              <w:t>2010</w:t>
            </w:r>
          </w:p>
        </w:tc>
        <w:tc>
          <w:tcPr>
            <w:tcW w:w="1152" w:type="dxa"/>
          </w:tcPr>
          <w:p w:rsidR="00BC4CC9" w:rsidRPr="003A76A4" w:rsidRDefault="00C36E8C" w:rsidP="003F0142">
            <w:pPr>
              <w:pStyle w:val="Tabletext"/>
            </w:pPr>
            <w:r>
              <w:t>1.2</w:t>
            </w:r>
          </w:p>
        </w:tc>
        <w:tc>
          <w:tcPr>
            <w:tcW w:w="3744" w:type="dxa"/>
          </w:tcPr>
          <w:p w:rsidR="00BC4CC9" w:rsidRPr="003A76A4" w:rsidRDefault="007F6FF5">
            <w:pPr>
              <w:pStyle w:val="Tabletext"/>
            </w:pPr>
            <w:r w:rsidRPr="003A76A4">
              <w:t>Đặc tả yêu cầu phần mềm</w:t>
            </w:r>
            <w:r w:rsidR="00C1795C" w:rsidRPr="003A76A4">
              <w:t xml:space="preserve"> (không</w:t>
            </w:r>
            <w:r w:rsidRPr="003A76A4">
              <w:t xml:space="preserve"> use-case)</w:t>
            </w:r>
          </w:p>
        </w:tc>
        <w:tc>
          <w:tcPr>
            <w:tcW w:w="2304" w:type="dxa"/>
          </w:tcPr>
          <w:p w:rsidR="00BC4CC9" w:rsidRPr="003A76A4" w:rsidRDefault="007F6FF5">
            <w:pPr>
              <w:pStyle w:val="Tabletext"/>
            </w:pPr>
            <w:r w:rsidRPr="003A76A4">
              <w:t>Trịnh Đắc Thắng</w:t>
            </w:r>
          </w:p>
        </w:tc>
      </w:tr>
      <w:tr w:rsidR="00BC4CC9" w:rsidRPr="003A76A4">
        <w:tc>
          <w:tcPr>
            <w:tcW w:w="2304" w:type="dxa"/>
          </w:tcPr>
          <w:p w:rsidR="00BC4CC9" w:rsidRPr="003A76A4" w:rsidRDefault="00BC4CC9">
            <w:pPr>
              <w:pStyle w:val="Tabletext"/>
            </w:pPr>
          </w:p>
        </w:tc>
        <w:tc>
          <w:tcPr>
            <w:tcW w:w="1152" w:type="dxa"/>
          </w:tcPr>
          <w:p w:rsidR="00BC4CC9" w:rsidRPr="003A76A4" w:rsidRDefault="00BC4CC9">
            <w:pPr>
              <w:pStyle w:val="Tabletext"/>
            </w:pPr>
          </w:p>
        </w:tc>
        <w:tc>
          <w:tcPr>
            <w:tcW w:w="3744" w:type="dxa"/>
          </w:tcPr>
          <w:p w:rsidR="00BC4CC9" w:rsidRPr="003A76A4" w:rsidRDefault="00BC4CC9">
            <w:pPr>
              <w:pStyle w:val="Tabletext"/>
            </w:pPr>
          </w:p>
        </w:tc>
        <w:tc>
          <w:tcPr>
            <w:tcW w:w="2304" w:type="dxa"/>
          </w:tcPr>
          <w:p w:rsidR="00BC4CC9" w:rsidRPr="003A76A4" w:rsidRDefault="00BC4CC9">
            <w:pPr>
              <w:pStyle w:val="Tabletext"/>
            </w:pPr>
          </w:p>
        </w:tc>
      </w:tr>
      <w:tr w:rsidR="00BC4CC9" w:rsidRPr="003A76A4">
        <w:tc>
          <w:tcPr>
            <w:tcW w:w="2304" w:type="dxa"/>
          </w:tcPr>
          <w:p w:rsidR="00BC4CC9" w:rsidRPr="003A76A4" w:rsidRDefault="00BC4CC9">
            <w:pPr>
              <w:pStyle w:val="Tabletext"/>
            </w:pPr>
          </w:p>
        </w:tc>
        <w:tc>
          <w:tcPr>
            <w:tcW w:w="1152" w:type="dxa"/>
          </w:tcPr>
          <w:p w:rsidR="00BC4CC9" w:rsidRPr="003A76A4" w:rsidRDefault="00BC4CC9">
            <w:pPr>
              <w:pStyle w:val="Tabletext"/>
            </w:pPr>
          </w:p>
        </w:tc>
        <w:tc>
          <w:tcPr>
            <w:tcW w:w="3744" w:type="dxa"/>
          </w:tcPr>
          <w:p w:rsidR="00BC4CC9" w:rsidRPr="003A76A4" w:rsidRDefault="00BC4CC9">
            <w:pPr>
              <w:pStyle w:val="Tabletext"/>
            </w:pPr>
          </w:p>
        </w:tc>
        <w:tc>
          <w:tcPr>
            <w:tcW w:w="2304" w:type="dxa"/>
          </w:tcPr>
          <w:p w:rsidR="00BC4CC9" w:rsidRPr="003A76A4" w:rsidRDefault="00BC4CC9">
            <w:pPr>
              <w:pStyle w:val="Tabletext"/>
            </w:pPr>
          </w:p>
        </w:tc>
      </w:tr>
      <w:tr w:rsidR="00BC4CC9" w:rsidRPr="003A76A4">
        <w:tc>
          <w:tcPr>
            <w:tcW w:w="2304" w:type="dxa"/>
          </w:tcPr>
          <w:p w:rsidR="00BC4CC9" w:rsidRPr="003A76A4" w:rsidRDefault="00BC4CC9">
            <w:pPr>
              <w:pStyle w:val="Tabletext"/>
            </w:pPr>
          </w:p>
        </w:tc>
        <w:tc>
          <w:tcPr>
            <w:tcW w:w="1152" w:type="dxa"/>
          </w:tcPr>
          <w:p w:rsidR="00BC4CC9" w:rsidRPr="003A76A4" w:rsidRDefault="00BC4CC9">
            <w:pPr>
              <w:pStyle w:val="Tabletext"/>
            </w:pPr>
          </w:p>
        </w:tc>
        <w:tc>
          <w:tcPr>
            <w:tcW w:w="3744" w:type="dxa"/>
          </w:tcPr>
          <w:p w:rsidR="00BC4CC9" w:rsidRPr="003A76A4" w:rsidRDefault="00BC4CC9">
            <w:pPr>
              <w:pStyle w:val="Tabletext"/>
            </w:pPr>
          </w:p>
        </w:tc>
        <w:tc>
          <w:tcPr>
            <w:tcW w:w="2304" w:type="dxa"/>
          </w:tcPr>
          <w:p w:rsidR="00BC4CC9" w:rsidRPr="003A76A4" w:rsidRDefault="00BC4CC9">
            <w:pPr>
              <w:pStyle w:val="Tabletext"/>
            </w:pPr>
          </w:p>
        </w:tc>
      </w:tr>
    </w:tbl>
    <w:p w:rsidR="00BC4CC9" w:rsidRPr="003A76A4" w:rsidRDefault="00BC4CC9"/>
    <w:p w:rsidR="00BC4CC9" w:rsidRPr="003A76A4" w:rsidRDefault="007E353A">
      <w:pPr>
        <w:pStyle w:val="Title"/>
        <w:rPr>
          <w:rFonts w:ascii="Times New Roman" w:hAnsi="Times New Roman"/>
        </w:rPr>
      </w:pPr>
      <w:r w:rsidRPr="003A76A4">
        <w:rPr>
          <w:rFonts w:ascii="Times New Roman" w:hAnsi="Times New Roman"/>
        </w:rPr>
        <w:br w:type="page"/>
      </w:r>
      <w:r w:rsidR="00E77AE0" w:rsidRPr="003A76A4">
        <w:rPr>
          <w:rFonts w:ascii="Times New Roman" w:hAnsi="Times New Roman"/>
        </w:rPr>
        <w:lastRenderedPageBreak/>
        <w:t>Mục lục</w:t>
      </w:r>
    </w:p>
    <w:p w:rsidR="001476FA" w:rsidRDefault="00813303">
      <w:pPr>
        <w:pStyle w:val="TOC1"/>
        <w:tabs>
          <w:tab w:val="left" w:pos="432"/>
        </w:tabs>
        <w:rPr>
          <w:rFonts w:asciiTheme="minorHAnsi" w:eastAsiaTheme="minorEastAsia" w:hAnsiTheme="minorHAnsi" w:cstheme="minorBidi"/>
          <w:noProof/>
          <w:sz w:val="22"/>
          <w:szCs w:val="22"/>
        </w:rPr>
      </w:pPr>
      <w:r w:rsidRPr="00813303">
        <w:fldChar w:fldCharType="begin"/>
      </w:r>
      <w:r w:rsidR="007E353A" w:rsidRPr="003A76A4">
        <w:instrText xml:space="preserve"> TOC \o "1-3" </w:instrText>
      </w:r>
      <w:r w:rsidRPr="00813303">
        <w:fldChar w:fldCharType="separate"/>
      </w:r>
      <w:r w:rsidR="001476FA" w:rsidRPr="00174866">
        <w:rPr>
          <w:noProof/>
        </w:rPr>
        <w:t>1.</w:t>
      </w:r>
      <w:r w:rsidR="001476FA">
        <w:rPr>
          <w:rFonts w:asciiTheme="minorHAnsi" w:eastAsiaTheme="minorEastAsia" w:hAnsiTheme="minorHAnsi" w:cstheme="minorBidi"/>
          <w:noProof/>
          <w:sz w:val="22"/>
          <w:szCs w:val="22"/>
        </w:rPr>
        <w:tab/>
      </w:r>
      <w:r w:rsidR="001476FA" w:rsidRPr="00174866">
        <w:rPr>
          <w:noProof/>
        </w:rPr>
        <w:t>Giới thiệu</w:t>
      </w:r>
      <w:r w:rsidR="001476FA">
        <w:rPr>
          <w:noProof/>
        </w:rPr>
        <w:tab/>
      </w:r>
      <w:r w:rsidR="001476FA">
        <w:rPr>
          <w:noProof/>
        </w:rPr>
        <w:fldChar w:fldCharType="begin"/>
      </w:r>
      <w:r w:rsidR="001476FA">
        <w:rPr>
          <w:noProof/>
        </w:rPr>
        <w:instrText xml:space="preserve"> PAGEREF _Toc259545815 \h </w:instrText>
      </w:r>
      <w:r w:rsidR="001476FA">
        <w:rPr>
          <w:noProof/>
        </w:rPr>
      </w:r>
      <w:r w:rsidR="001476FA">
        <w:rPr>
          <w:noProof/>
        </w:rPr>
        <w:fldChar w:fldCharType="separate"/>
      </w:r>
      <w:r w:rsidR="001476FA">
        <w:rPr>
          <w:noProof/>
        </w:rPr>
        <w:t>4</w:t>
      </w:r>
      <w:r w:rsidR="001476FA">
        <w:rPr>
          <w:noProof/>
        </w:rPr>
        <w:fldChar w:fldCharType="end"/>
      </w:r>
    </w:p>
    <w:p w:rsidR="001476FA" w:rsidRDefault="001476FA">
      <w:pPr>
        <w:pStyle w:val="TOC2"/>
        <w:tabs>
          <w:tab w:val="left" w:pos="1000"/>
        </w:tabs>
        <w:rPr>
          <w:rFonts w:asciiTheme="minorHAnsi" w:eastAsiaTheme="minorEastAsia" w:hAnsiTheme="minorHAnsi" w:cstheme="minorBidi"/>
          <w:noProof/>
          <w:sz w:val="22"/>
          <w:szCs w:val="22"/>
        </w:rPr>
      </w:pPr>
      <w:r w:rsidRPr="00174866">
        <w:rPr>
          <w:noProof/>
        </w:rPr>
        <w:t>1.1</w:t>
      </w:r>
      <w:r>
        <w:rPr>
          <w:rFonts w:asciiTheme="minorHAnsi" w:eastAsiaTheme="minorEastAsia" w:hAnsiTheme="minorHAnsi" w:cstheme="minorBidi"/>
          <w:noProof/>
          <w:sz w:val="22"/>
          <w:szCs w:val="22"/>
        </w:rPr>
        <w:tab/>
      </w:r>
      <w:r w:rsidRPr="00174866">
        <w:rPr>
          <w:noProof/>
        </w:rPr>
        <w:t>Mục đích</w:t>
      </w:r>
      <w:r>
        <w:rPr>
          <w:noProof/>
        </w:rPr>
        <w:tab/>
      </w:r>
      <w:r>
        <w:rPr>
          <w:noProof/>
        </w:rPr>
        <w:fldChar w:fldCharType="begin"/>
      </w:r>
      <w:r>
        <w:rPr>
          <w:noProof/>
        </w:rPr>
        <w:instrText xml:space="preserve"> PAGEREF _Toc259545816 \h </w:instrText>
      </w:r>
      <w:r>
        <w:rPr>
          <w:noProof/>
        </w:rPr>
      </w:r>
      <w:r>
        <w:rPr>
          <w:noProof/>
        </w:rPr>
        <w:fldChar w:fldCharType="separate"/>
      </w:r>
      <w:r>
        <w:rPr>
          <w:noProof/>
        </w:rPr>
        <w:t>4</w:t>
      </w:r>
      <w:r>
        <w:rPr>
          <w:noProof/>
        </w:rPr>
        <w:fldChar w:fldCharType="end"/>
      </w:r>
    </w:p>
    <w:p w:rsidR="001476FA" w:rsidRDefault="001476FA">
      <w:pPr>
        <w:pStyle w:val="TOC2"/>
        <w:tabs>
          <w:tab w:val="left" w:pos="1000"/>
        </w:tabs>
        <w:rPr>
          <w:rFonts w:asciiTheme="minorHAnsi" w:eastAsiaTheme="minorEastAsia" w:hAnsiTheme="minorHAnsi" w:cstheme="minorBidi"/>
          <w:noProof/>
          <w:sz w:val="22"/>
          <w:szCs w:val="22"/>
        </w:rPr>
      </w:pPr>
      <w:r w:rsidRPr="00174866">
        <w:rPr>
          <w:noProof/>
        </w:rPr>
        <w:t>1.2</w:t>
      </w:r>
      <w:r>
        <w:rPr>
          <w:rFonts w:asciiTheme="minorHAnsi" w:eastAsiaTheme="minorEastAsia" w:hAnsiTheme="minorHAnsi" w:cstheme="minorBidi"/>
          <w:noProof/>
          <w:sz w:val="22"/>
          <w:szCs w:val="22"/>
        </w:rPr>
        <w:tab/>
      </w:r>
      <w:r w:rsidRPr="00174866">
        <w:rPr>
          <w:noProof/>
        </w:rPr>
        <w:t>Phạm vi</w:t>
      </w:r>
      <w:r>
        <w:rPr>
          <w:noProof/>
        </w:rPr>
        <w:tab/>
      </w:r>
      <w:r>
        <w:rPr>
          <w:noProof/>
        </w:rPr>
        <w:fldChar w:fldCharType="begin"/>
      </w:r>
      <w:r>
        <w:rPr>
          <w:noProof/>
        </w:rPr>
        <w:instrText xml:space="preserve"> PAGEREF _Toc259545817 \h </w:instrText>
      </w:r>
      <w:r>
        <w:rPr>
          <w:noProof/>
        </w:rPr>
      </w:r>
      <w:r>
        <w:rPr>
          <w:noProof/>
        </w:rPr>
        <w:fldChar w:fldCharType="separate"/>
      </w:r>
      <w:r>
        <w:rPr>
          <w:noProof/>
        </w:rPr>
        <w:t>4</w:t>
      </w:r>
      <w:r>
        <w:rPr>
          <w:noProof/>
        </w:rPr>
        <w:fldChar w:fldCharType="end"/>
      </w:r>
    </w:p>
    <w:p w:rsidR="001476FA" w:rsidRDefault="001476FA">
      <w:pPr>
        <w:pStyle w:val="TOC2"/>
        <w:tabs>
          <w:tab w:val="left" w:pos="1000"/>
        </w:tabs>
        <w:rPr>
          <w:rFonts w:asciiTheme="minorHAnsi" w:eastAsiaTheme="minorEastAsia" w:hAnsiTheme="minorHAnsi" w:cstheme="minorBidi"/>
          <w:noProof/>
          <w:sz w:val="22"/>
          <w:szCs w:val="22"/>
        </w:rPr>
      </w:pPr>
      <w:r w:rsidRPr="00174866">
        <w:rPr>
          <w:noProof/>
        </w:rPr>
        <w:t>1.3</w:t>
      </w:r>
      <w:r>
        <w:rPr>
          <w:rFonts w:asciiTheme="minorHAnsi" w:eastAsiaTheme="minorEastAsia" w:hAnsiTheme="minorHAnsi" w:cstheme="minorBidi"/>
          <w:noProof/>
          <w:sz w:val="22"/>
          <w:szCs w:val="22"/>
        </w:rPr>
        <w:tab/>
      </w:r>
      <w:r w:rsidRPr="00174866">
        <w:rPr>
          <w:noProof/>
        </w:rPr>
        <w:t>Các định nghĩa, từ viết tắt và kiểu viết tắt</w:t>
      </w:r>
      <w:r>
        <w:rPr>
          <w:noProof/>
        </w:rPr>
        <w:tab/>
      </w:r>
      <w:r>
        <w:rPr>
          <w:noProof/>
        </w:rPr>
        <w:fldChar w:fldCharType="begin"/>
      </w:r>
      <w:r>
        <w:rPr>
          <w:noProof/>
        </w:rPr>
        <w:instrText xml:space="preserve"> PAGEREF _Toc259545818 \h </w:instrText>
      </w:r>
      <w:r>
        <w:rPr>
          <w:noProof/>
        </w:rPr>
      </w:r>
      <w:r>
        <w:rPr>
          <w:noProof/>
        </w:rPr>
        <w:fldChar w:fldCharType="separate"/>
      </w:r>
      <w:r>
        <w:rPr>
          <w:noProof/>
        </w:rPr>
        <w:t>4</w:t>
      </w:r>
      <w:r>
        <w:rPr>
          <w:noProof/>
        </w:rPr>
        <w:fldChar w:fldCharType="end"/>
      </w:r>
    </w:p>
    <w:p w:rsidR="001476FA" w:rsidRDefault="001476FA">
      <w:pPr>
        <w:pStyle w:val="TOC2"/>
        <w:tabs>
          <w:tab w:val="left" w:pos="1000"/>
        </w:tabs>
        <w:rPr>
          <w:rFonts w:asciiTheme="minorHAnsi" w:eastAsiaTheme="minorEastAsia" w:hAnsiTheme="minorHAnsi" w:cstheme="minorBidi"/>
          <w:noProof/>
          <w:sz w:val="22"/>
          <w:szCs w:val="22"/>
        </w:rPr>
      </w:pPr>
      <w:r w:rsidRPr="00174866">
        <w:rPr>
          <w:noProof/>
        </w:rPr>
        <w:t>1.4</w:t>
      </w:r>
      <w:r>
        <w:rPr>
          <w:rFonts w:asciiTheme="minorHAnsi" w:eastAsiaTheme="minorEastAsia" w:hAnsiTheme="minorHAnsi" w:cstheme="minorBidi"/>
          <w:noProof/>
          <w:sz w:val="22"/>
          <w:szCs w:val="22"/>
        </w:rPr>
        <w:tab/>
      </w:r>
      <w:r w:rsidRPr="00174866">
        <w:rPr>
          <w:noProof/>
        </w:rPr>
        <w:t>Các tài liệu liên quan</w:t>
      </w:r>
      <w:r>
        <w:rPr>
          <w:noProof/>
        </w:rPr>
        <w:tab/>
      </w:r>
      <w:r>
        <w:rPr>
          <w:noProof/>
        </w:rPr>
        <w:fldChar w:fldCharType="begin"/>
      </w:r>
      <w:r>
        <w:rPr>
          <w:noProof/>
        </w:rPr>
        <w:instrText xml:space="preserve"> PAGEREF _Toc259545819 \h </w:instrText>
      </w:r>
      <w:r>
        <w:rPr>
          <w:noProof/>
        </w:rPr>
      </w:r>
      <w:r>
        <w:rPr>
          <w:noProof/>
        </w:rPr>
        <w:fldChar w:fldCharType="separate"/>
      </w:r>
      <w:r>
        <w:rPr>
          <w:noProof/>
        </w:rPr>
        <w:t>4</w:t>
      </w:r>
      <w:r>
        <w:rPr>
          <w:noProof/>
        </w:rPr>
        <w:fldChar w:fldCharType="end"/>
      </w:r>
    </w:p>
    <w:p w:rsidR="001476FA" w:rsidRDefault="001476FA">
      <w:pPr>
        <w:pStyle w:val="TOC2"/>
        <w:tabs>
          <w:tab w:val="left" w:pos="1000"/>
        </w:tabs>
        <w:rPr>
          <w:rFonts w:asciiTheme="minorHAnsi" w:eastAsiaTheme="minorEastAsia" w:hAnsiTheme="minorHAnsi" w:cstheme="minorBidi"/>
          <w:noProof/>
          <w:sz w:val="22"/>
          <w:szCs w:val="22"/>
        </w:rPr>
      </w:pPr>
      <w:r w:rsidRPr="00174866">
        <w:rPr>
          <w:noProof/>
        </w:rPr>
        <w:t>1.5</w:t>
      </w:r>
      <w:r>
        <w:rPr>
          <w:rFonts w:asciiTheme="minorHAnsi" w:eastAsiaTheme="minorEastAsia" w:hAnsiTheme="minorHAnsi" w:cstheme="minorBidi"/>
          <w:noProof/>
          <w:sz w:val="22"/>
          <w:szCs w:val="22"/>
        </w:rPr>
        <w:tab/>
      </w:r>
      <w:r w:rsidRPr="00174866">
        <w:rPr>
          <w:noProof/>
        </w:rPr>
        <w:t>Tổng quan</w:t>
      </w:r>
      <w:r>
        <w:rPr>
          <w:noProof/>
        </w:rPr>
        <w:tab/>
      </w:r>
      <w:r>
        <w:rPr>
          <w:noProof/>
        </w:rPr>
        <w:fldChar w:fldCharType="begin"/>
      </w:r>
      <w:r>
        <w:rPr>
          <w:noProof/>
        </w:rPr>
        <w:instrText xml:space="preserve"> PAGEREF _Toc259545820 \h </w:instrText>
      </w:r>
      <w:r>
        <w:rPr>
          <w:noProof/>
        </w:rPr>
      </w:r>
      <w:r>
        <w:rPr>
          <w:noProof/>
        </w:rPr>
        <w:fldChar w:fldCharType="separate"/>
      </w:r>
      <w:r>
        <w:rPr>
          <w:noProof/>
        </w:rPr>
        <w:t>4</w:t>
      </w:r>
      <w:r>
        <w:rPr>
          <w:noProof/>
        </w:rPr>
        <w:fldChar w:fldCharType="end"/>
      </w:r>
    </w:p>
    <w:p w:rsidR="001476FA" w:rsidRDefault="001476FA">
      <w:pPr>
        <w:pStyle w:val="TOC1"/>
        <w:tabs>
          <w:tab w:val="left" w:pos="432"/>
        </w:tabs>
        <w:rPr>
          <w:rFonts w:asciiTheme="minorHAnsi" w:eastAsiaTheme="minorEastAsia" w:hAnsiTheme="minorHAnsi" w:cstheme="minorBidi"/>
          <w:noProof/>
          <w:sz w:val="22"/>
          <w:szCs w:val="22"/>
        </w:rPr>
      </w:pPr>
      <w:r w:rsidRPr="00174866">
        <w:rPr>
          <w:noProof/>
        </w:rPr>
        <w:t>2.</w:t>
      </w:r>
      <w:r>
        <w:rPr>
          <w:rFonts w:asciiTheme="minorHAnsi" w:eastAsiaTheme="minorEastAsia" w:hAnsiTheme="minorHAnsi" w:cstheme="minorBidi"/>
          <w:noProof/>
          <w:sz w:val="22"/>
          <w:szCs w:val="22"/>
        </w:rPr>
        <w:tab/>
      </w:r>
      <w:r w:rsidRPr="00174866">
        <w:rPr>
          <w:noProof/>
        </w:rPr>
        <w:t>Mô tả chung</w:t>
      </w:r>
      <w:r>
        <w:rPr>
          <w:noProof/>
        </w:rPr>
        <w:tab/>
      </w:r>
      <w:r>
        <w:rPr>
          <w:noProof/>
        </w:rPr>
        <w:fldChar w:fldCharType="begin"/>
      </w:r>
      <w:r>
        <w:rPr>
          <w:noProof/>
        </w:rPr>
        <w:instrText xml:space="preserve"> PAGEREF _Toc259545821 \h </w:instrText>
      </w:r>
      <w:r>
        <w:rPr>
          <w:noProof/>
        </w:rPr>
      </w:r>
      <w:r>
        <w:rPr>
          <w:noProof/>
        </w:rPr>
        <w:fldChar w:fldCharType="separate"/>
      </w:r>
      <w:r>
        <w:rPr>
          <w:noProof/>
        </w:rPr>
        <w:t>4</w:t>
      </w:r>
      <w:r>
        <w:rPr>
          <w:noProof/>
        </w:rPr>
        <w:fldChar w:fldCharType="end"/>
      </w:r>
    </w:p>
    <w:p w:rsidR="001476FA" w:rsidRDefault="001476FA">
      <w:pPr>
        <w:pStyle w:val="TOC1"/>
        <w:tabs>
          <w:tab w:val="left" w:pos="432"/>
        </w:tabs>
        <w:rPr>
          <w:rFonts w:asciiTheme="minorHAnsi" w:eastAsiaTheme="minorEastAsia" w:hAnsiTheme="minorHAnsi" w:cstheme="minorBidi"/>
          <w:noProof/>
          <w:sz w:val="22"/>
          <w:szCs w:val="22"/>
        </w:rPr>
      </w:pPr>
      <w:r w:rsidRPr="00174866">
        <w:rPr>
          <w:noProof/>
        </w:rPr>
        <w:t>3.</w:t>
      </w:r>
      <w:r>
        <w:rPr>
          <w:rFonts w:asciiTheme="minorHAnsi" w:eastAsiaTheme="minorEastAsia" w:hAnsiTheme="minorHAnsi" w:cstheme="minorBidi"/>
          <w:noProof/>
          <w:sz w:val="22"/>
          <w:szCs w:val="22"/>
        </w:rPr>
        <w:tab/>
      </w:r>
      <w:r w:rsidRPr="00174866">
        <w:rPr>
          <w:noProof/>
        </w:rPr>
        <w:t>Yêu cầu đặc tả</w:t>
      </w:r>
      <w:r>
        <w:rPr>
          <w:noProof/>
        </w:rPr>
        <w:tab/>
      </w:r>
      <w:r>
        <w:rPr>
          <w:noProof/>
        </w:rPr>
        <w:fldChar w:fldCharType="begin"/>
      </w:r>
      <w:r>
        <w:rPr>
          <w:noProof/>
        </w:rPr>
        <w:instrText xml:space="preserve"> PAGEREF _Toc259545822 \h </w:instrText>
      </w:r>
      <w:r>
        <w:rPr>
          <w:noProof/>
        </w:rPr>
      </w:r>
      <w:r>
        <w:rPr>
          <w:noProof/>
        </w:rPr>
        <w:fldChar w:fldCharType="separate"/>
      </w:r>
      <w:r>
        <w:rPr>
          <w:noProof/>
        </w:rPr>
        <w:t>4</w:t>
      </w:r>
      <w:r>
        <w:rPr>
          <w:noProof/>
        </w:rPr>
        <w:fldChar w:fldCharType="end"/>
      </w:r>
    </w:p>
    <w:p w:rsidR="001476FA" w:rsidRDefault="001476FA">
      <w:pPr>
        <w:pStyle w:val="TOC2"/>
        <w:tabs>
          <w:tab w:val="left" w:pos="1000"/>
        </w:tabs>
        <w:rPr>
          <w:rFonts w:asciiTheme="minorHAnsi" w:eastAsiaTheme="minorEastAsia" w:hAnsiTheme="minorHAnsi" w:cstheme="minorBidi"/>
          <w:noProof/>
          <w:sz w:val="22"/>
          <w:szCs w:val="22"/>
        </w:rPr>
      </w:pPr>
      <w:r w:rsidRPr="00174866">
        <w:rPr>
          <w:noProof/>
        </w:rPr>
        <w:t>3.1</w:t>
      </w:r>
      <w:r>
        <w:rPr>
          <w:rFonts w:asciiTheme="minorHAnsi" w:eastAsiaTheme="minorEastAsia" w:hAnsiTheme="minorHAnsi" w:cstheme="minorBidi"/>
          <w:noProof/>
          <w:sz w:val="22"/>
          <w:szCs w:val="22"/>
        </w:rPr>
        <w:tab/>
      </w:r>
      <w:r w:rsidRPr="00174866">
        <w:rPr>
          <w:noProof/>
        </w:rPr>
        <w:t>Chức năng</w:t>
      </w:r>
      <w:r>
        <w:rPr>
          <w:noProof/>
        </w:rPr>
        <w:tab/>
      </w:r>
      <w:r>
        <w:rPr>
          <w:noProof/>
        </w:rPr>
        <w:fldChar w:fldCharType="begin"/>
      </w:r>
      <w:r>
        <w:rPr>
          <w:noProof/>
        </w:rPr>
        <w:instrText xml:space="preserve"> PAGEREF _Toc259545823 \h </w:instrText>
      </w:r>
      <w:r>
        <w:rPr>
          <w:noProof/>
        </w:rPr>
      </w:r>
      <w:r>
        <w:rPr>
          <w:noProof/>
        </w:rPr>
        <w:fldChar w:fldCharType="separate"/>
      </w:r>
      <w:r>
        <w:rPr>
          <w:noProof/>
        </w:rPr>
        <w:t>6</w:t>
      </w:r>
      <w:r>
        <w:rPr>
          <w:noProof/>
        </w:rPr>
        <w:fldChar w:fldCharType="end"/>
      </w:r>
    </w:p>
    <w:p w:rsidR="001476FA" w:rsidRDefault="001476FA">
      <w:pPr>
        <w:pStyle w:val="TOC2"/>
        <w:tabs>
          <w:tab w:val="left" w:pos="1000"/>
        </w:tabs>
        <w:rPr>
          <w:rFonts w:asciiTheme="minorHAnsi" w:eastAsiaTheme="minorEastAsia" w:hAnsiTheme="minorHAnsi" w:cstheme="minorBidi"/>
          <w:noProof/>
          <w:sz w:val="22"/>
          <w:szCs w:val="22"/>
        </w:rPr>
      </w:pPr>
      <w:r w:rsidRPr="00174866">
        <w:rPr>
          <w:noProof/>
        </w:rPr>
        <w:t>3.2</w:t>
      </w:r>
      <w:r>
        <w:rPr>
          <w:rFonts w:asciiTheme="minorHAnsi" w:eastAsiaTheme="minorEastAsia" w:hAnsiTheme="minorHAnsi" w:cstheme="minorBidi"/>
          <w:noProof/>
          <w:sz w:val="22"/>
          <w:szCs w:val="22"/>
        </w:rPr>
        <w:tab/>
      </w:r>
      <w:r w:rsidRPr="00174866">
        <w:rPr>
          <w:noProof/>
        </w:rPr>
        <w:t>Việc sử dụng</w:t>
      </w:r>
      <w:r>
        <w:rPr>
          <w:noProof/>
        </w:rPr>
        <w:tab/>
      </w:r>
      <w:r>
        <w:rPr>
          <w:noProof/>
        </w:rPr>
        <w:fldChar w:fldCharType="begin"/>
      </w:r>
      <w:r>
        <w:rPr>
          <w:noProof/>
        </w:rPr>
        <w:instrText xml:space="preserve"> PAGEREF _Toc259545824 \h </w:instrText>
      </w:r>
      <w:r>
        <w:rPr>
          <w:noProof/>
        </w:rPr>
      </w:r>
      <w:r>
        <w:rPr>
          <w:noProof/>
        </w:rPr>
        <w:fldChar w:fldCharType="separate"/>
      </w:r>
      <w:r>
        <w:rPr>
          <w:noProof/>
        </w:rPr>
        <w:t>9</w:t>
      </w:r>
      <w:r>
        <w:rPr>
          <w:noProof/>
        </w:rPr>
        <w:fldChar w:fldCharType="end"/>
      </w:r>
    </w:p>
    <w:p w:rsidR="001476FA" w:rsidRDefault="001476FA">
      <w:pPr>
        <w:pStyle w:val="TOC2"/>
        <w:tabs>
          <w:tab w:val="left" w:pos="1000"/>
        </w:tabs>
        <w:rPr>
          <w:rFonts w:asciiTheme="minorHAnsi" w:eastAsiaTheme="minorEastAsia" w:hAnsiTheme="minorHAnsi" w:cstheme="minorBidi"/>
          <w:noProof/>
          <w:sz w:val="22"/>
          <w:szCs w:val="22"/>
        </w:rPr>
      </w:pPr>
      <w:r w:rsidRPr="00174866">
        <w:rPr>
          <w:noProof/>
        </w:rPr>
        <w:t>3.3</w:t>
      </w:r>
      <w:r>
        <w:rPr>
          <w:rFonts w:asciiTheme="minorHAnsi" w:eastAsiaTheme="minorEastAsia" w:hAnsiTheme="minorHAnsi" w:cstheme="minorBidi"/>
          <w:noProof/>
          <w:sz w:val="22"/>
          <w:szCs w:val="22"/>
        </w:rPr>
        <w:tab/>
      </w:r>
      <w:r w:rsidRPr="00174866">
        <w:rPr>
          <w:noProof/>
        </w:rPr>
        <w:t>Sự tin cậy</w:t>
      </w:r>
      <w:r>
        <w:rPr>
          <w:noProof/>
        </w:rPr>
        <w:tab/>
      </w:r>
      <w:r>
        <w:rPr>
          <w:noProof/>
        </w:rPr>
        <w:fldChar w:fldCharType="begin"/>
      </w:r>
      <w:r>
        <w:rPr>
          <w:noProof/>
        </w:rPr>
        <w:instrText xml:space="preserve"> PAGEREF _Toc259545825 \h </w:instrText>
      </w:r>
      <w:r>
        <w:rPr>
          <w:noProof/>
        </w:rPr>
      </w:r>
      <w:r>
        <w:rPr>
          <w:noProof/>
        </w:rPr>
        <w:fldChar w:fldCharType="separate"/>
      </w:r>
      <w:r>
        <w:rPr>
          <w:noProof/>
        </w:rPr>
        <w:t>12</w:t>
      </w:r>
      <w:r>
        <w:rPr>
          <w:noProof/>
        </w:rPr>
        <w:fldChar w:fldCharType="end"/>
      </w:r>
    </w:p>
    <w:p w:rsidR="001476FA" w:rsidRDefault="001476FA">
      <w:pPr>
        <w:pStyle w:val="TOC3"/>
        <w:rPr>
          <w:rFonts w:asciiTheme="minorHAnsi" w:eastAsiaTheme="minorEastAsia" w:hAnsiTheme="minorHAnsi" w:cstheme="minorBidi"/>
          <w:noProof/>
          <w:sz w:val="22"/>
          <w:szCs w:val="22"/>
        </w:rPr>
      </w:pPr>
      <w:r w:rsidRPr="00174866">
        <w:rPr>
          <w:noProof/>
        </w:rPr>
        <w:t>3.3.1</w:t>
      </w:r>
      <w:r>
        <w:rPr>
          <w:rFonts w:asciiTheme="minorHAnsi" w:eastAsiaTheme="minorEastAsia" w:hAnsiTheme="minorHAnsi" w:cstheme="minorBidi"/>
          <w:noProof/>
          <w:sz w:val="22"/>
          <w:szCs w:val="22"/>
        </w:rPr>
        <w:tab/>
      </w:r>
      <w:r w:rsidRPr="00174866">
        <w:rPr>
          <w:noProof/>
        </w:rPr>
        <w:t>Độ chính xác của dữ liệu</w:t>
      </w:r>
      <w:r>
        <w:rPr>
          <w:noProof/>
        </w:rPr>
        <w:tab/>
      </w:r>
      <w:r>
        <w:rPr>
          <w:noProof/>
        </w:rPr>
        <w:fldChar w:fldCharType="begin"/>
      </w:r>
      <w:r>
        <w:rPr>
          <w:noProof/>
        </w:rPr>
        <w:instrText xml:space="preserve"> PAGEREF _Toc259545826 \h </w:instrText>
      </w:r>
      <w:r>
        <w:rPr>
          <w:noProof/>
        </w:rPr>
      </w:r>
      <w:r>
        <w:rPr>
          <w:noProof/>
        </w:rPr>
        <w:fldChar w:fldCharType="separate"/>
      </w:r>
      <w:r>
        <w:rPr>
          <w:noProof/>
        </w:rPr>
        <w:t>12</w:t>
      </w:r>
      <w:r>
        <w:rPr>
          <w:noProof/>
        </w:rPr>
        <w:fldChar w:fldCharType="end"/>
      </w:r>
    </w:p>
    <w:p w:rsidR="001476FA" w:rsidRDefault="001476FA">
      <w:pPr>
        <w:pStyle w:val="TOC3"/>
        <w:rPr>
          <w:rFonts w:asciiTheme="minorHAnsi" w:eastAsiaTheme="minorEastAsia" w:hAnsiTheme="minorHAnsi" w:cstheme="minorBidi"/>
          <w:noProof/>
          <w:sz w:val="22"/>
          <w:szCs w:val="22"/>
        </w:rPr>
      </w:pPr>
      <w:r w:rsidRPr="00174866">
        <w:rPr>
          <w:noProof/>
        </w:rPr>
        <w:t>3.3.2</w:t>
      </w:r>
      <w:r>
        <w:rPr>
          <w:rFonts w:asciiTheme="minorHAnsi" w:eastAsiaTheme="minorEastAsia" w:hAnsiTheme="minorHAnsi" w:cstheme="minorBidi"/>
          <w:noProof/>
          <w:sz w:val="22"/>
          <w:szCs w:val="22"/>
        </w:rPr>
        <w:tab/>
      </w:r>
      <w:r w:rsidRPr="00174866">
        <w:rPr>
          <w:noProof/>
        </w:rPr>
        <w:t>Tốc độ thực thi</w:t>
      </w:r>
      <w:r>
        <w:rPr>
          <w:noProof/>
        </w:rPr>
        <w:tab/>
      </w:r>
      <w:r>
        <w:rPr>
          <w:noProof/>
        </w:rPr>
        <w:fldChar w:fldCharType="begin"/>
      </w:r>
      <w:r>
        <w:rPr>
          <w:noProof/>
        </w:rPr>
        <w:instrText xml:space="preserve"> PAGEREF _Toc259545827 \h </w:instrText>
      </w:r>
      <w:r>
        <w:rPr>
          <w:noProof/>
        </w:rPr>
      </w:r>
      <w:r>
        <w:rPr>
          <w:noProof/>
        </w:rPr>
        <w:fldChar w:fldCharType="separate"/>
      </w:r>
      <w:r>
        <w:rPr>
          <w:noProof/>
        </w:rPr>
        <w:t>12</w:t>
      </w:r>
      <w:r>
        <w:rPr>
          <w:noProof/>
        </w:rPr>
        <w:fldChar w:fldCharType="end"/>
      </w:r>
    </w:p>
    <w:p w:rsidR="001476FA" w:rsidRDefault="001476FA">
      <w:pPr>
        <w:pStyle w:val="TOC3"/>
        <w:rPr>
          <w:rFonts w:asciiTheme="minorHAnsi" w:eastAsiaTheme="minorEastAsia" w:hAnsiTheme="minorHAnsi" w:cstheme="minorBidi"/>
          <w:noProof/>
          <w:sz w:val="22"/>
          <w:szCs w:val="22"/>
        </w:rPr>
      </w:pPr>
      <w:r w:rsidRPr="00174866">
        <w:rPr>
          <w:noProof/>
        </w:rPr>
        <w:t>3.3.3</w:t>
      </w:r>
      <w:r>
        <w:rPr>
          <w:rFonts w:asciiTheme="minorHAnsi" w:eastAsiaTheme="minorEastAsia" w:hAnsiTheme="minorHAnsi" w:cstheme="minorBidi"/>
          <w:noProof/>
          <w:sz w:val="22"/>
          <w:szCs w:val="22"/>
        </w:rPr>
        <w:tab/>
      </w:r>
      <w:r w:rsidRPr="00174866">
        <w:rPr>
          <w:noProof/>
        </w:rPr>
        <w:t>Bảo trì</w:t>
      </w:r>
      <w:r>
        <w:rPr>
          <w:noProof/>
        </w:rPr>
        <w:tab/>
      </w:r>
      <w:r>
        <w:rPr>
          <w:noProof/>
        </w:rPr>
        <w:fldChar w:fldCharType="begin"/>
      </w:r>
      <w:r>
        <w:rPr>
          <w:noProof/>
        </w:rPr>
        <w:instrText xml:space="preserve"> PAGEREF _Toc259545828 \h </w:instrText>
      </w:r>
      <w:r>
        <w:rPr>
          <w:noProof/>
        </w:rPr>
      </w:r>
      <w:r>
        <w:rPr>
          <w:noProof/>
        </w:rPr>
        <w:fldChar w:fldCharType="separate"/>
      </w:r>
      <w:r>
        <w:rPr>
          <w:noProof/>
        </w:rPr>
        <w:t>12</w:t>
      </w:r>
      <w:r>
        <w:rPr>
          <w:noProof/>
        </w:rPr>
        <w:fldChar w:fldCharType="end"/>
      </w:r>
    </w:p>
    <w:p w:rsidR="001476FA" w:rsidRDefault="001476FA">
      <w:pPr>
        <w:pStyle w:val="TOC3"/>
        <w:rPr>
          <w:rFonts w:asciiTheme="minorHAnsi" w:eastAsiaTheme="minorEastAsia" w:hAnsiTheme="minorHAnsi" w:cstheme="minorBidi"/>
          <w:noProof/>
          <w:sz w:val="22"/>
          <w:szCs w:val="22"/>
        </w:rPr>
      </w:pPr>
      <w:r w:rsidRPr="00174866">
        <w:rPr>
          <w:noProof/>
        </w:rPr>
        <w:t>3.3.4</w:t>
      </w:r>
      <w:r>
        <w:rPr>
          <w:rFonts w:asciiTheme="minorHAnsi" w:eastAsiaTheme="minorEastAsia" w:hAnsiTheme="minorHAnsi" w:cstheme="minorBidi"/>
          <w:noProof/>
          <w:sz w:val="22"/>
          <w:szCs w:val="22"/>
        </w:rPr>
        <w:tab/>
      </w:r>
      <w:r w:rsidRPr="00174866">
        <w:rPr>
          <w:noProof/>
        </w:rPr>
        <w:t>Độc lập chức năng nhau</w:t>
      </w:r>
      <w:r>
        <w:rPr>
          <w:noProof/>
        </w:rPr>
        <w:tab/>
      </w:r>
      <w:r>
        <w:rPr>
          <w:noProof/>
        </w:rPr>
        <w:fldChar w:fldCharType="begin"/>
      </w:r>
      <w:r>
        <w:rPr>
          <w:noProof/>
        </w:rPr>
        <w:instrText xml:space="preserve"> PAGEREF _Toc259545829 \h </w:instrText>
      </w:r>
      <w:r>
        <w:rPr>
          <w:noProof/>
        </w:rPr>
      </w:r>
      <w:r>
        <w:rPr>
          <w:noProof/>
        </w:rPr>
        <w:fldChar w:fldCharType="separate"/>
      </w:r>
      <w:r>
        <w:rPr>
          <w:noProof/>
        </w:rPr>
        <w:t>12</w:t>
      </w:r>
      <w:r>
        <w:rPr>
          <w:noProof/>
        </w:rPr>
        <w:fldChar w:fldCharType="end"/>
      </w:r>
    </w:p>
    <w:p w:rsidR="001476FA" w:rsidRDefault="001476FA">
      <w:pPr>
        <w:pStyle w:val="TOC3"/>
        <w:rPr>
          <w:rFonts w:asciiTheme="minorHAnsi" w:eastAsiaTheme="minorEastAsia" w:hAnsiTheme="minorHAnsi" w:cstheme="minorBidi"/>
          <w:noProof/>
          <w:sz w:val="22"/>
          <w:szCs w:val="22"/>
        </w:rPr>
      </w:pPr>
      <w:r w:rsidRPr="00174866">
        <w:rPr>
          <w:noProof/>
        </w:rPr>
        <w:t>3.3.5</w:t>
      </w:r>
      <w:r>
        <w:rPr>
          <w:rFonts w:asciiTheme="minorHAnsi" w:eastAsiaTheme="minorEastAsia" w:hAnsiTheme="minorHAnsi" w:cstheme="minorBidi"/>
          <w:noProof/>
          <w:sz w:val="22"/>
          <w:szCs w:val="22"/>
        </w:rPr>
        <w:tab/>
      </w:r>
      <w:r w:rsidRPr="00174866">
        <w:rPr>
          <w:noProof/>
        </w:rPr>
        <w:t>Bảo mật an toàn</w:t>
      </w:r>
      <w:r>
        <w:rPr>
          <w:noProof/>
        </w:rPr>
        <w:tab/>
      </w:r>
      <w:r>
        <w:rPr>
          <w:noProof/>
        </w:rPr>
        <w:fldChar w:fldCharType="begin"/>
      </w:r>
      <w:r>
        <w:rPr>
          <w:noProof/>
        </w:rPr>
        <w:instrText xml:space="preserve"> PAGEREF _Toc259545830 \h </w:instrText>
      </w:r>
      <w:r>
        <w:rPr>
          <w:noProof/>
        </w:rPr>
      </w:r>
      <w:r>
        <w:rPr>
          <w:noProof/>
        </w:rPr>
        <w:fldChar w:fldCharType="separate"/>
      </w:r>
      <w:r>
        <w:rPr>
          <w:noProof/>
        </w:rPr>
        <w:t>12</w:t>
      </w:r>
      <w:r>
        <w:rPr>
          <w:noProof/>
        </w:rPr>
        <w:fldChar w:fldCharType="end"/>
      </w:r>
    </w:p>
    <w:p w:rsidR="001476FA" w:rsidRDefault="001476FA">
      <w:pPr>
        <w:pStyle w:val="TOC2"/>
        <w:tabs>
          <w:tab w:val="left" w:pos="1000"/>
        </w:tabs>
        <w:rPr>
          <w:rFonts w:asciiTheme="minorHAnsi" w:eastAsiaTheme="minorEastAsia" w:hAnsiTheme="minorHAnsi" w:cstheme="minorBidi"/>
          <w:noProof/>
          <w:sz w:val="22"/>
          <w:szCs w:val="22"/>
        </w:rPr>
      </w:pPr>
      <w:r w:rsidRPr="00174866">
        <w:rPr>
          <w:noProof/>
        </w:rPr>
        <w:t>3.4</w:t>
      </w:r>
      <w:r>
        <w:rPr>
          <w:rFonts w:asciiTheme="minorHAnsi" w:eastAsiaTheme="minorEastAsia" w:hAnsiTheme="minorHAnsi" w:cstheme="minorBidi"/>
          <w:noProof/>
          <w:sz w:val="22"/>
          <w:szCs w:val="22"/>
        </w:rPr>
        <w:tab/>
      </w:r>
      <w:r w:rsidRPr="00174866">
        <w:rPr>
          <w:noProof/>
        </w:rPr>
        <w:t>Sự thi hành</w:t>
      </w:r>
      <w:r>
        <w:rPr>
          <w:noProof/>
        </w:rPr>
        <w:tab/>
      </w:r>
      <w:r>
        <w:rPr>
          <w:noProof/>
        </w:rPr>
        <w:fldChar w:fldCharType="begin"/>
      </w:r>
      <w:r>
        <w:rPr>
          <w:noProof/>
        </w:rPr>
        <w:instrText xml:space="preserve"> PAGEREF _Toc259545831 \h </w:instrText>
      </w:r>
      <w:r>
        <w:rPr>
          <w:noProof/>
        </w:rPr>
      </w:r>
      <w:r>
        <w:rPr>
          <w:noProof/>
        </w:rPr>
        <w:fldChar w:fldCharType="separate"/>
      </w:r>
      <w:r>
        <w:rPr>
          <w:noProof/>
        </w:rPr>
        <w:t>12</w:t>
      </w:r>
      <w:r>
        <w:rPr>
          <w:noProof/>
        </w:rPr>
        <w:fldChar w:fldCharType="end"/>
      </w:r>
    </w:p>
    <w:p w:rsidR="001476FA" w:rsidRDefault="001476FA">
      <w:pPr>
        <w:pStyle w:val="TOC3"/>
        <w:rPr>
          <w:rFonts w:asciiTheme="minorHAnsi" w:eastAsiaTheme="minorEastAsia" w:hAnsiTheme="minorHAnsi" w:cstheme="minorBidi"/>
          <w:noProof/>
          <w:sz w:val="22"/>
          <w:szCs w:val="22"/>
        </w:rPr>
      </w:pPr>
      <w:r w:rsidRPr="00174866">
        <w:rPr>
          <w:noProof/>
        </w:rPr>
        <w:t>3.4.1</w:t>
      </w:r>
      <w:r>
        <w:rPr>
          <w:rFonts w:asciiTheme="minorHAnsi" w:eastAsiaTheme="minorEastAsia" w:hAnsiTheme="minorHAnsi" w:cstheme="minorBidi"/>
          <w:noProof/>
          <w:sz w:val="22"/>
          <w:szCs w:val="22"/>
        </w:rPr>
        <w:tab/>
      </w:r>
      <w:r w:rsidRPr="00174866">
        <w:rPr>
          <w:noProof/>
        </w:rPr>
        <w:t>Môi trường</w:t>
      </w:r>
      <w:r>
        <w:rPr>
          <w:noProof/>
        </w:rPr>
        <w:tab/>
      </w:r>
      <w:r>
        <w:rPr>
          <w:noProof/>
        </w:rPr>
        <w:fldChar w:fldCharType="begin"/>
      </w:r>
      <w:r>
        <w:rPr>
          <w:noProof/>
        </w:rPr>
        <w:instrText xml:space="preserve"> PAGEREF _Toc259545832 \h </w:instrText>
      </w:r>
      <w:r>
        <w:rPr>
          <w:noProof/>
        </w:rPr>
      </w:r>
      <w:r>
        <w:rPr>
          <w:noProof/>
        </w:rPr>
        <w:fldChar w:fldCharType="separate"/>
      </w:r>
      <w:r>
        <w:rPr>
          <w:noProof/>
        </w:rPr>
        <w:t>12</w:t>
      </w:r>
      <w:r>
        <w:rPr>
          <w:noProof/>
        </w:rPr>
        <w:fldChar w:fldCharType="end"/>
      </w:r>
    </w:p>
    <w:p w:rsidR="001476FA" w:rsidRDefault="001476FA">
      <w:pPr>
        <w:pStyle w:val="TOC3"/>
        <w:rPr>
          <w:rFonts w:asciiTheme="minorHAnsi" w:eastAsiaTheme="minorEastAsia" w:hAnsiTheme="minorHAnsi" w:cstheme="minorBidi"/>
          <w:noProof/>
          <w:sz w:val="22"/>
          <w:szCs w:val="22"/>
        </w:rPr>
      </w:pPr>
      <w:r w:rsidRPr="00174866">
        <w:rPr>
          <w:noProof/>
        </w:rPr>
        <w:t>3.4.2</w:t>
      </w:r>
      <w:r>
        <w:rPr>
          <w:rFonts w:asciiTheme="minorHAnsi" w:eastAsiaTheme="minorEastAsia" w:hAnsiTheme="minorHAnsi" w:cstheme="minorBidi"/>
          <w:noProof/>
          <w:sz w:val="22"/>
          <w:szCs w:val="22"/>
        </w:rPr>
        <w:tab/>
      </w:r>
      <w:r w:rsidRPr="00174866">
        <w:rPr>
          <w:noProof/>
        </w:rPr>
        <w:t>Phần cứng</w:t>
      </w:r>
      <w:r>
        <w:rPr>
          <w:noProof/>
        </w:rPr>
        <w:tab/>
      </w:r>
      <w:r>
        <w:rPr>
          <w:noProof/>
        </w:rPr>
        <w:fldChar w:fldCharType="begin"/>
      </w:r>
      <w:r>
        <w:rPr>
          <w:noProof/>
        </w:rPr>
        <w:instrText xml:space="preserve"> PAGEREF _Toc259545833 \h </w:instrText>
      </w:r>
      <w:r>
        <w:rPr>
          <w:noProof/>
        </w:rPr>
      </w:r>
      <w:r>
        <w:rPr>
          <w:noProof/>
        </w:rPr>
        <w:fldChar w:fldCharType="separate"/>
      </w:r>
      <w:r>
        <w:rPr>
          <w:noProof/>
        </w:rPr>
        <w:t>12</w:t>
      </w:r>
      <w:r>
        <w:rPr>
          <w:noProof/>
        </w:rPr>
        <w:fldChar w:fldCharType="end"/>
      </w:r>
    </w:p>
    <w:p w:rsidR="001476FA" w:rsidRDefault="001476FA">
      <w:pPr>
        <w:pStyle w:val="TOC3"/>
        <w:rPr>
          <w:rFonts w:asciiTheme="minorHAnsi" w:eastAsiaTheme="minorEastAsia" w:hAnsiTheme="minorHAnsi" w:cstheme="minorBidi"/>
          <w:noProof/>
          <w:sz w:val="22"/>
          <w:szCs w:val="22"/>
        </w:rPr>
      </w:pPr>
      <w:r w:rsidRPr="00174866">
        <w:rPr>
          <w:noProof/>
        </w:rPr>
        <w:t>3.4.3</w:t>
      </w:r>
      <w:r>
        <w:rPr>
          <w:rFonts w:asciiTheme="minorHAnsi" w:eastAsiaTheme="minorEastAsia" w:hAnsiTheme="minorHAnsi" w:cstheme="minorBidi"/>
          <w:noProof/>
          <w:sz w:val="22"/>
          <w:szCs w:val="22"/>
        </w:rPr>
        <w:tab/>
      </w:r>
      <w:r w:rsidRPr="00174866">
        <w:rPr>
          <w:noProof/>
        </w:rPr>
        <w:t>Tốc độ</w:t>
      </w:r>
      <w:r>
        <w:rPr>
          <w:noProof/>
        </w:rPr>
        <w:tab/>
      </w:r>
      <w:r>
        <w:rPr>
          <w:noProof/>
        </w:rPr>
        <w:fldChar w:fldCharType="begin"/>
      </w:r>
      <w:r>
        <w:rPr>
          <w:noProof/>
        </w:rPr>
        <w:instrText xml:space="preserve"> PAGEREF _Toc259545834 \h </w:instrText>
      </w:r>
      <w:r>
        <w:rPr>
          <w:noProof/>
        </w:rPr>
      </w:r>
      <w:r>
        <w:rPr>
          <w:noProof/>
        </w:rPr>
        <w:fldChar w:fldCharType="separate"/>
      </w:r>
      <w:r>
        <w:rPr>
          <w:noProof/>
        </w:rPr>
        <w:t>12</w:t>
      </w:r>
      <w:r>
        <w:rPr>
          <w:noProof/>
        </w:rPr>
        <w:fldChar w:fldCharType="end"/>
      </w:r>
    </w:p>
    <w:p w:rsidR="001476FA" w:rsidRDefault="001476FA">
      <w:pPr>
        <w:pStyle w:val="TOC2"/>
        <w:tabs>
          <w:tab w:val="left" w:pos="1000"/>
        </w:tabs>
        <w:rPr>
          <w:rFonts w:asciiTheme="minorHAnsi" w:eastAsiaTheme="minorEastAsia" w:hAnsiTheme="minorHAnsi" w:cstheme="minorBidi"/>
          <w:noProof/>
          <w:sz w:val="22"/>
          <w:szCs w:val="22"/>
        </w:rPr>
      </w:pPr>
      <w:r w:rsidRPr="00174866">
        <w:rPr>
          <w:noProof/>
        </w:rPr>
        <w:t>3.5</w:t>
      </w:r>
      <w:r>
        <w:rPr>
          <w:rFonts w:asciiTheme="minorHAnsi" w:eastAsiaTheme="minorEastAsia" w:hAnsiTheme="minorHAnsi" w:cstheme="minorBidi"/>
          <w:noProof/>
          <w:sz w:val="22"/>
          <w:szCs w:val="22"/>
        </w:rPr>
        <w:tab/>
      </w:r>
      <w:r w:rsidRPr="00174866">
        <w:rPr>
          <w:noProof/>
        </w:rPr>
        <w:t>Khả năng cung cấp</w:t>
      </w:r>
      <w:r>
        <w:rPr>
          <w:noProof/>
        </w:rPr>
        <w:tab/>
      </w:r>
      <w:r>
        <w:rPr>
          <w:noProof/>
        </w:rPr>
        <w:fldChar w:fldCharType="begin"/>
      </w:r>
      <w:r>
        <w:rPr>
          <w:noProof/>
        </w:rPr>
        <w:instrText xml:space="preserve"> PAGEREF _Toc259545835 \h </w:instrText>
      </w:r>
      <w:r>
        <w:rPr>
          <w:noProof/>
        </w:rPr>
      </w:r>
      <w:r>
        <w:rPr>
          <w:noProof/>
        </w:rPr>
        <w:fldChar w:fldCharType="separate"/>
      </w:r>
      <w:r>
        <w:rPr>
          <w:noProof/>
        </w:rPr>
        <w:t>12</w:t>
      </w:r>
      <w:r>
        <w:rPr>
          <w:noProof/>
        </w:rPr>
        <w:fldChar w:fldCharType="end"/>
      </w:r>
    </w:p>
    <w:p w:rsidR="001476FA" w:rsidRDefault="001476FA">
      <w:pPr>
        <w:pStyle w:val="TOC3"/>
        <w:rPr>
          <w:rFonts w:asciiTheme="minorHAnsi" w:eastAsiaTheme="minorEastAsia" w:hAnsiTheme="minorHAnsi" w:cstheme="minorBidi"/>
          <w:noProof/>
          <w:sz w:val="22"/>
          <w:szCs w:val="22"/>
        </w:rPr>
      </w:pPr>
      <w:r w:rsidRPr="00174866">
        <w:rPr>
          <w:noProof/>
        </w:rPr>
        <w:t>3.5.1</w:t>
      </w:r>
      <w:r>
        <w:rPr>
          <w:rFonts w:asciiTheme="minorHAnsi" w:eastAsiaTheme="minorEastAsia" w:hAnsiTheme="minorHAnsi" w:cstheme="minorBidi"/>
          <w:noProof/>
          <w:sz w:val="22"/>
          <w:szCs w:val="22"/>
        </w:rPr>
        <w:tab/>
      </w:r>
      <w:r w:rsidRPr="00174866">
        <w:rPr>
          <w:noProof/>
        </w:rPr>
        <w:t>Chuẩn code:</w:t>
      </w:r>
      <w:r>
        <w:rPr>
          <w:noProof/>
        </w:rPr>
        <w:t xml:space="preserve"> file </w:t>
      </w:r>
      <w:r w:rsidRPr="00174866">
        <w:rPr>
          <w:noProof/>
        </w:rPr>
        <w:t>Coding Standard.docx</w:t>
      </w:r>
      <w:r>
        <w:rPr>
          <w:noProof/>
        </w:rPr>
        <w:tab/>
      </w:r>
      <w:r>
        <w:rPr>
          <w:noProof/>
        </w:rPr>
        <w:fldChar w:fldCharType="begin"/>
      </w:r>
      <w:r>
        <w:rPr>
          <w:noProof/>
        </w:rPr>
        <w:instrText xml:space="preserve"> PAGEREF _Toc259545836 \h </w:instrText>
      </w:r>
      <w:r>
        <w:rPr>
          <w:noProof/>
        </w:rPr>
      </w:r>
      <w:r>
        <w:rPr>
          <w:noProof/>
        </w:rPr>
        <w:fldChar w:fldCharType="separate"/>
      </w:r>
      <w:r>
        <w:rPr>
          <w:noProof/>
        </w:rPr>
        <w:t>12</w:t>
      </w:r>
      <w:r>
        <w:rPr>
          <w:noProof/>
        </w:rPr>
        <w:fldChar w:fldCharType="end"/>
      </w:r>
    </w:p>
    <w:p w:rsidR="001476FA" w:rsidRDefault="001476FA">
      <w:pPr>
        <w:pStyle w:val="TOC3"/>
        <w:rPr>
          <w:rFonts w:asciiTheme="minorHAnsi" w:eastAsiaTheme="minorEastAsia" w:hAnsiTheme="minorHAnsi" w:cstheme="minorBidi"/>
          <w:noProof/>
          <w:sz w:val="22"/>
          <w:szCs w:val="22"/>
        </w:rPr>
      </w:pPr>
      <w:r w:rsidRPr="00174866">
        <w:rPr>
          <w:noProof/>
        </w:rPr>
        <w:t>3.5.2</w:t>
      </w:r>
      <w:r>
        <w:rPr>
          <w:rFonts w:asciiTheme="minorHAnsi" w:eastAsiaTheme="minorEastAsia" w:hAnsiTheme="minorHAnsi" w:cstheme="minorBidi"/>
          <w:noProof/>
          <w:sz w:val="22"/>
          <w:szCs w:val="22"/>
        </w:rPr>
        <w:tab/>
      </w:r>
      <w:r w:rsidRPr="00174866">
        <w:rPr>
          <w:noProof/>
        </w:rPr>
        <w:t>Tên quy ước:</w:t>
      </w:r>
      <w:r>
        <w:rPr>
          <w:noProof/>
        </w:rPr>
        <w:t xml:space="preserve"> file </w:t>
      </w:r>
      <w:r w:rsidRPr="00174866">
        <w:rPr>
          <w:noProof/>
        </w:rPr>
        <w:t>Coding Standard.docx</w:t>
      </w:r>
      <w:r>
        <w:rPr>
          <w:noProof/>
        </w:rPr>
        <w:tab/>
      </w:r>
      <w:r>
        <w:rPr>
          <w:noProof/>
        </w:rPr>
        <w:fldChar w:fldCharType="begin"/>
      </w:r>
      <w:r>
        <w:rPr>
          <w:noProof/>
        </w:rPr>
        <w:instrText xml:space="preserve"> PAGEREF _Toc259545837 \h </w:instrText>
      </w:r>
      <w:r>
        <w:rPr>
          <w:noProof/>
        </w:rPr>
      </w:r>
      <w:r>
        <w:rPr>
          <w:noProof/>
        </w:rPr>
        <w:fldChar w:fldCharType="separate"/>
      </w:r>
      <w:r>
        <w:rPr>
          <w:noProof/>
        </w:rPr>
        <w:t>12</w:t>
      </w:r>
      <w:r>
        <w:rPr>
          <w:noProof/>
        </w:rPr>
        <w:fldChar w:fldCharType="end"/>
      </w:r>
    </w:p>
    <w:p w:rsidR="001476FA" w:rsidRDefault="001476FA">
      <w:pPr>
        <w:pStyle w:val="TOC3"/>
        <w:rPr>
          <w:rFonts w:asciiTheme="minorHAnsi" w:eastAsiaTheme="minorEastAsia" w:hAnsiTheme="minorHAnsi" w:cstheme="minorBidi"/>
          <w:noProof/>
          <w:sz w:val="22"/>
          <w:szCs w:val="22"/>
        </w:rPr>
      </w:pPr>
      <w:r w:rsidRPr="00174866">
        <w:rPr>
          <w:noProof/>
        </w:rPr>
        <w:t>3.5.3</w:t>
      </w:r>
      <w:r>
        <w:rPr>
          <w:rFonts w:asciiTheme="minorHAnsi" w:eastAsiaTheme="minorEastAsia" w:hAnsiTheme="minorHAnsi" w:cstheme="minorBidi"/>
          <w:noProof/>
          <w:sz w:val="22"/>
          <w:szCs w:val="22"/>
        </w:rPr>
        <w:tab/>
      </w:r>
      <w:r w:rsidRPr="00174866">
        <w:rPr>
          <w:noProof/>
        </w:rPr>
        <w:t>Thư viện lớp:</w:t>
      </w:r>
      <w:r>
        <w:rPr>
          <w:noProof/>
        </w:rPr>
        <w:tab/>
      </w:r>
      <w:r>
        <w:rPr>
          <w:noProof/>
        </w:rPr>
        <w:fldChar w:fldCharType="begin"/>
      </w:r>
      <w:r>
        <w:rPr>
          <w:noProof/>
        </w:rPr>
        <w:instrText xml:space="preserve"> PAGEREF _Toc259545838 \h </w:instrText>
      </w:r>
      <w:r>
        <w:rPr>
          <w:noProof/>
        </w:rPr>
      </w:r>
      <w:r>
        <w:rPr>
          <w:noProof/>
        </w:rPr>
        <w:fldChar w:fldCharType="separate"/>
      </w:r>
      <w:r>
        <w:rPr>
          <w:noProof/>
        </w:rPr>
        <w:t>12</w:t>
      </w:r>
      <w:r>
        <w:rPr>
          <w:noProof/>
        </w:rPr>
        <w:fldChar w:fldCharType="end"/>
      </w:r>
    </w:p>
    <w:p w:rsidR="001476FA" w:rsidRDefault="001476FA">
      <w:pPr>
        <w:pStyle w:val="TOC3"/>
        <w:rPr>
          <w:rFonts w:asciiTheme="minorHAnsi" w:eastAsiaTheme="minorEastAsia" w:hAnsiTheme="minorHAnsi" w:cstheme="minorBidi"/>
          <w:noProof/>
          <w:sz w:val="22"/>
          <w:szCs w:val="22"/>
        </w:rPr>
      </w:pPr>
      <w:r w:rsidRPr="00174866">
        <w:rPr>
          <w:noProof/>
        </w:rPr>
        <w:t>3.5.4</w:t>
      </w:r>
      <w:r>
        <w:rPr>
          <w:rFonts w:asciiTheme="minorHAnsi" w:eastAsiaTheme="minorEastAsia" w:hAnsiTheme="minorHAnsi" w:cstheme="minorBidi"/>
          <w:noProof/>
          <w:sz w:val="22"/>
          <w:szCs w:val="22"/>
        </w:rPr>
        <w:tab/>
      </w:r>
      <w:r w:rsidRPr="00174866">
        <w:rPr>
          <w:noProof/>
        </w:rPr>
        <w:t>Tiện ích bảo trì:</w:t>
      </w:r>
      <w:r>
        <w:rPr>
          <w:noProof/>
        </w:rPr>
        <w:tab/>
      </w:r>
      <w:r>
        <w:rPr>
          <w:noProof/>
        </w:rPr>
        <w:fldChar w:fldCharType="begin"/>
      </w:r>
      <w:r>
        <w:rPr>
          <w:noProof/>
        </w:rPr>
        <w:instrText xml:space="preserve"> PAGEREF _Toc259545839 \h </w:instrText>
      </w:r>
      <w:r>
        <w:rPr>
          <w:noProof/>
        </w:rPr>
      </w:r>
      <w:r>
        <w:rPr>
          <w:noProof/>
        </w:rPr>
        <w:fldChar w:fldCharType="separate"/>
      </w:r>
      <w:r>
        <w:rPr>
          <w:noProof/>
        </w:rPr>
        <w:t>12</w:t>
      </w:r>
      <w:r>
        <w:rPr>
          <w:noProof/>
        </w:rPr>
        <w:fldChar w:fldCharType="end"/>
      </w:r>
    </w:p>
    <w:p w:rsidR="001476FA" w:rsidRDefault="001476FA">
      <w:pPr>
        <w:pStyle w:val="TOC2"/>
        <w:tabs>
          <w:tab w:val="left" w:pos="1000"/>
        </w:tabs>
        <w:rPr>
          <w:rFonts w:asciiTheme="minorHAnsi" w:eastAsiaTheme="minorEastAsia" w:hAnsiTheme="minorHAnsi" w:cstheme="minorBidi"/>
          <w:noProof/>
          <w:sz w:val="22"/>
          <w:szCs w:val="22"/>
        </w:rPr>
      </w:pPr>
      <w:r w:rsidRPr="00174866">
        <w:rPr>
          <w:noProof/>
        </w:rPr>
        <w:t>3.6</w:t>
      </w:r>
      <w:r>
        <w:rPr>
          <w:rFonts w:asciiTheme="minorHAnsi" w:eastAsiaTheme="minorEastAsia" w:hAnsiTheme="minorHAnsi" w:cstheme="minorBidi"/>
          <w:noProof/>
          <w:sz w:val="22"/>
          <w:szCs w:val="22"/>
        </w:rPr>
        <w:tab/>
      </w:r>
      <w:r w:rsidRPr="00174866">
        <w:rPr>
          <w:noProof/>
        </w:rPr>
        <w:t>Ràng buộc thiết kế</w:t>
      </w:r>
      <w:r>
        <w:rPr>
          <w:noProof/>
        </w:rPr>
        <w:tab/>
      </w:r>
      <w:r>
        <w:rPr>
          <w:noProof/>
        </w:rPr>
        <w:fldChar w:fldCharType="begin"/>
      </w:r>
      <w:r>
        <w:rPr>
          <w:noProof/>
        </w:rPr>
        <w:instrText xml:space="preserve"> PAGEREF _Toc259545840 \h </w:instrText>
      </w:r>
      <w:r>
        <w:rPr>
          <w:noProof/>
        </w:rPr>
      </w:r>
      <w:r>
        <w:rPr>
          <w:noProof/>
        </w:rPr>
        <w:fldChar w:fldCharType="separate"/>
      </w:r>
      <w:r>
        <w:rPr>
          <w:noProof/>
        </w:rPr>
        <w:t>12</w:t>
      </w:r>
      <w:r>
        <w:rPr>
          <w:noProof/>
        </w:rPr>
        <w:fldChar w:fldCharType="end"/>
      </w:r>
    </w:p>
    <w:p w:rsidR="001476FA" w:rsidRDefault="001476FA">
      <w:pPr>
        <w:pStyle w:val="TOC3"/>
        <w:rPr>
          <w:rFonts w:asciiTheme="minorHAnsi" w:eastAsiaTheme="minorEastAsia" w:hAnsiTheme="minorHAnsi" w:cstheme="minorBidi"/>
          <w:noProof/>
          <w:sz w:val="22"/>
          <w:szCs w:val="22"/>
        </w:rPr>
      </w:pPr>
      <w:r w:rsidRPr="00174866">
        <w:rPr>
          <w:noProof/>
        </w:rPr>
        <w:t>3.6.1</w:t>
      </w:r>
      <w:r>
        <w:rPr>
          <w:rFonts w:asciiTheme="minorHAnsi" w:eastAsiaTheme="minorEastAsia" w:hAnsiTheme="minorHAnsi" w:cstheme="minorBidi"/>
          <w:noProof/>
          <w:sz w:val="22"/>
          <w:szCs w:val="22"/>
        </w:rPr>
        <w:tab/>
      </w:r>
      <w:r w:rsidRPr="00174866">
        <w:rPr>
          <w:noProof/>
        </w:rPr>
        <w:t>Ngôn ngữ</w:t>
      </w:r>
      <w:r>
        <w:rPr>
          <w:noProof/>
        </w:rPr>
        <w:tab/>
      </w:r>
      <w:r>
        <w:rPr>
          <w:noProof/>
        </w:rPr>
        <w:fldChar w:fldCharType="begin"/>
      </w:r>
      <w:r>
        <w:rPr>
          <w:noProof/>
        </w:rPr>
        <w:instrText xml:space="preserve"> PAGEREF _Toc259545841 \h </w:instrText>
      </w:r>
      <w:r>
        <w:rPr>
          <w:noProof/>
        </w:rPr>
      </w:r>
      <w:r>
        <w:rPr>
          <w:noProof/>
        </w:rPr>
        <w:fldChar w:fldCharType="separate"/>
      </w:r>
      <w:r>
        <w:rPr>
          <w:noProof/>
        </w:rPr>
        <w:t>12</w:t>
      </w:r>
      <w:r>
        <w:rPr>
          <w:noProof/>
        </w:rPr>
        <w:fldChar w:fldCharType="end"/>
      </w:r>
    </w:p>
    <w:p w:rsidR="001476FA" w:rsidRDefault="001476FA">
      <w:pPr>
        <w:pStyle w:val="TOC3"/>
        <w:rPr>
          <w:rFonts w:asciiTheme="minorHAnsi" w:eastAsiaTheme="minorEastAsia" w:hAnsiTheme="minorHAnsi" w:cstheme="minorBidi"/>
          <w:noProof/>
          <w:sz w:val="22"/>
          <w:szCs w:val="22"/>
        </w:rPr>
      </w:pPr>
      <w:r w:rsidRPr="00174866">
        <w:rPr>
          <w:noProof/>
        </w:rPr>
        <w:t>3.6.2</w:t>
      </w:r>
      <w:r>
        <w:rPr>
          <w:rFonts w:asciiTheme="minorHAnsi" w:eastAsiaTheme="minorEastAsia" w:hAnsiTheme="minorHAnsi" w:cstheme="minorBidi"/>
          <w:noProof/>
          <w:sz w:val="22"/>
          <w:szCs w:val="22"/>
        </w:rPr>
        <w:tab/>
      </w:r>
      <w:r w:rsidRPr="00174866">
        <w:rPr>
          <w:noProof/>
        </w:rPr>
        <w:t>Các công cụ phát triển</w:t>
      </w:r>
      <w:r>
        <w:rPr>
          <w:noProof/>
        </w:rPr>
        <w:tab/>
      </w:r>
      <w:r>
        <w:rPr>
          <w:noProof/>
        </w:rPr>
        <w:fldChar w:fldCharType="begin"/>
      </w:r>
      <w:r>
        <w:rPr>
          <w:noProof/>
        </w:rPr>
        <w:instrText xml:space="preserve"> PAGEREF _Toc259545842 \h </w:instrText>
      </w:r>
      <w:r>
        <w:rPr>
          <w:noProof/>
        </w:rPr>
      </w:r>
      <w:r>
        <w:rPr>
          <w:noProof/>
        </w:rPr>
        <w:fldChar w:fldCharType="separate"/>
      </w:r>
      <w:r>
        <w:rPr>
          <w:noProof/>
        </w:rPr>
        <w:t>12</w:t>
      </w:r>
      <w:r>
        <w:rPr>
          <w:noProof/>
        </w:rPr>
        <w:fldChar w:fldCharType="end"/>
      </w:r>
    </w:p>
    <w:p w:rsidR="001476FA" w:rsidRDefault="001476FA">
      <w:pPr>
        <w:pStyle w:val="TOC3"/>
        <w:rPr>
          <w:rFonts w:asciiTheme="minorHAnsi" w:eastAsiaTheme="minorEastAsia" w:hAnsiTheme="minorHAnsi" w:cstheme="minorBidi"/>
          <w:noProof/>
          <w:sz w:val="22"/>
          <w:szCs w:val="22"/>
        </w:rPr>
      </w:pPr>
      <w:r w:rsidRPr="00174866">
        <w:rPr>
          <w:noProof/>
        </w:rPr>
        <w:t>3.6.3</w:t>
      </w:r>
      <w:r>
        <w:rPr>
          <w:rFonts w:asciiTheme="minorHAnsi" w:eastAsiaTheme="minorEastAsia" w:hAnsiTheme="minorHAnsi" w:cstheme="minorBidi"/>
          <w:noProof/>
          <w:sz w:val="22"/>
          <w:szCs w:val="22"/>
        </w:rPr>
        <w:tab/>
      </w:r>
      <w:r w:rsidRPr="00174866">
        <w:rPr>
          <w:noProof/>
        </w:rPr>
        <w:t>Ràng buộc về thiết kế</w:t>
      </w:r>
      <w:r>
        <w:rPr>
          <w:noProof/>
        </w:rPr>
        <w:tab/>
      </w:r>
      <w:r>
        <w:rPr>
          <w:noProof/>
        </w:rPr>
        <w:fldChar w:fldCharType="begin"/>
      </w:r>
      <w:r>
        <w:rPr>
          <w:noProof/>
        </w:rPr>
        <w:instrText xml:space="preserve"> PAGEREF _Toc259545843 \h </w:instrText>
      </w:r>
      <w:r>
        <w:rPr>
          <w:noProof/>
        </w:rPr>
      </w:r>
      <w:r>
        <w:rPr>
          <w:noProof/>
        </w:rPr>
        <w:fldChar w:fldCharType="separate"/>
      </w:r>
      <w:r>
        <w:rPr>
          <w:noProof/>
        </w:rPr>
        <w:t>13</w:t>
      </w:r>
      <w:r>
        <w:rPr>
          <w:noProof/>
        </w:rPr>
        <w:fldChar w:fldCharType="end"/>
      </w:r>
    </w:p>
    <w:p w:rsidR="001476FA" w:rsidRDefault="001476FA">
      <w:pPr>
        <w:pStyle w:val="TOC3"/>
        <w:rPr>
          <w:rFonts w:asciiTheme="minorHAnsi" w:eastAsiaTheme="minorEastAsia" w:hAnsiTheme="minorHAnsi" w:cstheme="minorBidi"/>
          <w:noProof/>
          <w:sz w:val="22"/>
          <w:szCs w:val="22"/>
        </w:rPr>
      </w:pPr>
      <w:r w:rsidRPr="00174866">
        <w:rPr>
          <w:noProof/>
        </w:rPr>
        <w:t>3.6.4</w:t>
      </w:r>
      <w:r>
        <w:rPr>
          <w:rFonts w:asciiTheme="minorHAnsi" w:eastAsiaTheme="minorEastAsia" w:hAnsiTheme="minorHAnsi" w:cstheme="minorBidi"/>
          <w:noProof/>
          <w:sz w:val="22"/>
          <w:szCs w:val="22"/>
        </w:rPr>
        <w:tab/>
      </w:r>
      <w:r w:rsidRPr="00174866">
        <w:rPr>
          <w:noProof/>
        </w:rPr>
        <w:t>Các thành phần, thư viện phải mua</w:t>
      </w:r>
      <w:r>
        <w:rPr>
          <w:noProof/>
        </w:rPr>
        <w:tab/>
      </w:r>
      <w:r>
        <w:rPr>
          <w:noProof/>
        </w:rPr>
        <w:fldChar w:fldCharType="begin"/>
      </w:r>
      <w:r>
        <w:rPr>
          <w:noProof/>
        </w:rPr>
        <w:instrText xml:space="preserve"> PAGEREF _Toc259545844 \h </w:instrText>
      </w:r>
      <w:r>
        <w:rPr>
          <w:noProof/>
        </w:rPr>
      </w:r>
      <w:r>
        <w:rPr>
          <w:noProof/>
        </w:rPr>
        <w:fldChar w:fldCharType="separate"/>
      </w:r>
      <w:r>
        <w:rPr>
          <w:noProof/>
        </w:rPr>
        <w:t>13</w:t>
      </w:r>
      <w:r>
        <w:rPr>
          <w:noProof/>
        </w:rPr>
        <w:fldChar w:fldCharType="end"/>
      </w:r>
    </w:p>
    <w:p w:rsidR="001476FA" w:rsidRDefault="001476FA">
      <w:pPr>
        <w:pStyle w:val="TOC2"/>
        <w:tabs>
          <w:tab w:val="left" w:pos="1000"/>
        </w:tabs>
        <w:rPr>
          <w:rFonts w:asciiTheme="minorHAnsi" w:eastAsiaTheme="minorEastAsia" w:hAnsiTheme="minorHAnsi" w:cstheme="minorBidi"/>
          <w:noProof/>
          <w:sz w:val="22"/>
          <w:szCs w:val="22"/>
        </w:rPr>
      </w:pPr>
      <w:r w:rsidRPr="00174866">
        <w:rPr>
          <w:noProof/>
        </w:rPr>
        <w:t>3.7</w:t>
      </w:r>
      <w:r>
        <w:rPr>
          <w:rFonts w:asciiTheme="minorHAnsi" w:eastAsiaTheme="minorEastAsia" w:hAnsiTheme="minorHAnsi" w:cstheme="minorBidi"/>
          <w:noProof/>
          <w:sz w:val="22"/>
          <w:szCs w:val="22"/>
        </w:rPr>
        <w:tab/>
      </w:r>
      <w:r w:rsidRPr="00174866">
        <w:rPr>
          <w:noProof/>
        </w:rPr>
        <w:t>Yêu cầu về ebook help và help online</w:t>
      </w:r>
      <w:r>
        <w:rPr>
          <w:noProof/>
        </w:rPr>
        <w:tab/>
      </w:r>
      <w:r>
        <w:rPr>
          <w:noProof/>
        </w:rPr>
        <w:fldChar w:fldCharType="begin"/>
      </w:r>
      <w:r>
        <w:rPr>
          <w:noProof/>
        </w:rPr>
        <w:instrText xml:space="preserve"> PAGEREF _Toc259545845 \h </w:instrText>
      </w:r>
      <w:r>
        <w:rPr>
          <w:noProof/>
        </w:rPr>
      </w:r>
      <w:r>
        <w:rPr>
          <w:noProof/>
        </w:rPr>
        <w:fldChar w:fldCharType="separate"/>
      </w:r>
      <w:r>
        <w:rPr>
          <w:noProof/>
        </w:rPr>
        <w:t>13</w:t>
      </w:r>
      <w:r>
        <w:rPr>
          <w:noProof/>
        </w:rPr>
        <w:fldChar w:fldCharType="end"/>
      </w:r>
    </w:p>
    <w:p w:rsidR="001476FA" w:rsidRDefault="001476FA">
      <w:pPr>
        <w:pStyle w:val="TOC2"/>
        <w:tabs>
          <w:tab w:val="left" w:pos="1000"/>
        </w:tabs>
        <w:rPr>
          <w:rFonts w:asciiTheme="minorHAnsi" w:eastAsiaTheme="minorEastAsia" w:hAnsiTheme="minorHAnsi" w:cstheme="minorBidi"/>
          <w:noProof/>
          <w:sz w:val="22"/>
          <w:szCs w:val="22"/>
        </w:rPr>
      </w:pPr>
      <w:r w:rsidRPr="00174866">
        <w:rPr>
          <w:noProof/>
        </w:rPr>
        <w:t>3.8</w:t>
      </w:r>
      <w:r>
        <w:rPr>
          <w:rFonts w:asciiTheme="minorHAnsi" w:eastAsiaTheme="minorEastAsia" w:hAnsiTheme="minorHAnsi" w:cstheme="minorBidi"/>
          <w:noProof/>
          <w:sz w:val="22"/>
          <w:szCs w:val="22"/>
        </w:rPr>
        <w:tab/>
      </w:r>
      <w:r w:rsidRPr="00174866">
        <w:rPr>
          <w:noProof/>
        </w:rPr>
        <w:t>Thành phần tốn phí</w:t>
      </w:r>
      <w:r>
        <w:rPr>
          <w:noProof/>
        </w:rPr>
        <w:tab/>
      </w:r>
      <w:r>
        <w:rPr>
          <w:noProof/>
        </w:rPr>
        <w:fldChar w:fldCharType="begin"/>
      </w:r>
      <w:r>
        <w:rPr>
          <w:noProof/>
        </w:rPr>
        <w:instrText xml:space="preserve"> PAGEREF _Toc259545846 \h </w:instrText>
      </w:r>
      <w:r>
        <w:rPr>
          <w:noProof/>
        </w:rPr>
      </w:r>
      <w:r>
        <w:rPr>
          <w:noProof/>
        </w:rPr>
        <w:fldChar w:fldCharType="separate"/>
      </w:r>
      <w:r>
        <w:rPr>
          <w:noProof/>
        </w:rPr>
        <w:t>13</w:t>
      </w:r>
      <w:r>
        <w:rPr>
          <w:noProof/>
        </w:rPr>
        <w:fldChar w:fldCharType="end"/>
      </w:r>
    </w:p>
    <w:p w:rsidR="001476FA" w:rsidRDefault="001476FA">
      <w:pPr>
        <w:pStyle w:val="TOC2"/>
        <w:tabs>
          <w:tab w:val="left" w:pos="1000"/>
        </w:tabs>
        <w:rPr>
          <w:rFonts w:asciiTheme="minorHAnsi" w:eastAsiaTheme="minorEastAsia" w:hAnsiTheme="minorHAnsi" w:cstheme="minorBidi"/>
          <w:noProof/>
          <w:sz w:val="22"/>
          <w:szCs w:val="22"/>
        </w:rPr>
      </w:pPr>
      <w:r w:rsidRPr="00174866">
        <w:rPr>
          <w:noProof/>
        </w:rPr>
        <w:t>3.9</w:t>
      </w:r>
      <w:r>
        <w:rPr>
          <w:rFonts w:asciiTheme="minorHAnsi" w:eastAsiaTheme="minorEastAsia" w:hAnsiTheme="minorHAnsi" w:cstheme="minorBidi"/>
          <w:noProof/>
          <w:sz w:val="22"/>
          <w:szCs w:val="22"/>
        </w:rPr>
        <w:tab/>
      </w:r>
      <w:r w:rsidRPr="00174866">
        <w:rPr>
          <w:noProof/>
        </w:rPr>
        <w:t>Giao diện</w:t>
      </w:r>
      <w:r>
        <w:rPr>
          <w:noProof/>
        </w:rPr>
        <w:tab/>
      </w:r>
      <w:r>
        <w:rPr>
          <w:noProof/>
        </w:rPr>
        <w:fldChar w:fldCharType="begin"/>
      </w:r>
      <w:r>
        <w:rPr>
          <w:noProof/>
        </w:rPr>
        <w:instrText xml:space="preserve"> PAGEREF _Toc259545847 \h </w:instrText>
      </w:r>
      <w:r>
        <w:rPr>
          <w:noProof/>
        </w:rPr>
      </w:r>
      <w:r>
        <w:rPr>
          <w:noProof/>
        </w:rPr>
        <w:fldChar w:fldCharType="separate"/>
      </w:r>
      <w:r>
        <w:rPr>
          <w:noProof/>
        </w:rPr>
        <w:t>13</w:t>
      </w:r>
      <w:r>
        <w:rPr>
          <w:noProof/>
        </w:rPr>
        <w:fldChar w:fldCharType="end"/>
      </w:r>
    </w:p>
    <w:p w:rsidR="001476FA" w:rsidRDefault="001476FA">
      <w:pPr>
        <w:pStyle w:val="TOC3"/>
        <w:rPr>
          <w:rFonts w:asciiTheme="minorHAnsi" w:eastAsiaTheme="minorEastAsia" w:hAnsiTheme="minorHAnsi" w:cstheme="minorBidi"/>
          <w:noProof/>
          <w:sz w:val="22"/>
          <w:szCs w:val="22"/>
        </w:rPr>
      </w:pPr>
      <w:r w:rsidRPr="00174866">
        <w:rPr>
          <w:noProof/>
        </w:rPr>
        <w:t>3.9.1</w:t>
      </w:r>
      <w:r>
        <w:rPr>
          <w:rFonts w:asciiTheme="minorHAnsi" w:eastAsiaTheme="minorEastAsia" w:hAnsiTheme="minorHAnsi" w:cstheme="minorBidi"/>
          <w:noProof/>
          <w:sz w:val="22"/>
          <w:szCs w:val="22"/>
        </w:rPr>
        <w:tab/>
      </w:r>
      <w:r w:rsidRPr="00174866">
        <w:rPr>
          <w:noProof/>
        </w:rPr>
        <w:t>Giao diện người dùng</w:t>
      </w:r>
      <w:r>
        <w:rPr>
          <w:noProof/>
        </w:rPr>
        <w:tab/>
      </w:r>
      <w:r>
        <w:rPr>
          <w:noProof/>
        </w:rPr>
        <w:fldChar w:fldCharType="begin"/>
      </w:r>
      <w:r>
        <w:rPr>
          <w:noProof/>
        </w:rPr>
        <w:instrText xml:space="preserve"> PAGEREF _Toc259545848 \h </w:instrText>
      </w:r>
      <w:r>
        <w:rPr>
          <w:noProof/>
        </w:rPr>
      </w:r>
      <w:r>
        <w:rPr>
          <w:noProof/>
        </w:rPr>
        <w:fldChar w:fldCharType="separate"/>
      </w:r>
      <w:r>
        <w:rPr>
          <w:noProof/>
        </w:rPr>
        <w:t>13</w:t>
      </w:r>
      <w:r>
        <w:rPr>
          <w:noProof/>
        </w:rPr>
        <w:fldChar w:fldCharType="end"/>
      </w:r>
    </w:p>
    <w:p w:rsidR="001476FA" w:rsidRDefault="001476FA">
      <w:pPr>
        <w:pStyle w:val="TOC3"/>
        <w:rPr>
          <w:rFonts w:asciiTheme="minorHAnsi" w:eastAsiaTheme="minorEastAsia" w:hAnsiTheme="minorHAnsi" w:cstheme="minorBidi"/>
          <w:noProof/>
          <w:sz w:val="22"/>
          <w:szCs w:val="22"/>
        </w:rPr>
      </w:pPr>
      <w:r w:rsidRPr="00174866">
        <w:rPr>
          <w:noProof/>
        </w:rPr>
        <w:t>3.9.2</w:t>
      </w:r>
      <w:r>
        <w:rPr>
          <w:rFonts w:asciiTheme="minorHAnsi" w:eastAsiaTheme="minorEastAsia" w:hAnsiTheme="minorHAnsi" w:cstheme="minorBidi"/>
          <w:noProof/>
          <w:sz w:val="22"/>
          <w:szCs w:val="22"/>
        </w:rPr>
        <w:tab/>
      </w:r>
      <w:r w:rsidRPr="00174866">
        <w:rPr>
          <w:noProof/>
        </w:rPr>
        <w:t>Giao diện phần cứng:</w:t>
      </w:r>
      <w:r>
        <w:rPr>
          <w:noProof/>
        </w:rPr>
        <w:tab/>
      </w:r>
      <w:r>
        <w:rPr>
          <w:noProof/>
        </w:rPr>
        <w:fldChar w:fldCharType="begin"/>
      </w:r>
      <w:r>
        <w:rPr>
          <w:noProof/>
        </w:rPr>
        <w:instrText xml:space="preserve"> PAGEREF _Toc259545849 \h </w:instrText>
      </w:r>
      <w:r>
        <w:rPr>
          <w:noProof/>
        </w:rPr>
      </w:r>
      <w:r>
        <w:rPr>
          <w:noProof/>
        </w:rPr>
        <w:fldChar w:fldCharType="separate"/>
      </w:r>
      <w:r>
        <w:rPr>
          <w:noProof/>
        </w:rPr>
        <w:t>13</w:t>
      </w:r>
      <w:r>
        <w:rPr>
          <w:noProof/>
        </w:rPr>
        <w:fldChar w:fldCharType="end"/>
      </w:r>
    </w:p>
    <w:p w:rsidR="001476FA" w:rsidRDefault="001476FA">
      <w:pPr>
        <w:pStyle w:val="TOC3"/>
        <w:rPr>
          <w:rFonts w:asciiTheme="minorHAnsi" w:eastAsiaTheme="minorEastAsia" w:hAnsiTheme="minorHAnsi" w:cstheme="minorBidi"/>
          <w:noProof/>
          <w:sz w:val="22"/>
          <w:szCs w:val="22"/>
        </w:rPr>
      </w:pPr>
      <w:r w:rsidRPr="00174866">
        <w:rPr>
          <w:noProof/>
        </w:rPr>
        <w:t>3.9.3</w:t>
      </w:r>
      <w:r>
        <w:rPr>
          <w:rFonts w:asciiTheme="minorHAnsi" w:eastAsiaTheme="minorEastAsia" w:hAnsiTheme="minorHAnsi" w:cstheme="minorBidi"/>
          <w:noProof/>
          <w:sz w:val="22"/>
          <w:szCs w:val="22"/>
        </w:rPr>
        <w:tab/>
      </w:r>
      <w:r w:rsidRPr="00174866">
        <w:rPr>
          <w:noProof/>
        </w:rPr>
        <w:t>Giao diện phần mềm</w:t>
      </w:r>
      <w:r>
        <w:rPr>
          <w:noProof/>
        </w:rPr>
        <w:tab/>
      </w:r>
      <w:r>
        <w:rPr>
          <w:noProof/>
        </w:rPr>
        <w:fldChar w:fldCharType="begin"/>
      </w:r>
      <w:r>
        <w:rPr>
          <w:noProof/>
        </w:rPr>
        <w:instrText xml:space="preserve"> PAGEREF _Toc259545850 \h </w:instrText>
      </w:r>
      <w:r>
        <w:rPr>
          <w:noProof/>
        </w:rPr>
      </w:r>
      <w:r>
        <w:rPr>
          <w:noProof/>
        </w:rPr>
        <w:fldChar w:fldCharType="separate"/>
      </w:r>
      <w:r>
        <w:rPr>
          <w:noProof/>
        </w:rPr>
        <w:t>13</w:t>
      </w:r>
      <w:r>
        <w:rPr>
          <w:noProof/>
        </w:rPr>
        <w:fldChar w:fldCharType="end"/>
      </w:r>
    </w:p>
    <w:p w:rsidR="001476FA" w:rsidRDefault="001476FA">
      <w:pPr>
        <w:pStyle w:val="TOC2"/>
        <w:tabs>
          <w:tab w:val="left" w:pos="1200"/>
        </w:tabs>
        <w:rPr>
          <w:rFonts w:asciiTheme="minorHAnsi" w:eastAsiaTheme="minorEastAsia" w:hAnsiTheme="minorHAnsi" w:cstheme="minorBidi"/>
          <w:noProof/>
          <w:sz w:val="22"/>
          <w:szCs w:val="22"/>
        </w:rPr>
      </w:pPr>
      <w:r w:rsidRPr="00174866">
        <w:rPr>
          <w:noProof/>
        </w:rPr>
        <w:t>3.10</w:t>
      </w:r>
      <w:r>
        <w:rPr>
          <w:rFonts w:asciiTheme="minorHAnsi" w:eastAsiaTheme="minorEastAsia" w:hAnsiTheme="minorHAnsi" w:cstheme="minorBidi"/>
          <w:noProof/>
          <w:sz w:val="22"/>
          <w:szCs w:val="22"/>
        </w:rPr>
        <w:tab/>
      </w:r>
      <w:r w:rsidRPr="00174866">
        <w:rPr>
          <w:noProof/>
        </w:rPr>
        <w:t>Yêu cầu về bản quyền</w:t>
      </w:r>
      <w:r>
        <w:rPr>
          <w:noProof/>
        </w:rPr>
        <w:tab/>
      </w:r>
      <w:r>
        <w:rPr>
          <w:noProof/>
        </w:rPr>
        <w:fldChar w:fldCharType="begin"/>
      </w:r>
      <w:r>
        <w:rPr>
          <w:noProof/>
        </w:rPr>
        <w:instrText xml:space="preserve"> PAGEREF _Toc259545851 \h </w:instrText>
      </w:r>
      <w:r>
        <w:rPr>
          <w:noProof/>
        </w:rPr>
      </w:r>
      <w:r>
        <w:rPr>
          <w:noProof/>
        </w:rPr>
        <w:fldChar w:fldCharType="separate"/>
      </w:r>
      <w:r>
        <w:rPr>
          <w:noProof/>
        </w:rPr>
        <w:t>13</w:t>
      </w:r>
      <w:r>
        <w:rPr>
          <w:noProof/>
        </w:rPr>
        <w:fldChar w:fldCharType="end"/>
      </w:r>
    </w:p>
    <w:p w:rsidR="001476FA" w:rsidRDefault="001476FA">
      <w:pPr>
        <w:pStyle w:val="TOC2"/>
        <w:tabs>
          <w:tab w:val="left" w:pos="1200"/>
        </w:tabs>
        <w:rPr>
          <w:rFonts w:asciiTheme="minorHAnsi" w:eastAsiaTheme="minorEastAsia" w:hAnsiTheme="minorHAnsi" w:cstheme="minorBidi"/>
          <w:noProof/>
          <w:sz w:val="22"/>
          <w:szCs w:val="22"/>
        </w:rPr>
      </w:pPr>
      <w:r w:rsidRPr="00174866">
        <w:rPr>
          <w:noProof/>
        </w:rPr>
        <w:t>3.11</w:t>
      </w:r>
      <w:r>
        <w:rPr>
          <w:rFonts w:asciiTheme="minorHAnsi" w:eastAsiaTheme="minorEastAsia" w:hAnsiTheme="minorHAnsi" w:cstheme="minorBidi"/>
          <w:noProof/>
          <w:sz w:val="22"/>
          <w:szCs w:val="22"/>
        </w:rPr>
        <w:tab/>
      </w:r>
      <w:r w:rsidRPr="00174866">
        <w:rPr>
          <w:noProof/>
        </w:rPr>
        <w:t>Hợp pháp, có bản quyền, và những chú ý khác</w:t>
      </w:r>
      <w:r>
        <w:rPr>
          <w:noProof/>
        </w:rPr>
        <w:tab/>
      </w:r>
      <w:r>
        <w:rPr>
          <w:noProof/>
        </w:rPr>
        <w:fldChar w:fldCharType="begin"/>
      </w:r>
      <w:r>
        <w:rPr>
          <w:noProof/>
        </w:rPr>
        <w:instrText xml:space="preserve"> PAGEREF _Toc259545852 \h </w:instrText>
      </w:r>
      <w:r>
        <w:rPr>
          <w:noProof/>
        </w:rPr>
      </w:r>
      <w:r>
        <w:rPr>
          <w:noProof/>
        </w:rPr>
        <w:fldChar w:fldCharType="separate"/>
      </w:r>
      <w:r>
        <w:rPr>
          <w:noProof/>
        </w:rPr>
        <w:t>14</w:t>
      </w:r>
      <w:r>
        <w:rPr>
          <w:noProof/>
        </w:rPr>
        <w:fldChar w:fldCharType="end"/>
      </w:r>
    </w:p>
    <w:p w:rsidR="001476FA" w:rsidRDefault="001476FA">
      <w:pPr>
        <w:pStyle w:val="TOC2"/>
        <w:tabs>
          <w:tab w:val="left" w:pos="1200"/>
        </w:tabs>
        <w:rPr>
          <w:rFonts w:asciiTheme="minorHAnsi" w:eastAsiaTheme="minorEastAsia" w:hAnsiTheme="minorHAnsi" w:cstheme="minorBidi"/>
          <w:noProof/>
          <w:sz w:val="22"/>
          <w:szCs w:val="22"/>
        </w:rPr>
      </w:pPr>
      <w:r w:rsidRPr="00174866">
        <w:rPr>
          <w:noProof/>
        </w:rPr>
        <w:t>3.12</w:t>
      </w:r>
      <w:r>
        <w:rPr>
          <w:rFonts w:asciiTheme="minorHAnsi" w:eastAsiaTheme="minorEastAsia" w:hAnsiTheme="minorHAnsi" w:cstheme="minorBidi"/>
          <w:noProof/>
          <w:sz w:val="22"/>
          <w:szCs w:val="22"/>
        </w:rPr>
        <w:tab/>
      </w:r>
      <w:r w:rsidRPr="00174866">
        <w:rPr>
          <w:noProof/>
        </w:rPr>
        <w:t>Chuẩn áp dụng</w:t>
      </w:r>
      <w:r>
        <w:rPr>
          <w:noProof/>
        </w:rPr>
        <w:tab/>
      </w:r>
      <w:r>
        <w:rPr>
          <w:noProof/>
        </w:rPr>
        <w:fldChar w:fldCharType="begin"/>
      </w:r>
      <w:r>
        <w:rPr>
          <w:noProof/>
        </w:rPr>
        <w:instrText xml:space="preserve"> PAGEREF _Toc259545853 \h </w:instrText>
      </w:r>
      <w:r>
        <w:rPr>
          <w:noProof/>
        </w:rPr>
      </w:r>
      <w:r>
        <w:rPr>
          <w:noProof/>
        </w:rPr>
        <w:fldChar w:fldCharType="separate"/>
      </w:r>
      <w:r>
        <w:rPr>
          <w:noProof/>
        </w:rPr>
        <w:t>14</w:t>
      </w:r>
      <w:r>
        <w:rPr>
          <w:noProof/>
        </w:rPr>
        <w:fldChar w:fldCharType="end"/>
      </w:r>
    </w:p>
    <w:p w:rsidR="001476FA" w:rsidRDefault="001476FA">
      <w:pPr>
        <w:pStyle w:val="TOC1"/>
        <w:tabs>
          <w:tab w:val="left" w:pos="432"/>
        </w:tabs>
        <w:rPr>
          <w:rFonts w:asciiTheme="minorHAnsi" w:eastAsiaTheme="minorEastAsia" w:hAnsiTheme="minorHAnsi" w:cstheme="minorBidi"/>
          <w:noProof/>
          <w:sz w:val="22"/>
          <w:szCs w:val="22"/>
        </w:rPr>
      </w:pPr>
      <w:r w:rsidRPr="00174866">
        <w:rPr>
          <w:noProof/>
        </w:rPr>
        <w:t>4.</w:t>
      </w:r>
      <w:r>
        <w:rPr>
          <w:rFonts w:asciiTheme="minorHAnsi" w:eastAsiaTheme="minorEastAsia" w:hAnsiTheme="minorHAnsi" w:cstheme="minorBidi"/>
          <w:noProof/>
          <w:sz w:val="22"/>
          <w:szCs w:val="22"/>
        </w:rPr>
        <w:tab/>
      </w:r>
      <w:r w:rsidRPr="00174866">
        <w:rPr>
          <w:noProof/>
        </w:rPr>
        <w:t>Thông tin cung cấp thêm</w:t>
      </w:r>
      <w:r>
        <w:rPr>
          <w:noProof/>
        </w:rPr>
        <w:tab/>
      </w:r>
      <w:r>
        <w:rPr>
          <w:noProof/>
        </w:rPr>
        <w:fldChar w:fldCharType="begin"/>
      </w:r>
      <w:r>
        <w:rPr>
          <w:noProof/>
        </w:rPr>
        <w:instrText xml:space="preserve"> PAGEREF _Toc259545854 \h </w:instrText>
      </w:r>
      <w:r>
        <w:rPr>
          <w:noProof/>
        </w:rPr>
      </w:r>
      <w:r>
        <w:rPr>
          <w:noProof/>
        </w:rPr>
        <w:fldChar w:fldCharType="separate"/>
      </w:r>
      <w:r>
        <w:rPr>
          <w:noProof/>
        </w:rPr>
        <w:t>14</w:t>
      </w:r>
      <w:r>
        <w:rPr>
          <w:noProof/>
        </w:rPr>
        <w:fldChar w:fldCharType="end"/>
      </w:r>
    </w:p>
    <w:p w:rsidR="00BC4CC9" w:rsidRPr="003A76A4" w:rsidRDefault="00813303">
      <w:pPr>
        <w:pStyle w:val="Title"/>
        <w:rPr>
          <w:rFonts w:ascii="Times New Roman" w:hAnsi="Times New Roman"/>
        </w:rPr>
      </w:pPr>
      <w:r w:rsidRPr="003A76A4">
        <w:rPr>
          <w:rFonts w:ascii="Times New Roman" w:hAnsi="Times New Roman"/>
        </w:rPr>
        <w:fldChar w:fldCharType="end"/>
      </w:r>
      <w:r w:rsidR="007E353A" w:rsidRPr="003A76A4">
        <w:rPr>
          <w:rFonts w:ascii="Times New Roman" w:hAnsi="Times New Roman"/>
        </w:rPr>
        <w:br w:type="page"/>
      </w:r>
      <w:r w:rsidR="00EB1148" w:rsidRPr="003A76A4">
        <w:rPr>
          <w:rFonts w:ascii="Times New Roman" w:hAnsi="Times New Roman"/>
        </w:rPr>
        <w:lastRenderedPageBreak/>
        <w:t>Đặc tả yêu cầu phần mềm</w:t>
      </w:r>
      <w:r w:rsidR="007E353A" w:rsidRPr="003A76A4">
        <w:rPr>
          <w:rFonts w:ascii="Times New Roman" w:hAnsi="Times New Roman"/>
        </w:rPr>
        <w:t xml:space="preserve"> </w:t>
      </w:r>
    </w:p>
    <w:p w:rsidR="00BC4CC9" w:rsidRPr="003A76A4" w:rsidRDefault="001226BB">
      <w:pPr>
        <w:pStyle w:val="Heading1"/>
        <w:rPr>
          <w:rFonts w:ascii="Times New Roman" w:hAnsi="Times New Roman"/>
        </w:rPr>
      </w:pPr>
      <w:bookmarkStart w:id="0" w:name="_Toc259545815"/>
      <w:r w:rsidRPr="003A76A4">
        <w:rPr>
          <w:rFonts w:ascii="Times New Roman" w:hAnsi="Times New Roman"/>
        </w:rPr>
        <w:t>Giới thiệu</w:t>
      </w:r>
      <w:bookmarkEnd w:id="0"/>
    </w:p>
    <w:p w:rsidR="00CF0E3C" w:rsidRPr="003A76A4" w:rsidRDefault="00CF0E3C" w:rsidP="00ED50CB">
      <w:pPr>
        <w:pStyle w:val="InfoBlue"/>
        <w:rPr>
          <w:i w:val="0"/>
          <w:color w:val="000000" w:themeColor="text1"/>
        </w:rPr>
      </w:pPr>
      <w:r w:rsidRPr="003A76A4">
        <w:rPr>
          <w:i w:val="0"/>
          <w:color w:val="000000" w:themeColor="text1"/>
        </w:rPr>
        <w:t>Bảng đ</w:t>
      </w:r>
      <w:r w:rsidR="002B371C" w:rsidRPr="003A76A4">
        <w:rPr>
          <w:i w:val="0"/>
          <w:color w:val="000000" w:themeColor="text1"/>
        </w:rPr>
        <w:t xml:space="preserve">ặc tả yêu cầu phần mềm </w:t>
      </w:r>
      <w:r w:rsidRPr="003A76A4">
        <w:rPr>
          <w:i w:val="0"/>
          <w:color w:val="000000" w:themeColor="text1"/>
        </w:rPr>
        <w:t>mô tả chi tiết kiến trúc phần mềm học toán lớp 10</w:t>
      </w:r>
      <w:r w:rsidR="00ED50CB" w:rsidRPr="003A76A4">
        <w:rPr>
          <w:i w:val="0"/>
          <w:color w:val="000000" w:themeColor="text1"/>
        </w:rPr>
        <w:t xml:space="preserve"> v</w:t>
      </w:r>
      <w:r w:rsidRPr="003A76A4">
        <w:rPr>
          <w:i w:val="0"/>
          <w:color w:val="000000" w:themeColor="text1"/>
        </w:rPr>
        <w:t>ề mặt chức năng, bao gồm:</w:t>
      </w:r>
    </w:p>
    <w:p w:rsidR="00CF0E3C" w:rsidRPr="003A76A4" w:rsidRDefault="00CF0E3C" w:rsidP="00CF0E3C">
      <w:pPr>
        <w:pStyle w:val="InfoBlue"/>
        <w:ind w:firstLine="677"/>
        <w:rPr>
          <w:i w:val="0"/>
          <w:color w:val="000000" w:themeColor="text1"/>
        </w:rPr>
      </w:pPr>
      <w:r w:rsidRPr="003A76A4">
        <w:rPr>
          <w:i w:val="0"/>
          <w:color w:val="000000" w:themeColor="text1"/>
        </w:rPr>
        <w:t>Các module</w:t>
      </w:r>
    </w:p>
    <w:p w:rsidR="00CF0E3C" w:rsidRPr="003A76A4" w:rsidRDefault="00CF0E3C" w:rsidP="00CF0E3C">
      <w:pPr>
        <w:pStyle w:val="InfoBlue"/>
        <w:ind w:firstLine="677"/>
        <w:rPr>
          <w:i w:val="0"/>
          <w:color w:val="000000" w:themeColor="text1"/>
        </w:rPr>
      </w:pPr>
      <w:r w:rsidRPr="003A76A4">
        <w:rPr>
          <w:i w:val="0"/>
          <w:color w:val="000000" w:themeColor="text1"/>
        </w:rPr>
        <w:t>Chức năng từng module</w:t>
      </w:r>
    </w:p>
    <w:p w:rsidR="00460EA8" w:rsidRPr="003A76A4" w:rsidRDefault="00CF0E3C" w:rsidP="00460EA8">
      <w:pPr>
        <w:pStyle w:val="InfoBlue"/>
        <w:ind w:firstLine="677"/>
      </w:pPr>
      <w:r w:rsidRPr="003A76A4">
        <w:rPr>
          <w:i w:val="0"/>
          <w:color w:val="000000" w:themeColor="text1"/>
        </w:rPr>
        <w:t xml:space="preserve">Các thao tác người sử dụng </w:t>
      </w:r>
      <w:r w:rsidR="00460EA8" w:rsidRPr="003A76A4">
        <w:rPr>
          <w:i w:val="0"/>
          <w:color w:val="000000" w:themeColor="text1"/>
        </w:rPr>
        <w:t>đối với từng chức năng và kết quả cần đạt được của từng chức năng</w:t>
      </w:r>
      <w:r w:rsidR="002B371C" w:rsidRPr="003A76A4">
        <w:rPr>
          <w:i w:val="0"/>
          <w:color w:val="000000" w:themeColor="text1"/>
        </w:rPr>
        <w:t xml:space="preserve"> </w:t>
      </w:r>
    </w:p>
    <w:p w:rsidR="00BC4CC9" w:rsidRPr="003A76A4" w:rsidRDefault="00BC4CC9">
      <w:pPr>
        <w:pStyle w:val="InfoBlue"/>
      </w:pPr>
    </w:p>
    <w:p w:rsidR="00BC4CC9" w:rsidRPr="003A76A4" w:rsidRDefault="0033338B">
      <w:pPr>
        <w:pStyle w:val="Heading2"/>
        <w:rPr>
          <w:rFonts w:ascii="Times New Roman" w:hAnsi="Times New Roman"/>
        </w:rPr>
      </w:pPr>
      <w:bookmarkStart w:id="1" w:name="_Toc259545816"/>
      <w:r w:rsidRPr="003A76A4">
        <w:rPr>
          <w:rFonts w:ascii="Times New Roman" w:hAnsi="Times New Roman"/>
        </w:rPr>
        <w:t>Mục đích</w:t>
      </w:r>
      <w:bookmarkEnd w:id="1"/>
    </w:p>
    <w:p w:rsidR="00BC4CC9" w:rsidRPr="003A76A4" w:rsidRDefault="00864362" w:rsidP="00864362">
      <w:pPr>
        <w:pStyle w:val="InfoBlue"/>
        <w:rPr>
          <w:i w:val="0"/>
          <w:color w:val="000000" w:themeColor="text1"/>
        </w:rPr>
      </w:pPr>
      <w:r w:rsidRPr="003A76A4">
        <w:rPr>
          <w:i w:val="0"/>
          <w:color w:val="000000" w:themeColor="text1"/>
        </w:rPr>
        <w:t>Nhằm tạo ra sự thống nhất về mặt chức năng sẽ thực hiện trên phần mềm, hoạt động của các chức năng, kết quả cần đạt được cho từng chức năng...để giảm thiểu bất đồng trong quá trình triển khai dự án</w:t>
      </w:r>
    </w:p>
    <w:p w:rsidR="000A63FD" w:rsidRPr="003A76A4" w:rsidRDefault="000A63FD" w:rsidP="000A63FD">
      <w:pPr>
        <w:pStyle w:val="BodyText"/>
      </w:pPr>
      <w:r w:rsidRPr="003A76A4">
        <w:t xml:space="preserve">Căn cứ để xây dựng kế hoạch triển khai chi tiết cho dự </w:t>
      </w:r>
      <w:r w:rsidR="007F248F" w:rsidRPr="003A76A4">
        <w:t>án tạo phần mềm học toán lớp 10.</w:t>
      </w:r>
    </w:p>
    <w:p w:rsidR="00BC4CC9" w:rsidRPr="003A76A4" w:rsidRDefault="0033338B">
      <w:pPr>
        <w:pStyle w:val="Heading2"/>
        <w:rPr>
          <w:rFonts w:ascii="Times New Roman" w:hAnsi="Times New Roman"/>
        </w:rPr>
      </w:pPr>
      <w:bookmarkStart w:id="2" w:name="_Toc259545817"/>
      <w:r w:rsidRPr="003A76A4">
        <w:rPr>
          <w:rFonts w:ascii="Times New Roman" w:hAnsi="Times New Roman"/>
        </w:rPr>
        <w:t>Phạm vi</w:t>
      </w:r>
      <w:bookmarkEnd w:id="2"/>
    </w:p>
    <w:p w:rsidR="00BC4CC9" w:rsidRPr="003A76A4" w:rsidRDefault="00EA1FFE">
      <w:pPr>
        <w:pStyle w:val="InfoBlue"/>
        <w:rPr>
          <w:i w:val="0"/>
          <w:color w:val="000000" w:themeColor="text1"/>
        </w:rPr>
      </w:pPr>
      <w:r w:rsidRPr="003A76A4">
        <w:rPr>
          <w:i w:val="0"/>
          <w:color w:val="000000" w:themeColor="text1"/>
        </w:rPr>
        <w:t>Phục vụ cho việc xây dựng phần mềm học toán lớp 10 nhóm 11 -15</w:t>
      </w:r>
    </w:p>
    <w:p w:rsidR="00EE663A" w:rsidRPr="003A76A4" w:rsidRDefault="00047458" w:rsidP="00EE663A">
      <w:pPr>
        <w:pStyle w:val="BodyText"/>
      </w:pPr>
      <w:r w:rsidRPr="003A76A4">
        <w:t>Các tài liệu liên quan bao gồm:</w:t>
      </w:r>
      <w:r w:rsidR="00E15600" w:rsidRPr="003A76A4">
        <w:t xml:space="preserve"> </w:t>
      </w:r>
    </w:p>
    <w:p w:rsidR="00BC4CC9" w:rsidRPr="003A76A4" w:rsidRDefault="006E316C">
      <w:pPr>
        <w:pStyle w:val="Heading2"/>
        <w:rPr>
          <w:rFonts w:ascii="Times New Roman" w:hAnsi="Times New Roman"/>
        </w:rPr>
      </w:pPr>
      <w:bookmarkStart w:id="3" w:name="_Toc259545818"/>
      <w:r w:rsidRPr="003A76A4">
        <w:rPr>
          <w:rFonts w:ascii="Times New Roman" w:hAnsi="Times New Roman"/>
        </w:rPr>
        <w:t>Các định nghĩa, từ viết tắt và kiểu viết tắt</w:t>
      </w:r>
      <w:bookmarkEnd w:id="3"/>
    </w:p>
    <w:p w:rsidR="00BC4CC9" w:rsidRPr="003A76A4" w:rsidRDefault="00FF4BEB">
      <w:pPr>
        <w:pStyle w:val="InfoBlue"/>
        <w:rPr>
          <w:i w:val="0"/>
          <w:color w:val="000000" w:themeColor="text1"/>
        </w:rPr>
      </w:pPr>
      <w:r>
        <w:rPr>
          <w:i w:val="0"/>
          <w:color w:val="000000" w:themeColor="text1"/>
        </w:rPr>
        <w:t>Không có</w:t>
      </w:r>
    </w:p>
    <w:p w:rsidR="00BC4CC9" w:rsidRPr="003A76A4" w:rsidRDefault="008D7DFA">
      <w:pPr>
        <w:pStyle w:val="Heading2"/>
        <w:rPr>
          <w:rFonts w:ascii="Times New Roman" w:hAnsi="Times New Roman"/>
        </w:rPr>
      </w:pPr>
      <w:bookmarkStart w:id="4" w:name="_Toc259545819"/>
      <w:r w:rsidRPr="003A76A4">
        <w:rPr>
          <w:rFonts w:ascii="Times New Roman" w:hAnsi="Times New Roman"/>
        </w:rPr>
        <w:t>Các tài liệu liên quan</w:t>
      </w:r>
      <w:bookmarkEnd w:id="4"/>
    </w:p>
    <w:p w:rsidR="00BC4CC9" w:rsidRPr="003A76A4" w:rsidRDefault="00D65E11">
      <w:pPr>
        <w:pStyle w:val="InfoBlue"/>
        <w:rPr>
          <w:i w:val="0"/>
          <w:color w:val="000000" w:themeColor="text1"/>
        </w:rPr>
      </w:pPr>
      <w:r w:rsidRPr="003A76A4">
        <w:rPr>
          <w:i w:val="0"/>
          <w:color w:val="000000" w:themeColor="text1"/>
        </w:rPr>
        <w:t>Rup_srsuc</w:t>
      </w:r>
      <w:r w:rsidR="00412726" w:rsidRPr="003A76A4">
        <w:rPr>
          <w:i w:val="0"/>
          <w:color w:val="000000" w:themeColor="text1"/>
        </w:rPr>
        <w:t>.doc(docx)</w:t>
      </w:r>
    </w:p>
    <w:p w:rsidR="00BC4CC9" w:rsidRPr="003A76A4" w:rsidRDefault="00CB47BC">
      <w:pPr>
        <w:pStyle w:val="Heading2"/>
        <w:rPr>
          <w:rFonts w:ascii="Times New Roman" w:hAnsi="Times New Roman"/>
        </w:rPr>
      </w:pPr>
      <w:bookmarkStart w:id="5" w:name="_Toc259545820"/>
      <w:r w:rsidRPr="003A76A4">
        <w:rPr>
          <w:rFonts w:ascii="Times New Roman" w:hAnsi="Times New Roman"/>
        </w:rPr>
        <w:t>Tổng quan</w:t>
      </w:r>
      <w:bookmarkEnd w:id="5"/>
    </w:p>
    <w:p w:rsidR="00BC4CC9" w:rsidRPr="003A76A4" w:rsidRDefault="00380686">
      <w:pPr>
        <w:pStyle w:val="Heading1"/>
        <w:rPr>
          <w:rFonts w:ascii="Times New Roman" w:hAnsi="Times New Roman"/>
        </w:rPr>
      </w:pPr>
      <w:bookmarkStart w:id="6" w:name="_Toc259545821"/>
      <w:r w:rsidRPr="003A76A4">
        <w:rPr>
          <w:rFonts w:ascii="Times New Roman" w:hAnsi="Times New Roman"/>
        </w:rPr>
        <w:t xml:space="preserve">Mô tả </w:t>
      </w:r>
      <w:r w:rsidR="00A02C2D" w:rsidRPr="003A76A4">
        <w:rPr>
          <w:rFonts w:ascii="Times New Roman" w:hAnsi="Times New Roman"/>
        </w:rPr>
        <w:t>chung</w:t>
      </w:r>
      <w:bookmarkEnd w:id="6"/>
    </w:p>
    <w:p w:rsidR="00C13C02" w:rsidRPr="003A76A4" w:rsidRDefault="00DD1A76" w:rsidP="005912B6">
      <w:pPr>
        <w:pStyle w:val="InfoBlue"/>
        <w:rPr>
          <w:i w:val="0"/>
          <w:color w:val="000000" w:themeColor="text1"/>
        </w:rPr>
      </w:pPr>
      <w:r w:rsidRPr="003A76A4">
        <w:rPr>
          <w:i w:val="0"/>
          <w:color w:val="000000" w:themeColor="text1"/>
        </w:rPr>
        <w:t xml:space="preserve">Phần mềm học toán lớp 10 được thiết kế </w:t>
      </w:r>
      <w:r w:rsidR="00033CC9" w:rsidRPr="003A76A4">
        <w:rPr>
          <w:i w:val="0"/>
          <w:color w:val="000000" w:themeColor="text1"/>
        </w:rPr>
        <w:t xml:space="preserve">sinh động, hiệu quả và </w:t>
      </w:r>
      <w:r w:rsidR="00156AFD" w:rsidRPr="003A76A4">
        <w:rPr>
          <w:i w:val="0"/>
          <w:color w:val="000000" w:themeColor="text1"/>
        </w:rPr>
        <w:t>gần gũi</w:t>
      </w:r>
      <w:r w:rsidR="00F90B55" w:rsidRPr="003A76A4">
        <w:rPr>
          <w:i w:val="0"/>
          <w:color w:val="000000" w:themeColor="text1"/>
        </w:rPr>
        <w:t xml:space="preserve"> đối với người dùng, theo đúng chương trình trong sách giáo khoa của Bộ GD-ĐT, chương trình cải cách mới n</w:t>
      </w:r>
      <w:r w:rsidR="00C13C02" w:rsidRPr="003A76A4">
        <w:rPr>
          <w:i w:val="0"/>
          <w:color w:val="000000" w:themeColor="text1"/>
        </w:rPr>
        <w:t xml:space="preserve">hất. </w:t>
      </w:r>
    </w:p>
    <w:p w:rsidR="00BC4CC9" w:rsidRPr="003A76A4" w:rsidRDefault="008060FA">
      <w:pPr>
        <w:pStyle w:val="Heading1"/>
        <w:rPr>
          <w:rFonts w:ascii="Times New Roman" w:hAnsi="Times New Roman"/>
        </w:rPr>
      </w:pPr>
      <w:bookmarkStart w:id="7" w:name="_Toc259545822"/>
      <w:r w:rsidRPr="003A76A4">
        <w:rPr>
          <w:rFonts w:ascii="Times New Roman" w:hAnsi="Times New Roman"/>
        </w:rPr>
        <w:t>Yêu cầu đặc tả</w:t>
      </w:r>
      <w:bookmarkEnd w:id="7"/>
      <w:r w:rsidR="007E353A" w:rsidRPr="003A76A4">
        <w:rPr>
          <w:rFonts w:ascii="Times New Roman" w:hAnsi="Times New Roman"/>
        </w:rPr>
        <w:t xml:space="preserve"> </w:t>
      </w:r>
    </w:p>
    <w:p w:rsidR="00FC255B" w:rsidRPr="003A76A4" w:rsidRDefault="00FC255B" w:rsidP="00FC255B">
      <w:pPr>
        <w:pStyle w:val="ListParagraph"/>
        <w:numPr>
          <w:ilvl w:val="0"/>
          <w:numId w:val="7"/>
        </w:numPr>
        <w:rPr>
          <w:rFonts w:ascii="Times New Roman" w:hAnsi="Times New Roman"/>
          <w:b/>
          <w:color w:val="000000" w:themeColor="text1"/>
          <w:sz w:val="20"/>
          <w:szCs w:val="20"/>
        </w:rPr>
      </w:pPr>
      <w:r w:rsidRPr="003A76A4">
        <w:rPr>
          <w:rFonts w:ascii="Times New Roman" w:hAnsi="Times New Roman"/>
          <w:b/>
          <w:color w:val="000000" w:themeColor="text1"/>
          <w:sz w:val="20"/>
          <w:szCs w:val="20"/>
        </w:rPr>
        <w:t>Yêu cầu chức năng</w:t>
      </w:r>
    </w:p>
    <w:p w:rsidR="00FC255B" w:rsidRPr="003A76A4" w:rsidRDefault="00FC255B" w:rsidP="004D1165">
      <w:pPr>
        <w:pStyle w:val="ListParagraph"/>
        <w:numPr>
          <w:ilvl w:val="1"/>
          <w:numId w:val="7"/>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 xml:space="preserve">Giao diện chính </w:t>
      </w:r>
      <w:r w:rsidR="00123988" w:rsidRPr="003A76A4">
        <w:rPr>
          <w:rFonts w:ascii="Times New Roman" w:hAnsi="Times New Roman"/>
          <w:b/>
          <w:i/>
          <w:color w:val="000000" w:themeColor="text1"/>
          <w:sz w:val="20"/>
          <w:szCs w:val="20"/>
        </w:rPr>
        <w:t>(K</w:t>
      </w:r>
      <w:r w:rsidRPr="003A76A4">
        <w:rPr>
          <w:rFonts w:ascii="Times New Roman" w:hAnsi="Times New Roman"/>
          <w:b/>
          <w:i/>
          <w:color w:val="000000" w:themeColor="text1"/>
          <w:sz w:val="20"/>
          <w:szCs w:val="20"/>
        </w:rPr>
        <w:t>hi mở chương trình)</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Cho phép tạo tài khoản riêng để học (đa người dùng cho chương trình)</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Cho phép log in vào tài khoản bằng username và password</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Cho phép tìm lại mật khẩu bằng gợi ý </w:t>
      </w:r>
    </w:p>
    <w:p w:rsidR="00445225" w:rsidRPr="000B02A4" w:rsidRDefault="00FC255B" w:rsidP="00F47EBE">
      <w:pPr>
        <w:pStyle w:val="ListParagraph"/>
        <w:numPr>
          <w:ilvl w:val="2"/>
          <w:numId w:val="7"/>
        </w:numPr>
        <w:rPr>
          <w:rFonts w:ascii="Times New Roman" w:hAnsi="Times New Roman"/>
          <w:color w:val="000000" w:themeColor="text1"/>
          <w:sz w:val="20"/>
          <w:szCs w:val="20"/>
        </w:rPr>
      </w:pPr>
      <w:r w:rsidRPr="000B02A4">
        <w:rPr>
          <w:rFonts w:ascii="Times New Roman" w:hAnsi="Times New Roman"/>
          <w:color w:val="000000" w:themeColor="text1"/>
          <w:sz w:val="20"/>
          <w:szCs w:val="20"/>
        </w:rPr>
        <w:t>Cho phép quản lý tài khoản (thêm, xóa, sửa…nhanh chóng) (dành cho giáo viên) (2 chế độ: đa người dùng trên chương trình, đa người dùng nhưng được quản lý)</w:t>
      </w:r>
    </w:p>
    <w:p w:rsidR="00FC255B" w:rsidRPr="003A76A4" w:rsidRDefault="00FC255B" w:rsidP="00FC255B">
      <w:pPr>
        <w:pStyle w:val="ListParagraph"/>
        <w:numPr>
          <w:ilvl w:val="1"/>
          <w:numId w:val="7"/>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Màn hình học</w:t>
      </w:r>
      <w:r w:rsidR="007E2715" w:rsidRPr="003A76A4">
        <w:rPr>
          <w:rFonts w:ascii="Times New Roman" w:hAnsi="Times New Roman"/>
          <w:b/>
          <w:i/>
          <w:color w:val="000000" w:themeColor="text1"/>
          <w:sz w:val="20"/>
          <w:szCs w:val="20"/>
        </w:rPr>
        <w:t xml:space="preserve"> tập </w:t>
      </w:r>
      <w:r w:rsidRPr="003A76A4">
        <w:rPr>
          <w:rFonts w:ascii="Times New Roman" w:hAnsi="Times New Roman"/>
          <w:b/>
          <w:i/>
          <w:color w:val="000000" w:themeColor="text1"/>
          <w:sz w:val="20"/>
          <w:szCs w:val="20"/>
        </w:rPr>
        <w:t>đối với người dùng (Sau khi log in vào)</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của mỗi bài giảng</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Kiểm tra các</w:t>
      </w:r>
      <w:r w:rsidR="00510120" w:rsidRPr="003A76A4">
        <w:rPr>
          <w:rFonts w:ascii="Times New Roman" w:hAnsi="Times New Roman"/>
          <w:color w:val="000000" w:themeColor="text1"/>
          <w:sz w:val="20"/>
          <w:szCs w:val="20"/>
        </w:rPr>
        <w:t xml:space="preserve"> kiến thức của những bài trước (</w:t>
      </w:r>
      <w:r w:rsidRPr="003A76A4">
        <w:rPr>
          <w:rFonts w:ascii="Times New Roman" w:hAnsi="Times New Roman"/>
          <w:color w:val="000000" w:themeColor="text1"/>
          <w:sz w:val="20"/>
          <w:szCs w:val="20"/>
        </w:rPr>
        <w:t>hình thức trắc nghiệm</w:t>
      </w:r>
      <w:r w:rsidR="00510120" w:rsidRPr="003A76A4">
        <w:rPr>
          <w:rFonts w:ascii="Times New Roman" w:hAnsi="Times New Roman"/>
          <w:color w:val="000000" w:themeColor="text1"/>
          <w:sz w:val="20"/>
          <w:szCs w:val="20"/>
        </w:rPr>
        <w:t>)</w:t>
      </w:r>
    </w:p>
    <w:p w:rsidR="00FC255B" w:rsidRPr="003A76A4" w:rsidRDefault="003E1D8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Kiểm tra sơ bộ những </w:t>
      </w:r>
      <w:r w:rsidR="00FC255B" w:rsidRPr="003A76A4">
        <w:rPr>
          <w:rFonts w:ascii="Times New Roman" w:hAnsi="Times New Roman"/>
          <w:color w:val="000000" w:themeColor="text1"/>
          <w:sz w:val="20"/>
          <w:szCs w:val="20"/>
        </w:rPr>
        <w:t>kiến thức cơ bản của bài cũ</w:t>
      </w:r>
      <w:r w:rsidR="00886642" w:rsidRPr="003A76A4">
        <w:rPr>
          <w:rFonts w:ascii="Times New Roman" w:hAnsi="Times New Roman"/>
          <w:color w:val="000000" w:themeColor="text1"/>
          <w:sz w:val="20"/>
          <w:szCs w:val="20"/>
        </w:rPr>
        <w:t xml:space="preserve"> </w:t>
      </w:r>
      <w:r w:rsidR="00FC255B" w:rsidRPr="003A76A4">
        <w:rPr>
          <w:rFonts w:ascii="Times New Roman" w:hAnsi="Times New Roman"/>
          <w:color w:val="000000" w:themeColor="text1"/>
          <w:sz w:val="20"/>
          <w:szCs w:val="20"/>
        </w:rPr>
        <w:t>(nếu có)</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Kiểm tra những kiến thức liên quan đến bài mới</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Bắt đầu bài học mới (hoặc tiếp bài giảng cũ</w:t>
      </w:r>
      <w:r w:rsidR="005E5D26" w:rsidRPr="003A76A4">
        <w:rPr>
          <w:rFonts w:ascii="Times New Roman" w:hAnsi="Times New Roman"/>
          <w:color w:val="000000" w:themeColor="text1"/>
          <w:sz w:val="20"/>
          <w:szCs w:val="20"/>
        </w:rPr>
        <w:t xml:space="preserve"> nếu chưa học xong</w:t>
      </w:r>
      <w:r w:rsidRPr="003A76A4">
        <w:rPr>
          <w:rFonts w:ascii="Times New Roman" w:hAnsi="Times New Roman"/>
          <w:color w:val="000000" w:themeColor="text1"/>
          <w:sz w:val="20"/>
          <w:szCs w:val="20"/>
        </w:rPr>
        <w:t>)</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Giới thiệu và ôn tập lại những kiến thức cần cho bài học mới</w:t>
      </w:r>
    </w:p>
    <w:p w:rsidR="00FC255B" w:rsidRPr="00C62AFC" w:rsidRDefault="00FC255B" w:rsidP="00C62AFC">
      <w:pPr>
        <w:pStyle w:val="ListParagraph"/>
        <w:numPr>
          <w:ilvl w:val="5"/>
          <w:numId w:val="7"/>
        </w:numPr>
        <w:rPr>
          <w:rFonts w:ascii="Times New Roman" w:hAnsi="Times New Roman"/>
          <w:color w:val="000000" w:themeColor="text1"/>
          <w:sz w:val="20"/>
          <w:szCs w:val="20"/>
        </w:rPr>
      </w:pPr>
      <w:r w:rsidRPr="00B81C80">
        <w:rPr>
          <w:rFonts w:ascii="Times New Roman" w:hAnsi="Times New Roman"/>
          <w:color w:val="000000" w:themeColor="text1"/>
          <w:sz w:val="20"/>
          <w:szCs w:val="20"/>
        </w:rPr>
        <w:lastRenderedPageBreak/>
        <w:t>Ôn tập lại những kiến thức cần có cho bài  học ở mức độ gần cơ bản (link đến những bài cũ liên quan).</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Trình bày đầy đủ  lý thuyết trong sách của nhà xuất bản giáo dục</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Tiên đề, định nghĩa, lý thuyết trình bày một cách chính xác</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Hình ảnh, âm thanh minh họa</w:t>
      </w:r>
      <w:r w:rsidR="00362E89" w:rsidRPr="003A76A4">
        <w:rPr>
          <w:rFonts w:ascii="Times New Roman" w:hAnsi="Times New Roman"/>
          <w:color w:val="000000" w:themeColor="text1"/>
          <w:sz w:val="20"/>
          <w:szCs w:val="20"/>
        </w:rPr>
        <w:t xml:space="preserve"> </w:t>
      </w:r>
      <w:r w:rsidRPr="003A76A4">
        <w:rPr>
          <w:rFonts w:ascii="Times New Roman" w:hAnsi="Times New Roman"/>
          <w:color w:val="000000" w:themeColor="text1"/>
          <w:sz w:val="20"/>
          <w:szCs w:val="20"/>
        </w:rPr>
        <w:t xml:space="preserve">(nếu có) </w:t>
      </w:r>
    </w:p>
    <w:p w:rsidR="00FC255B" w:rsidRPr="003A76A4" w:rsidRDefault="00D157EC"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Tổ</w:t>
      </w:r>
      <w:r w:rsidR="00FC255B" w:rsidRPr="003A76A4">
        <w:rPr>
          <w:rFonts w:ascii="Times New Roman" w:hAnsi="Times New Roman"/>
          <w:color w:val="000000" w:themeColor="text1"/>
          <w:sz w:val="20"/>
          <w:szCs w:val="20"/>
        </w:rPr>
        <w:t>ng hợp các kiến thức đã học</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Tóm tắt các ý chính trong bài</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Hệ thống lại kiến thức trong bài toán</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Tóm tắt các công thức trong bài học</w:t>
      </w:r>
      <w:r w:rsidR="00AA515E" w:rsidRPr="003A76A4">
        <w:rPr>
          <w:rFonts w:ascii="Times New Roman" w:hAnsi="Times New Roman"/>
          <w:color w:val="000000" w:themeColor="text1"/>
          <w:sz w:val="20"/>
          <w:szCs w:val="20"/>
        </w:rPr>
        <w:t xml:space="preserve"> </w:t>
      </w:r>
      <w:r w:rsidRPr="003A76A4">
        <w:rPr>
          <w:rFonts w:ascii="Times New Roman" w:hAnsi="Times New Roman"/>
          <w:color w:val="000000" w:themeColor="text1"/>
          <w:sz w:val="20"/>
          <w:szCs w:val="20"/>
        </w:rPr>
        <w:t>(nếu cần thiết)</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Bài tập mẫu chi tiết cho các kiến đã học</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Bài tập ở mức cơ bản phù hơp với các kiến thức đã dạy</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Các bài giải chi tiết</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Phần nâng cao</w:t>
      </w:r>
    </w:p>
    <w:p w:rsidR="00FC255B"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Những bài tập khó</w:t>
      </w:r>
      <w:r w:rsidR="005E00FB" w:rsidRPr="003A76A4">
        <w:rPr>
          <w:rFonts w:ascii="Times New Roman" w:hAnsi="Times New Roman"/>
          <w:color w:val="000000" w:themeColor="text1"/>
          <w:sz w:val="20"/>
          <w:szCs w:val="20"/>
        </w:rPr>
        <w:t>, nâng cao dành cho chuyên toán</w:t>
      </w:r>
    </w:p>
    <w:p w:rsidR="002C52A0" w:rsidRPr="002C52A0" w:rsidRDefault="002C52A0" w:rsidP="002C52A0">
      <w:pPr>
        <w:pStyle w:val="ListParagraph"/>
        <w:numPr>
          <w:ilvl w:val="5"/>
          <w:numId w:val="7"/>
        </w:numPr>
        <w:rPr>
          <w:rFonts w:ascii="Times New Roman" w:hAnsi="Times New Roman"/>
          <w:color w:val="000000" w:themeColor="text1"/>
          <w:sz w:val="20"/>
          <w:szCs w:val="20"/>
        </w:rPr>
      </w:pPr>
      <w:r>
        <w:rPr>
          <w:rFonts w:ascii="Times New Roman" w:hAnsi="Times New Roman"/>
          <w:color w:val="000000" w:themeColor="text1"/>
          <w:sz w:val="20"/>
          <w:szCs w:val="20"/>
        </w:rPr>
        <w:t>Các bài giải chi tiết</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Link tham khảo các website chuyên về  Toán</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Chức năng học lý thuyết (có liên kết tới chức năng bài tập)</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Học theo bài học (gồm cả hình học và đại số) </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Học theo môn (hình học hoặc đại số) </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Học theo chủ đề</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Chức năng 1.2.1 cần có ví dụ hay sau mỗi bài </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Chức năng bài tập (có liên kết tới chức năng bài học và liên kết đến đáp số hay bài giải)</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Học theo bài học (gồm cả hình học và đại số) </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Học theo môn (hình học hoặc đại số)</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Học theo chủ đề</w:t>
      </w:r>
    </w:p>
    <w:p w:rsidR="00FC255B" w:rsidRPr="003A76A4" w:rsidRDefault="00A225D8" w:rsidP="00FC255B">
      <w:pPr>
        <w:pStyle w:val="ListParagraph"/>
        <w:numPr>
          <w:ilvl w:val="3"/>
          <w:numId w:val="7"/>
        </w:numPr>
        <w:rPr>
          <w:rFonts w:ascii="Times New Roman" w:hAnsi="Times New Roman"/>
          <w:color w:val="000000" w:themeColor="text1"/>
          <w:sz w:val="20"/>
          <w:szCs w:val="20"/>
        </w:rPr>
      </w:pPr>
      <w:r>
        <w:rPr>
          <w:rFonts w:ascii="Times New Roman" w:hAnsi="Times New Roman"/>
          <w:color w:val="000000" w:themeColor="text1"/>
          <w:sz w:val="20"/>
          <w:szCs w:val="20"/>
        </w:rPr>
        <w:t>Cần</w:t>
      </w:r>
      <w:r w:rsidR="00FC255B" w:rsidRPr="003A76A4">
        <w:rPr>
          <w:rFonts w:ascii="Times New Roman" w:hAnsi="Times New Roman"/>
          <w:color w:val="000000" w:themeColor="text1"/>
          <w:sz w:val="20"/>
          <w:szCs w:val="20"/>
        </w:rPr>
        <w:t xml:space="preserve"> để mức độ </w:t>
      </w:r>
      <w:r>
        <w:rPr>
          <w:rFonts w:ascii="Times New Roman" w:hAnsi="Times New Roman"/>
          <w:color w:val="000000" w:themeColor="text1"/>
          <w:sz w:val="20"/>
          <w:szCs w:val="20"/>
        </w:rPr>
        <w:t xml:space="preserve">bài học, </w:t>
      </w:r>
      <w:r w:rsidR="00FC255B" w:rsidRPr="003A76A4">
        <w:rPr>
          <w:rFonts w:ascii="Times New Roman" w:hAnsi="Times New Roman"/>
          <w:color w:val="000000" w:themeColor="text1"/>
          <w:sz w:val="20"/>
          <w:szCs w:val="20"/>
        </w:rPr>
        <w:t>bài tập từ dễ đến khó</w:t>
      </w:r>
    </w:p>
    <w:p w:rsidR="00FC255B" w:rsidRPr="003A76A4" w:rsidRDefault="00264D6E" w:rsidP="00FC255B">
      <w:pPr>
        <w:pStyle w:val="ListParagraph"/>
        <w:numPr>
          <w:ilvl w:val="3"/>
          <w:numId w:val="7"/>
        </w:numPr>
        <w:rPr>
          <w:rFonts w:ascii="Times New Roman" w:hAnsi="Times New Roman"/>
          <w:color w:val="000000" w:themeColor="text1"/>
          <w:sz w:val="20"/>
          <w:szCs w:val="20"/>
        </w:rPr>
      </w:pPr>
      <w:r>
        <w:rPr>
          <w:rFonts w:ascii="Times New Roman" w:hAnsi="Times New Roman"/>
          <w:color w:val="000000" w:themeColor="text1"/>
          <w:sz w:val="20"/>
          <w:szCs w:val="20"/>
        </w:rPr>
        <w:t>Cần</w:t>
      </w:r>
      <w:r w:rsidR="00FC255B" w:rsidRPr="003A76A4">
        <w:rPr>
          <w:rFonts w:ascii="Times New Roman" w:hAnsi="Times New Roman"/>
          <w:color w:val="000000" w:themeColor="text1"/>
          <w:sz w:val="20"/>
          <w:szCs w:val="20"/>
        </w:rPr>
        <w:t xml:space="preserve"> cho phép tìm bài tập tương tự</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Chức năng chỉ học hình học </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Chức năng chỉ học môn đại số</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Chức năng ôn tập</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Ôn theo chủ đề hoặc bài học</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Ôn lại lý thuyết </w:t>
      </w:r>
    </w:p>
    <w:p w:rsidR="00CB651A" w:rsidRDefault="00FC255B" w:rsidP="00CB651A">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Ôn lại cách làm bài tập </w:t>
      </w:r>
    </w:p>
    <w:p w:rsidR="00FC255B" w:rsidRPr="00CB651A" w:rsidRDefault="00CB651A" w:rsidP="00CB651A">
      <w:pPr>
        <w:pStyle w:val="ListParagraph"/>
        <w:numPr>
          <w:ilvl w:val="2"/>
          <w:numId w:val="7"/>
        </w:numPr>
        <w:rPr>
          <w:rFonts w:ascii="Times New Roman" w:hAnsi="Times New Roman"/>
          <w:color w:val="000000" w:themeColor="text1"/>
          <w:sz w:val="20"/>
          <w:szCs w:val="20"/>
        </w:rPr>
      </w:pPr>
      <w:r w:rsidRPr="00CB651A">
        <w:rPr>
          <w:rFonts w:ascii="Times New Roman" w:hAnsi="Times New Roman"/>
          <w:color w:val="000000" w:themeColor="text1"/>
          <w:sz w:val="20"/>
          <w:szCs w:val="20"/>
        </w:rPr>
        <w:t>Cần có đồng hồ tính thời gian ôn tập theo stopwatch hay countdown timer hỗ trợ</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Đối</w:t>
      </w:r>
      <w:r w:rsidR="00C05ADB" w:rsidRPr="003A76A4">
        <w:rPr>
          <w:rFonts w:ascii="Times New Roman" w:hAnsi="Times New Roman"/>
          <w:color w:val="000000" w:themeColor="text1"/>
          <w:sz w:val="20"/>
          <w:szCs w:val="20"/>
        </w:rPr>
        <w:t xml:space="preserve"> với các chức năng </w:t>
      </w:r>
      <w:r w:rsidRPr="003A76A4">
        <w:rPr>
          <w:rFonts w:ascii="Times New Roman" w:hAnsi="Times New Roman"/>
          <w:color w:val="000000" w:themeColor="text1"/>
          <w:sz w:val="20"/>
          <w:szCs w:val="20"/>
        </w:rPr>
        <w:t xml:space="preserve">cần trình bày rõ ràng </w:t>
      </w:r>
    </w:p>
    <w:p w:rsidR="00FC255B" w:rsidRPr="003A76A4" w:rsidRDefault="008465CE" w:rsidP="00FC255B">
      <w:pPr>
        <w:pStyle w:val="ListParagraph"/>
        <w:numPr>
          <w:ilvl w:val="2"/>
          <w:numId w:val="7"/>
        </w:numPr>
        <w:rPr>
          <w:rFonts w:ascii="Times New Roman" w:hAnsi="Times New Roman"/>
          <w:color w:val="000000" w:themeColor="text1"/>
          <w:sz w:val="20"/>
          <w:szCs w:val="20"/>
        </w:rPr>
      </w:pPr>
      <w:r>
        <w:rPr>
          <w:rFonts w:ascii="Times New Roman" w:hAnsi="Times New Roman"/>
          <w:color w:val="000000" w:themeColor="text1"/>
          <w:sz w:val="20"/>
          <w:szCs w:val="20"/>
        </w:rPr>
        <w:t xml:space="preserve"> C</w:t>
      </w:r>
      <w:r w:rsidR="00FC255B" w:rsidRPr="003A76A4">
        <w:rPr>
          <w:rFonts w:ascii="Times New Roman" w:hAnsi="Times New Roman"/>
          <w:color w:val="000000" w:themeColor="text1"/>
          <w:sz w:val="20"/>
          <w:szCs w:val="20"/>
        </w:rPr>
        <w:t>ho phép in bất kì phần nào trong bài học</w:t>
      </w:r>
      <w:r w:rsidR="001E42BE">
        <w:rPr>
          <w:rFonts w:ascii="Times New Roman" w:hAnsi="Times New Roman"/>
          <w:color w:val="000000" w:themeColor="text1"/>
          <w:sz w:val="20"/>
          <w:szCs w:val="20"/>
        </w:rPr>
        <w:t>, bài tập</w:t>
      </w:r>
    </w:p>
    <w:p w:rsidR="002B587C" w:rsidRPr="003A76A4" w:rsidRDefault="002B587C"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Cho phép tạo note bất kì </w:t>
      </w:r>
      <w:r w:rsidR="00B46B9B" w:rsidRPr="003A76A4">
        <w:rPr>
          <w:rFonts w:ascii="Times New Roman" w:hAnsi="Times New Roman"/>
          <w:color w:val="000000" w:themeColor="text1"/>
          <w:sz w:val="20"/>
          <w:szCs w:val="20"/>
        </w:rPr>
        <w:t xml:space="preserve">đối với 1.2 (để học sinh có thể chú thích vào) </w:t>
      </w:r>
    </w:p>
    <w:p w:rsidR="00FC255B" w:rsidRPr="003A76A4" w:rsidRDefault="00FC255B" w:rsidP="00FC255B">
      <w:pPr>
        <w:pStyle w:val="ListParagraph"/>
        <w:numPr>
          <w:ilvl w:val="1"/>
          <w:numId w:val="7"/>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Màn hình sau khi log in vào đối với người quản lý (giáo viên)</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Cho phép thêm 1 đến nhiều tài khoản nhanh chóng với password mặc định</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Cho phép xóa 1 đến nhiều tài khoản nhanh chóng</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Cho phép chỉnh sửa lại tài khoản</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Cho phép nhìn thấy bản thời gian học của những tài khoản được quản lý</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Cho phép chặn môn học (đại số, hình học), hay bài học đối với tài khoản được quản lý</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Đối với 1.3 cho phép in bất kì chức năng nào</w:t>
      </w:r>
    </w:p>
    <w:p w:rsidR="008B220D" w:rsidRPr="003A76A4" w:rsidRDefault="008B220D" w:rsidP="008B220D">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Cho phép tạo note bất kì đối với 1.2 (để giáo viên có thể chú thích vào) </w:t>
      </w:r>
    </w:p>
    <w:p w:rsidR="00E45433" w:rsidRPr="00E35808" w:rsidRDefault="00C46E4E" w:rsidP="000E693C">
      <w:pPr>
        <w:pStyle w:val="ListParagraph"/>
        <w:numPr>
          <w:ilvl w:val="1"/>
          <w:numId w:val="7"/>
        </w:numPr>
        <w:rPr>
          <w:rFonts w:ascii="Times New Roman" w:hAnsi="Times New Roman"/>
          <w:b/>
          <w:i/>
          <w:color w:val="000000" w:themeColor="text1"/>
          <w:sz w:val="20"/>
          <w:szCs w:val="20"/>
        </w:rPr>
      </w:pPr>
      <w:r w:rsidRPr="00E35808">
        <w:rPr>
          <w:rFonts w:ascii="Times New Roman" w:hAnsi="Times New Roman"/>
          <w:b/>
          <w:i/>
          <w:color w:val="000000" w:themeColor="text1"/>
          <w:sz w:val="20"/>
          <w:szCs w:val="20"/>
        </w:rPr>
        <w:t>Màn hình giải trí</w:t>
      </w:r>
      <w:r w:rsidR="00BB086A" w:rsidRPr="00E35808">
        <w:rPr>
          <w:rFonts w:ascii="Times New Roman" w:hAnsi="Times New Roman"/>
          <w:b/>
          <w:i/>
          <w:color w:val="000000" w:themeColor="text1"/>
          <w:sz w:val="20"/>
          <w:szCs w:val="20"/>
        </w:rPr>
        <w:t xml:space="preserve"> (liên kết với màn hình học </w:t>
      </w:r>
      <w:r w:rsidR="007F5279" w:rsidRPr="00E35808">
        <w:rPr>
          <w:rFonts w:ascii="Times New Roman" w:hAnsi="Times New Roman"/>
          <w:b/>
          <w:i/>
          <w:color w:val="000000" w:themeColor="text1"/>
          <w:sz w:val="20"/>
          <w:szCs w:val="20"/>
        </w:rPr>
        <w:t>tập đối với người dùng sau khi log in vào)</w:t>
      </w:r>
    </w:p>
    <w:p w:rsidR="00E45433" w:rsidRPr="003A76A4" w:rsidRDefault="00E45433" w:rsidP="00E45433">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Chơi các game thư giãn </w:t>
      </w:r>
    </w:p>
    <w:p w:rsidR="00E45433" w:rsidRPr="003A76A4" w:rsidRDefault="00E45433" w:rsidP="00E45433">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lastRenderedPageBreak/>
        <w:t>Chơi các game liên quan đến bài học</w:t>
      </w:r>
    </w:p>
    <w:p w:rsidR="00E45433" w:rsidRPr="003A76A4" w:rsidRDefault="00E45433" w:rsidP="000E693C">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Nghe nhạc, xem phim</w:t>
      </w:r>
    </w:p>
    <w:p w:rsidR="00FC255B" w:rsidRPr="003A76A4" w:rsidRDefault="00FC255B" w:rsidP="00FC255B">
      <w:pPr>
        <w:pStyle w:val="ListParagraph"/>
        <w:numPr>
          <w:ilvl w:val="0"/>
          <w:numId w:val="7"/>
        </w:numPr>
        <w:rPr>
          <w:rFonts w:ascii="Times New Roman" w:hAnsi="Times New Roman"/>
          <w:b/>
          <w:color w:val="000000" w:themeColor="text1"/>
          <w:sz w:val="20"/>
          <w:szCs w:val="20"/>
        </w:rPr>
      </w:pPr>
      <w:r w:rsidRPr="003A76A4">
        <w:rPr>
          <w:rFonts w:ascii="Times New Roman" w:hAnsi="Times New Roman"/>
          <w:b/>
          <w:color w:val="000000" w:themeColor="text1"/>
          <w:sz w:val="20"/>
          <w:szCs w:val="20"/>
        </w:rPr>
        <w:t>Yêu cầu phi chức năng</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bảo mật</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Giao diện chính </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Đòi hỏi bảo mật tài khoản ( cần có thuật toán mã hóa, hash…)</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Đòi hỏi password nhập gồm chữ (phân biệt hoa và thường) + số (ko cho nhập kí tự) </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Password từ 5 – 15 kí tự</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Màn hình học</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tin cậy, đúng đắn</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Đảm bảo nội dung lý thuyết, bài tập đúng</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Đảm bảo đáp số và cách giải đúng</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khả chuyển</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Windows</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MAC</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UNIX</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bảo trì</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Có thể update chương trình học mới </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Có khả năng cập nhật bản fix lỗi</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tương thích</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Tương thích cao với các phần mềm khác (ở mọi OS) </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Cấu hình phần cứng đòi hỏi tối thiểu Pentium IV 1.5, 512 MB RAM, max 100 MB ROM </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tiện dụng, dễ hiểu</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Có hướng dẫn cụ thể các chức năng</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Có note đối với các kí hiệu dùng trong bài học, cách đọc kí hiệu </w:t>
      </w:r>
    </w:p>
    <w:p w:rsidR="004F1677" w:rsidRPr="003A76A4" w:rsidRDefault="0082738F" w:rsidP="00224D39">
      <w:pPr>
        <w:pStyle w:val="Heading2"/>
        <w:rPr>
          <w:rFonts w:ascii="Times New Roman" w:hAnsi="Times New Roman"/>
        </w:rPr>
      </w:pPr>
      <w:bookmarkStart w:id="8" w:name="_Toc259545823"/>
      <w:r w:rsidRPr="003A76A4">
        <w:rPr>
          <w:rFonts w:ascii="Times New Roman" w:hAnsi="Times New Roman"/>
        </w:rPr>
        <w:t>Chức năng</w:t>
      </w:r>
      <w:bookmarkEnd w:id="8"/>
    </w:p>
    <w:p w:rsidR="009674A1" w:rsidRPr="003A76A4" w:rsidRDefault="00224D39" w:rsidP="009674A1">
      <w:pPr>
        <w:ind w:left="720"/>
      </w:pPr>
      <w:r w:rsidRPr="003A76A4">
        <w:t xml:space="preserve">( </w:t>
      </w:r>
      <w:r w:rsidR="00F77D04" w:rsidRPr="003A76A4">
        <w:t>Đối với mỗi use-case</w:t>
      </w:r>
      <w:r w:rsidR="00F468C5" w:rsidRPr="003A76A4">
        <w:t xml:space="preserve"> </w:t>
      </w:r>
      <w:r w:rsidRPr="003A76A4">
        <w:t xml:space="preserve">của từng chức năng </w:t>
      </w:r>
      <w:r w:rsidR="00F468C5" w:rsidRPr="003A76A4">
        <w:t>và tool cho mỗi chức năng</w:t>
      </w:r>
      <w:r w:rsidR="00F77D04" w:rsidRPr="003A76A4">
        <w:t>, xem thêm rup_srsuc.doc(docx)</w:t>
      </w:r>
      <w:r w:rsidR="000170BD" w:rsidRPr="003A76A4">
        <w:t>)</w:t>
      </w:r>
    </w:p>
    <w:p w:rsidR="006E390C" w:rsidRPr="003A76A4" w:rsidRDefault="006E390C" w:rsidP="009674A1">
      <w:pPr>
        <w:ind w:left="720"/>
      </w:pPr>
      <w:r w:rsidRPr="003A76A4">
        <w:t xml:space="preserve">Chỉ điểm qua để làm rõ </w:t>
      </w:r>
      <w:r w:rsidR="00C66C5B" w:rsidRPr="003A76A4">
        <w:t xml:space="preserve">chi tiết </w:t>
      </w:r>
      <w:r w:rsidRPr="003A76A4">
        <w:t>một số chức năng</w:t>
      </w:r>
    </w:p>
    <w:p w:rsidR="002E41E8" w:rsidRPr="003A76A4" w:rsidRDefault="002E41E8" w:rsidP="009674A1">
      <w:pPr>
        <w:ind w:left="720"/>
      </w:pPr>
    </w:p>
    <w:p w:rsidR="00816921" w:rsidRPr="003A76A4" w:rsidRDefault="00816921" w:rsidP="00422B57">
      <w:pPr>
        <w:pStyle w:val="ListParagraph"/>
        <w:numPr>
          <w:ilvl w:val="0"/>
          <w:numId w:val="23"/>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Yêu cầu chức năng</w:t>
      </w:r>
    </w:p>
    <w:p w:rsidR="00816921" w:rsidRPr="003A76A4" w:rsidRDefault="00816921" w:rsidP="00422B57">
      <w:pPr>
        <w:pStyle w:val="ListParagraph"/>
        <w:numPr>
          <w:ilvl w:val="1"/>
          <w:numId w:val="23"/>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Giao diện chính (Khi mở chương trình)</w:t>
      </w:r>
    </w:p>
    <w:p w:rsidR="007858A8" w:rsidRDefault="00816921" w:rsidP="007858A8">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Cho phép tạo tài khoản riêng để học (đa người dùng cho chương trình)</w:t>
      </w:r>
    </w:p>
    <w:p w:rsidR="007C130B" w:rsidRDefault="00934DF1" w:rsidP="007C130B">
      <w:pPr>
        <w:pStyle w:val="ListParagraph"/>
        <w:ind w:left="1584"/>
        <w:rPr>
          <w:rFonts w:ascii="Times New Roman" w:hAnsi="Times New Roman"/>
          <w:sz w:val="20"/>
          <w:szCs w:val="20"/>
        </w:rPr>
      </w:pPr>
      <w:r w:rsidRPr="007C130B">
        <w:rPr>
          <w:rFonts w:ascii="Times New Roman" w:hAnsi="Times New Roman"/>
          <w:sz w:val="20"/>
          <w:szCs w:val="20"/>
        </w:rPr>
        <w:t>Người tạo tài khoản cần khai báo thông tin:</w:t>
      </w:r>
      <w:r w:rsidR="00FB2F92" w:rsidRPr="007C130B">
        <w:rPr>
          <w:rFonts w:ascii="Times New Roman" w:hAnsi="Times New Roman"/>
          <w:sz w:val="20"/>
          <w:szCs w:val="20"/>
        </w:rPr>
        <w:t xml:space="preserve"> </w:t>
      </w:r>
      <w:r w:rsidRPr="007C130B">
        <w:rPr>
          <w:rFonts w:ascii="Times New Roman" w:hAnsi="Times New Roman"/>
          <w:sz w:val="20"/>
          <w:szCs w:val="20"/>
        </w:rPr>
        <w:t>họ tên, tên đăng nhập, mật khẩu đăng nhập, trường, địa chỉ nhà, giới tính, và mã kiểm tra (có thể bỏ qua)</w:t>
      </w:r>
      <w:r w:rsidR="002D3355">
        <w:rPr>
          <w:rFonts w:ascii="Times New Roman" w:hAnsi="Times New Roman"/>
          <w:sz w:val="20"/>
          <w:szCs w:val="20"/>
        </w:rPr>
        <w:t>.</w:t>
      </w:r>
    </w:p>
    <w:p w:rsidR="007C130B" w:rsidRPr="00C904F8" w:rsidRDefault="00FB2F92" w:rsidP="007C130B">
      <w:pPr>
        <w:pStyle w:val="ListParagraph"/>
        <w:ind w:left="1584"/>
        <w:rPr>
          <w:rFonts w:ascii="Times New Roman" w:hAnsi="Times New Roman"/>
          <w:sz w:val="20"/>
          <w:szCs w:val="20"/>
        </w:rPr>
      </w:pPr>
      <w:r w:rsidRPr="00C904F8">
        <w:rPr>
          <w:rFonts w:ascii="Times New Roman" w:hAnsi="Times New Roman"/>
          <w:sz w:val="20"/>
          <w:szCs w:val="20"/>
        </w:rPr>
        <w:t>K</w:t>
      </w:r>
      <w:r w:rsidR="00934DF1" w:rsidRPr="00C904F8">
        <w:rPr>
          <w:rFonts w:ascii="Times New Roman" w:hAnsi="Times New Roman"/>
          <w:sz w:val="20"/>
          <w:szCs w:val="20"/>
        </w:rPr>
        <w:t xml:space="preserve">iểm tra tên đăng </w:t>
      </w:r>
      <w:r w:rsidR="00AC0726" w:rsidRPr="00C904F8">
        <w:rPr>
          <w:rFonts w:ascii="Times New Roman" w:hAnsi="Times New Roman"/>
          <w:sz w:val="20"/>
          <w:szCs w:val="20"/>
        </w:rPr>
        <w:t>nhập không dùng kí tự trắng</w:t>
      </w:r>
      <w:r w:rsidR="00C94EF4" w:rsidRPr="00C904F8">
        <w:rPr>
          <w:rFonts w:ascii="Times New Roman" w:hAnsi="Times New Roman"/>
          <w:sz w:val="20"/>
          <w:szCs w:val="20"/>
        </w:rPr>
        <w:t xml:space="preserve">, </w:t>
      </w:r>
      <w:r w:rsidR="00AC0726" w:rsidRPr="00C904F8">
        <w:rPr>
          <w:rFonts w:ascii="Times New Roman" w:hAnsi="Times New Roman"/>
          <w:sz w:val="20"/>
          <w:szCs w:val="20"/>
        </w:rPr>
        <w:t>chữ</w:t>
      </w:r>
      <w:r w:rsidR="00934DF1" w:rsidRPr="00C904F8">
        <w:rPr>
          <w:rFonts w:ascii="Times New Roman" w:hAnsi="Times New Roman"/>
          <w:sz w:val="20"/>
          <w:szCs w:val="20"/>
        </w:rPr>
        <w:t xml:space="preserve"> có dấu, kí hiệu (*&amp;^…). </w:t>
      </w:r>
    </w:p>
    <w:p w:rsidR="00A95DCB" w:rsidRPr="003A76A4" w:rsidRDefault="00934DF1" w:rsidP="007C130B">
      <w:pPr>
        <w:pStyle w:val="ListParagraph"/>
        <w:ind w:left="1584"/>
        <w:rPr>
          <w:rFonts w:ascii="Times New Roman" w:hAnsi="Times New Roman"/>
          <w:sz w:val="20"/>
          <w:szCs w:val="20"/>
        </w:rPr>
      </w:pPr>
      <w:r w:rsidRPr="00C904F8">
        <w:rPr>
          <w:rFonts w:ascii="Times New Roman" w:hAnsi="Times New Roman"/>
          <w:sz w:val="20"/>
          <w:szCs w:val="20"/>
        </w:rPr>
        <w:t>Xác định câu hỏi gợi ý để tìm lại mật khẩu.</w:t>
      </w:r>
    </w:p>
    <w:p w:rsidR="006715DD" w:rsidRDefault="00816921" w:rsidP="006715DD">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Cho phép log in vào tài khoản bằng username và password</w:t>
      </w:r>
    </w:p>
    <w:p w:rsidR="001151E8" w:rsidRPr="00D073A9" w:rsidRDefault="006715DD" w:rsidP="00E97FC8">
      <w:pPr>
        <w:pStyle w:val="ListParagraph"/>
        <w:ind w:left="1584"/>
        <w:rPr>
          <w:rFonts w:ascii="Times New Roman" w:hAnsi="Times New Roman"/>
          <w:sz w:val="20"/>
          <w:szCs w:val="20"/>
        </w:rPr>
      </w:pPr>
      <w:r w:rsidRPr="00D073A9">
        <w:rPr>
          <w:rFonts w:ascii="Times New Roman" w:hAnsi="Times New Roman"/>
          <w:sz w:val="20"/>
          <w:szCs w:val="20"/>
        </w:rPr>
        <w:t>Kiểm tra username và password xác định quyền giáo viên hay học sinh và cho đăng nhập vào khung nhìn tương ứng</w:t>
      </w:r>
    </w:p>
    <w:p w:rsidR="000C10D5" w:rsidRDefault="00816921" w:rsidP="000C10D5">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Cho phép tìm lại mật khẩu bằng gợi ý </w:t>
      </w:r>
    </w:p>
    <w:p w:rsidR="00AE2B7E" w:rsidRPr="00D073A9" w:rsidRDefault="00AE2B7E" w:rsidP="00C81C9D">
      <w:pPr>
        <w:pStyle w:val="ListParagraph"/>
        <w:ind w:left="1584"/>
        <w:rPr>
          <w:rFonts w:ascii="Times New Roman" w:hAnsi="Times New Roman"/>
          <w:sz w:val="20"/>
          <w:szCs w:val="20"/>
        </w:rPr>
      </w:pPr>
      <w:r w:rsidRPr="00D073A9">
        <w:rPr>
          <w:rFonts w:ascii="Times New Roman" w:hAnsi="Times New Roman"/>
          <w:sz w:val="20"/>
          <w:szCs w:val="20"/>
        </w:rPr>
        <w:t>Điền đúng thì có thể reset lại mật khẩu và thiết lập mật khẩu mới, điền 5 lần sai, không cho dùng chức năng tìm lại mật khẩu đối với tài khoản đó trong 15 phút</w:t>
      </w:r>
    </w:p>
    <w:p w:rsidR="00886780" w:rsidRPr="002B7EAD" w:rsidRDefault="00816921" w:rsidP="00886780">
      <w:pPr>
        <w:pStyle w:val="ListParagraph"/>
        <w:numPr>
          <w:ilvl w:val="2"/>
          <w:numId w:val="23"/>
        </w:numPr>
        <w:rPr>
          <w:rFonts w:ascii="Times New Roman" w:hAnsi="Times New Roman"/>
          <w:i/>
          <w:color w:val="000000" w:themeColor="text1"/>
          <w:sz w:val="20"/>
          <w:szCs w:val="20"/>
        </w:rPr>
      </w:pPr>
      <w:r w:rsidRPr="002B7EAD">
        <w:rPr>
          <w:rFonts w:ascii="Times New Roman" w:hAnsi="Times New Roman"/>
          <w:i/>
          <w:color w:val="000000" w:themeColor="text1"/>
          <w:sz w:val="20"/>
          <w:szCs w:val="20"/>
        </w:rPr>
        <w:t>Cho phép quản lý tài khoản (thêm, xóa, sửa…nhanh chóng) (dành cho giáo viên) (2 chế độ: đa người dùng trên chương trình, đa người dùng nhưng được quản lý)</w:t>
      </w:r>
    </w:p>
    <w:p w:rsidR="00886780" w:rsidRPr="00886780" w:rsidRDefault="00886780" w:rsidP="00474B4E">
      <w:pPr>
        <w:pStyle w:val="ListParagraph"/>
        <w:ind w:left="1584"/>
        <w:rPr>
          <w:rFonts w:ascii="Times New Roman" w:hAnsi="Times New Roman"/>
          <w:i/>
          <w:strike/>
          <w:color w:val="000000" w:themeColor="text1"/>
          <w:sz w:val="20"/>
          <w:szCs w:val="20"/>
        </w:rPr>
      </w:pPr>
      <w:r w:rsidRPr="00D073A9">
        <w:rPr>
          <w:rFonts w:ascii="Times New Roman" w:hAnsi="Times New Roman"/>
          <w:sz w:val="20"/>
          <w:szCs w:val="20"/>
        </w:rPr>
        <w:t>Tìm và xóa tài khoản nhanh xóa, có thể thao tác trực tiếp trên table</w:t>
      </w:r>
    </w:p>
    <w:p w:rsidR="00886780" w:rsidRPr="00886780" w:rsidRDefault="00886780" w:rsidP="00886780">
      <w:pPr>
        <w:pStyle w:val="ListParagraph"/>
        <w:ind w:left="1584"/>
        <w:rPr>
          <w:rFonts w:ascii="Times New Roman" w:hAnsi="Times New Roman"/>
          <w:strike/>
          <w:color w:val="000000" w:themeColor="text1"/>
          <w:sz w:val="20"/>
          <w:szCs w:val="20"/>
        </w:rPr>
      </w:pPr>
    </w:p>
    <w:p w:rsidR="00816921" w:rsidRPr="003A76A4" w:rsidRDefault="00816921" w:rsidP="00422B57">
      <w:pPr>
        <w:pStyle w:val="ListParagraph"/>
        <w:numPr>
          <w:ilvl w:val="1"/>
          <w:numId w:val="23"/>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Màn hình học tập đối với người dùng (Sau khi log in vào)</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lastRenderedPageBreak/>
        <w:t>Yêu cầu của mỗi bài giảng</w:t>
      </w:r>
    </w:p>
    <w:p w:rsidR="00816921"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Kiểm tra các kiến thức của những bài trước (hình thức trắc nghiệm)</w:t>
      </w:r>
    </w:p>
    <w:p w:rsidR="00947523" w:rsidRDefault="00816921" w:rsidP="00ED7A1C">
      <w:pPr>
        <w:pStyle w:val="ListParagraph"/>
        <w:numPr>
          <w:ilvl w:val="4"/>
          <w:numId w:val="23"/>
        </w:numPr>
        <w:spacing w:after="0" w:line="240" w:lineRule="auto"/>
        <w:rPr>
          <w:rFonts w:ascii="Times New Roman" w:hAnsi="Times New Roman"/>
          <w:i/>
          <w:color w:val="000000" w:themeColor="text1"/>
          <w:sz w:val="20"/>
          <w:szCs w:val="20"/>
        </w:rPr>
      </w:pPr>
      <w:r w:rsidRPr="00947523">
        <w:rPr>
          <w:rFonts w:ascii="Times New Roman" w:hAnsi="Times New Roman"/>
          <w:i/>
          <w:color w:val="000000" w:themeColor="text1"/>
          <w:sz w:val="20"/>
          <w:szCs w:val="20"/>
        </w:rPr>
        <w:t>Kiểm tra sơ bộ những kiến thức cơ bản của bài cũ (nếu có)</w:t>
      </w:r>
    </w:p>
    <w:p w:rsidR="00947523" w:rsidRPr="00E10382" w:rsidRDefault="00947523" w:rsidP="00E10382">
      <w:pPr>
        <w:spacing w:line="240" w:lineRule="auto"/>
        <w:ind w:left="1800"/>
        <w:rPr>
          <w:color w:val="000000" w:themeColor="text1"/>
        </w:rPr>
      </w:pPr>
      <w:r w:rsidRPr="00947523">
        <w:rPr>
          <w:i/>
          <w:color w:val="000000" w:themeColor="text1"/>
        </w:rPr>
        <w:t xml:space="preserve"> </w:t>
      </w:r>
      <w:r w:rsidR="00EB17D9">
        <w:rPr>
          <w:i/>
          <w:color w:val="000000" w:themeColor="text1"/>
        </w:rPr>
        <w:tab/>
      </w:r>
      <w:r w:rsidR="00032E6E">
        <w:rPr>
          <w:color w:val="000000" w:themeColor="text1"/>
        </w:rPr>
        <w:t>Kiến thức các bài trước bao gồm lý thuyết công thức, định nghĩa, định lý… và bài tập cơ bản</w:t>
      </w:r>
      <w:r w:rsidR="00544A93">
        <w:rPr>
          <w:color w:val="000000" w:themeColor="text1"/>
        </w:rPr>
        <w:t>, kiến thức nào chỉ nằm trong bài học trước đó</w:t>
      </w:r>
      <w:r w:rsidR="0002391E">
        <w:rPr>
          <w:color w:val="000000" w:themeColor="text1"/>
        </w:rPr>
        <w:t xml:space="preserve"> đã học</w:t>
      </w:r>
      <w:r w:rsidR="00F56178">
        <w:rPr>
          <w:color w:val="000000" w:themeColor="text1"/>
        </w:rPr>
        <w:t xml:space="preserve"> (không bao gồm</w:t>
      </w:r>
      <w:r w:rsidR="001260EF">
        <w:rPr>
          <w:color w:val="000000" w:themeColor="text1"/>
        </w:rPr>
        <w:t xml:space="preserve"> kiến thức</w:t>
      </w:r>
      <w:r w:rsidR="00F56178">
        <w:rPr>
          <w:color w:val="000000" w:themeColor="text1"/>
        </w:rPr>
        <w:t xml:space="preserve"> tất cả các bài cũ)</w:t>
      </w:r>
    </w:p>
    <w:p w:rsidR="00816921" w:rsidRDefault="00816921" w:rsidP="00ED7A1C">
      <w:pPr>
        <w:pStyle w:val="ListParagraph"/>
        <w:numPr>
          <w:ilvl w:val="4"/>
          <w:numId w:val="23"/>
        </w:numPr>
        <w:spacing w:after="0" w:line="240" w:lineRule="auto"/>
        <w:rPr>
          <w:rFonts w:ascii="Times New Roman" w:hAnsi="Times New Roman"/>
          <w:i/>
          <w:color w:val="000000" w:themeColor="text1"/>
          <w:sz w:val="20"/>
          <w:szCs w:val="20"/>
        </w:rPr>
      </w:pPr>
      <w:r w:rsidRPr="003A76A4">
        <w:rPr>
          <w:rFonts w:ascii="Times New Roman" w:hAnsi="Times New Roman"/>
          <w:i/>
          <w:color w:val="000000" w:themeColor="text1"/>
          <w:sz w:val="20"/>
          <w:szCs w:val="20"/>
        </w:rPr>
        <w:t>Kiểm tra những kiến thức liên quan đến bài mới</w:t>
      </w:r>
    </w:p>
    <w:p w:rsidR="00F3694A" w:rsidRPr="00BE77E0" w:rsidRDefault="00BE77E0" w:rsidP="00D71DE6">
      <w:pPr>
        <w:spacing w:line="240" w:lineRule="auto"/>
        <w:ind w:left="2088"/>
        <w:rPr>
          <w:color w:val="000000" w:themeColor="text1"/>
        </w:rPr>
      </w:pPr>
      <w:r>
        <w:rPr>
          <w:color w:val="000000" w:themeColor="text1"/>
        </w:rPr>
        <w:t>Kiểm các kiến thức cần thiết phục vụ cho bài học mới</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Bắt đầu bài học mới (hoặc tiếp bài giảng cũ nếu chưa học xong)</w:t>
      </w:r>
    </w:p>
    <w:p w:rsidR="00816921"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Giới thiệu và ôn tập lại những kiến thức cần cho bài học mới</w:t>
      </w:r>
    </w:p>
    <w:p w:rsidR="009262DE" w:rsidRDefault="009262DE" w:rsidP="000755F9">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Ôn tập lại những kiến thức cần có cho bài  học ở mức độ gần cơ bản (link đến những bài cũ liên quan).</w:t>
      </w:r>
    </w:p>
    <w:p w:rsidR="00D11CC9" w:rsidRPr="00D11CC9" w:rsidRDefault="002304CD" w:rsidP="00D11CC9">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Chỉ điểm lại những kiến thức cầ</w:t>
      </w:r>
      <w:r w:rsidR="00E339FF">
        <w:rPr>
          <w:rFonts w:ascii="Times New Roman" w:hAnsi="Times New Roman"/>
          <w:color w:val="000000" w:themeColor="text1"/>
          <w:sz w:val="20"/>
          <w:szCs w:val="20"/>
        </w:rPr>
        <w:t xml:space="preserve">n có </w:t>
      </w:r>
      <w:r w:rsidR="00F6616B">
        <w:rPr>
          <w:rFonts w:ascii="Times New Roman" w:hAnsi="Times New Roman"/>
          <w:color w:val="000000" w:themeColor="text1"/>
          <w:sz w:val="20"/>
          <w:szCs w:val="20"/>
        </w:rPr>
        <w:t xml:space="preserve">sơ lược </w:t>
      </w:r>
      <w:r w:rsidR="00E339FF">
        <w:rPr>
          <w:rFonts w:ascii="Times New Roman" w:hAnsi="Times New Roman"/>
          <w:color w:val="000000" w:themeColor="text1"/>
          <w:sz w:val="20"/>
          <w:szCs w:val="20"/>
        </w:rPr>
        <w:t xml:space="preserve">và link liên kết đến những </w:t>
      </w:r>
      <w:r w:rsidR="00C8457F">
        <w:rPr>
          <w:rFonts w:ascii="Times New Roman" w:hAnsi="Times New Roman"/>
          <w:color w:val="000000" w:themeColor="text1"/>
          <w:sz w:val="20"/>
          <w:szCs w:val="20"/>
        </w:rPr>
        <w:t xml:space="preserve">bài học chứa </w:t>
      </w:r>
      <w:r w:rsidR="00E339FF">
        <w:rPr>
          <w:rFonts w:ascii="Times New Roman" w:hAnsi="Times New Roman"/>
          <w:color w:val="000000" w:themeColor="text1"/>
          <w:sz w:val="20"/>
          <w:szCs w:val="20"/>
        </w:rPr>
        <w:t>kiến thức đó</w:t>
      </w:r>
    </w:p>
    <w:p w:rsidR="00816921" w:rsidRDefault="00816921" w:rsidP="00422B57">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Giới thiệ</w:t>
      </w:r>
      <w:r w:rsidR="008D39E0">
        <w:rPr>
          <w:rFonts w:ascii="Times New Roman" w:hAnsi="Times New Roman"/>
          <w:i/>
          <w:color w:val="000000" w:themeColor="text1"/>
          <w:sz w:val="20"/>
          <w:szCs w:val="20"/>
        </w:rPr>
        <w:t>u sơ bộ về những bài học mới</w:t>
      </w:r>
    </w:p>
    <w:p w:rsidR="00816921" w:rsidRPr="00D728C8" w:rsidRDefault="000E42E8" w:rsidP="00D728C8">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N</w:t>
      </w:r>
      <w:r w:rsidR="008D39E0" w:rsidRPr="000E42E8">
        <w:rPr>
          <w:rFonts w:ascii="Times New Roman" w:hAnsi="Times New Roman"/>
          <w:color w:val="000000" w:themeColor="text1"/>
          <w:sz w:val="20"/>
          <w:szCs w:val="20"/>
        </w:rPr>
        <w:t>hà toán học có liên quan đến bài học, những cân chuyện vui liên quan đến bài học.</w:t>
      </w:r>
    </w:p>
    <w:p w:rsidR="00816921" w:rsidRPr="003A76A4"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Trình bày đầy đủ  lý thuyết trong sách của nhà xuất bản giáo dục</w:t>
      </w:r>
    </w:p>
    <w:p w:rsidR="00D33866" w:rsidRDefault="00816921" w:rsidP="00D33866">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Tiên đề, định nghĩa, lý thuyết trình bày một cách chính xác</w:t>
      </w:r>
    </w:p>
    <w:p w:rsidR="00D33866" w:rsidRPr="00D33866" w:rsidRDefault="002D29BC" w:rsidP="00D33866">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Các định nghĩa, định lý, tiên đề, cần đóng khung và viết chữ in nghiên</w:t>
      </w:r>
      <w:r w:rsidR="00714CF0">
        <w:rPr>
          <w:rFonts w:ascii="Times New Roman" w:hAnsi="Times New Roman"/>
          <w:color w:val="000000" w:themeColor="text1"/>
          <w:sz w:val="20"/>
          <w:szCs w:val="20"/>
        </w:rPr>
        <w:t>g</w:t>
      </w:r>
      <w:r>
        <w:rPr>
          <w:rFonts w:ascii="Times New Roman" w:hAnsi="Times New Roman"/>
          <w:color w:val="000000" w:themeColor="text1"/>
          <w:sz w:val="20"/>
          <w:szCs w:val="20"/>
        </w:rPr>
        <w:t xml:space="preserve"> </w:t>
      </w:r>
    </w:p>
    <w:p w:rsidR="00816921" w:rsidRDefault="00816921" w:rsidP="00422B57">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Hình ảnh, âm thanh minh họa (nếu có) </w:t>
      </w:r>
    </w:p>
    <w:p w:rsidR="00DE6D47" w:rsidRPr="00DE6D47" w:rsidRDefault="00DE6D47" w:rsidP="00DE6D47">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 xml:space="preserve">Hình ảnh không quá lớn, trình bày cạnh nội dung để minh họa thêm thông tin cho nội dung. </w:t>
      </w:r>
    </w:p>
    <w:p w:rsidR="00816921" w:rsidRPr="003A76A4"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Tổng hợp các kiến thức đã học</w:t>
      </w:r>
    </w:p>
    <w:p w:rsidR="00816921" w:rsidRDefault="00816921" w:rsidP="00422B57">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Tóm tắt các ý chính trong bài</w:t>
      </w:r>
    </w:p>
    <w:p w:rsidR="00D8156C" w:rsidRPr="00D8156C" w:rsidRDefault="00D8156C" w:rsidP="00D8156C">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Các ý cần nắm bắt và hiểu rõ</w:t>
      </w:r>
    </w:p>
    <w:p w:rsidR="00816921" w:rsidRDefault="00816921" w:rsidP="00422B57">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Hệ thống lại kiến thức trong bài toán</w:t>
      </w:r>
    </w:p>
    <w:p w:rsidR="00AB512E" w:rsidRPr="00AB512E" w:rsidRDefault="00AB512E" w:rsidP="00AB51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Trình bày lại bài học 1 cách ngắn ngọn để dễ dàng xem lại</w:t>
      </w:r>
      <w:r w:rsidR="00503A73">
        <w:rPr>
          <w:rFonts w:ascii="Times New Roman" w:hAnsi="Times New Roman"/>
          <w:color w:val="000000" w:themeColor="text1"/>
          <w:sz w:val="20"/>
          <w:szCs w:val="20"/>
        </w:rPr>
        <w:t xml:space="preserve"> và ôn tập</w:t>
      </w:r>
    </w:p>
    <w:p w:rsidR="00816921" w:rsidRDefault="00816921" w:rsidP="00422B57">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Tóm tắt các công thức trong bài học (nếu cần thiết)</w:t>
      </w:r>
    </w:p>
    <w:p w:rsidR="00C641F3" w:rsidRPr="00C641F3" w:rsidRDefault="00503A73" w:rsidP="00C641F3">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Các công thức chính của bài học</w:t>
      </w:r>
      <w:r w:rsidR="00060F77">
        <w:rPr>
          <w:rFonts w:ascii="Times New Roman" w:hAnsi="Times New Roman"/>
          <w:color w:val="000000" w:themeColor="text1"/>
          <w:sz w:val="20"/>
          <w:szCs w:val="20"/>
        </w:rPr>
        <w:t xml:space="preserve"> (</w:t>
      </w:r>
      <w:r w:rsidR="00C016E2">
        <w:rPr>
          <w:rFonts w:ascii="Times New Roman" w:hAnsi="Times New Roman"/>
          <w:color w:val="000000" w:themeColor="text1"/>
          <w:sz w:val="20"/>
          <w:szCs w:val="20"/>
        </w:rPr>
        <w:t xml:space="preserve">là các công thức </w:t>
      </w:r>
      <w:r w:rsidR="00C62770">
        <w:rPr>
          <w:rFonts w:ascii="Times New Roman" w:hAnsi="Times New Roman"/>
          <w:color w:val="000000" w:themeColor="text1"/>
          <w:sz w:val="20"/>
          <w:szCs w:val="20"/>
        </w:rPr>
        <w:t xml:space="preserve">quen thuộc thường </w:t>
      </w:r>
      <w:r w:rsidR="00543AF6">
        <w:rPr>
          <w:rFonts w:ascii="Times New Roman" w:hAnsi="Times New Roman"/>
          <w:color w:val="000000" w:themeColor="text1"/>
          <w:sz w:val="20"/>
          <w:szCs w:val="20"/>
        </w:rPr>
        <w:t xml:space="preserve">sử </w:t>
      </w:r>
      <w:r w:rsidR="00C016E2">
        <w:rPr>
          <w:rFonts w:ascii="Times New Roman" w:hAnsi="Times New Roman"/>
          <w:color w:val="000000" w:themeColor="text1"/>
          <w:sz w:val="20"/>
          <w:szCs w:val="20"/>
        </w:rPr>
        <w:t xml:space="preserve">dụng, là công thức cuối cùng của </w:t>
      </w:r>
      <w:r w:rsidR="00060F77">
        <w:rPr>
          <w:rFonts w:ascii="Times New Roman" w:hAnsi="Times New Roman"/>
          <w:color w:val="000000" w:themeColor="text1"/>
          <w:sz w:val="20"/>
          <w:szCs w:val="20"/>
        </w:rPr>
        <w:t>quá trình biến đổi công thức</w:t>
      </w:r>
      <w:r w:rsidR="00C016E2">
        <w:rPr>
          <w:rFonts w:ascii="Times New Roman" w:hAnsi="Times New Roman"/>
          <w:color w:val="000000" w:themeColor="text1"/>
          <w:sz w:val="20"/>
          <w:szCs w:val="20"/>
        </w:rPr>
        <w:t xml:space="preserve"> trong bài…)</w:t>
      </w:r>
    </w:p>
    <w:p w:rsidR="00816921" w:rsidRPr="003A76A4"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Bài tập mẫu chi tiết cho các kiến đã học</w:t>
      </w:r>
    </w:p>
    <w:p w:rsidR="00816921" w:rsidRDefault="00190BED" w:rsidP="00422B57">
      <w:pPr>
        <w:pStyle w:val="ListParagraph"/>
        <w:numPr>
          <w:ilvl w:val="5"/>
          <w:numId w:val="23"/>
        </w:numPr>
        <w:rPr>
          <w:rFonts w:ascii="Times New Roman" w:hAnsi="Times New Roman"/>
          <w:i/>
          <w:color w:val="000000" w:themeColor="text1"/>
          <w:sz w:val="20"/>
          <w:szCs w:val="20"/>
        </w:rPr>
      </w:pPr>
      <w:r>
        <w:rPr>
          <w:rFonts w:ascii="Times New Roman" w:hAnsi="Times New Roman"/>
          <w:i/>
          <w:color w:val="000000" w:themeColor="text1"/>
          <w:sz w:val="20"/>
          <w:szCs w:val="20"/>
        </w:rPr>
        <w:t>Bài tập ở mức cơ bản phù hợ</w:t>
      </w:r>
      <w:r w:rsidR="00816921" w:rsidRPr="003A76A4">
        <w:rPr>
          <w:rFonts w:ascii="Times New Roman" w:hAnsi="Times New Roman"/>
          <w:i/>
          <w:color w:val="000000" w:themeColor="text1"/>
          <w:sz w:val="20"/>
          <w:szCs w:val="20"/>
        </w:rPr>
        <w:t>p với các kiến thức đã dạy</w:t>
      </w:r>
    </w:p>
    <w:p w:rsidR="00F637F0" w:rsidRPr="00F637F0" w:rsidRDefault="00565E63" w:rsidP="00F637F0">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Trong bài tập cần có link đến bài giải hoặc đáp số</w:t>
      </w:r>
    </w:p>
    <w:p w:rsidR="002371BB" w:rsidRDefault="00816921" w:rsidP="002371BB">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Các bài giải chi tiết</w:t>
      </w:r>
    </w:p>
    <w:p w:rsidR="002371BB" w:rsidRPr="00544631" w:rsidRDefault="00786732" w:rsidP="00544631">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 xml:space="preserve">Bài </w:t>
      </w:r>
      <w:r w:rsidR="00740FB4">
        <w:rPr>
          <w:rFonts w:ascii="Times New Roman" w:hAnsi="Times New Roman"/>
          <w:color w:val="000000" w:themeColor="text1"/>
          <w:sz w:val="20"/>
          <w:szCs w:val="20"/>
        </w:rPr>
        <w:t>giải</w:t>
      </w:r>
      <w:r>
        <w:rPr>
          <w:rFonts w:ascii="Times New Roman" w:hAnsi="Times New Roman"/>
          <w:color w:val="000000" w:themeColor="text1"/>
          <w:sz w:val="20"/>
          <w:szCs w:val="20"/>
        </w:rPr>
        <w:t xml:space="preserve"> chi tiết cho các bài cần thiết, và </w:t>
      </w:r>
      <w:r w:rsidR="000E3913">
        <w:rPr>
          <w:rFonts w:ascii="Times New Roman" w:hAnsi="Times New Roman"/>
          <w:color w:val="000000" w:themeColor="text1"/>
          <w:sz w:val="20"/>
          <w:szCs w:val="20"/>
        </w:rPr>
        <w:t xml:space="preserve">hướng dẫn giải hoặc </w:t>
      </w:r>
      <w:r>
        <w:rPr>
          <w:rFonts w:ascii="Times New Roman" w:hAnsi="Times New Roman"/>
          <w:color w:val="000000" w:themeColor="text1"/>
          <w:sz w:val="20"/>
          <w:szCs w:val="20"/>
        </w:rPr>
        <w:t>đáp án đối với các bài tương tự sau đó</w:t>
      </w:r>
    </w:p>
    <w:p w:rsidR="00816921" w:rsidRPr="003A76A4"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Phần nâng cao</w:t>
      </w:r>
    </w:p>
    <w:p w:rsidR="000B03C7" w:rsidRDefault="00816921" w:rsidP="00AF45BC">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Những bài tập khó, nâng cao dành cho chuyên toán</w:t>
      </w:r>
    </w:p>
    <w:p w:rsidR="00444044" w:rsidRDefault="00444044" w:rsidP="00444044">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Cần có link đến bài giải</w:t>
      </w:r>
    </w:p>
    <w:p w:rsidR="002D3800" w:rsidRPr="002D3800" w:rsidRDefault="00C37F0F" w:rsidP="002D3800">
      <w:pPr>
        <w:pStyle w:val="ListParagraph"/>
        <w:numPr>
          <w:ilvl w:val="5"/>
          <w:numId w:val="23"/>
        </w:numPr>
        <w:rPr>
          <w:rFonts w:ascii="Times New Roman" w:hAnsi="Times New Roman"/>
          <w:i/>
          <w:color w:val="000000" w:themeColor="text1"/>
          <w:sz w:val="20"/>
          <w:szCs w:val="20"/>
        </w:rPr>
      </w:pPr>
      <w:r>
        <w:rPr>
          <w:rFonts w:ascii="Times New Roman" w:hAnsi="Times New Roman"/>
          <w:i/>
          <w:color w:val="000000" w:themeColor="text1"/>
          <w:sz w:val="20"/>
          <w:szCs w:val="20"/>
        </w:rPr>
        <w:t>Các bài giảng chi tiết</w:t>
      </w:r>
    </w:p>
    <w:p w:rsidR="00271E2A" w:rsidRPr="00544631" w:rsidRDefault="000E7131" w:rsidP="00271E2A">
      <w:pPr>
        <w:pStyle w:val="ListParagraph"/>
        <w:ind w:left="2880" w:firstLine="216"/>
        <w:rPr>
          <w:rFonts w:ascii="Times New Roman" w:hAnsi="Times New Roman"/>
          <w:color w:val="000000" w:themeColor="text1"/>
          <w:sz w:val="20"/>
          <w:szCs w:val="20"/>
        </w:rPr>
      </w:pPr>
      <w:r>
        <w:rPr>
          <w:rFonts w:ascii="Times New Roman" w:hAnsi="Times New Roman"/>
          <w:color w:val="000000" w:themeColor="text1"/>
          <w:sz w:val="20"/>
          <w:szCs w:val="20"/>
        </w:rPr>
        <w:t>Cần b</w:t>
      </w:r>
      <w:r w:rsidR="00271E2A">
        <w:rPr>
          <w:rFonts w:ascii="Times New Roman" w:hAnsi="Times New Roman"/>
          <w:color w:val="000000" w:themeColor="text1"/>
          <w:sz w:val="20"/>
          <w:szCs w:val="20"/>
        </w:rPr>
        <w:t>ài giải chi tiết cho các bài cần thiết, và hướng dẫn giải hoặc đáp án đối với các bài tương tự sau đó</w:t>
      </w:r>
    </w:p>
    <w:p w:rsidR="00816921" w:rsidRPr="003A76A4" w:rsidRDefault="00816921" w:rsidP="00422B57">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Link tham khảo các website chuyên về  Toán</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học lý thuyết (có liên kết tới chức năng bài tập)</w:t>
      </w:r>
    </w:p>
    <w:p w:rsidR="00816921"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Học theo bài học (gồm cả hình học và đại số) </w:t>
      </w:r>
    </w:p>
    <w:p w:rsidR="00204915" w:rsidRPr="00204915" w:rsidRDefault="00CE24ED" w:rsidP="00204915">
      <w:pPr>
        <w:pStyle w:val="ListParagraph"/>
        <w:ind w:left="2088"/>
        <w:rPr>
          <w:rFonts w:ascii="Times New Roman" w:hAnsi="Times New Roman"/>
          <w:color w:val="000000" w:themeColor="text1"/>
          <w:sz w:val="20"/>
          <w:szCs w:val="20"/>
        </w:rPr>
      </w:pPr>
      <w:r>
        <w:rPr>
          <w:rFonts w:ascii="Times New Roman" w:hAnsi="Times New Roman"/>
          <w:color w:val="000000" w:themeColor="text1"/>
          <w:sz w:val="20"/>
          <w:szCs w:val="20"/>
        </w:rPr>
        <w:t>Ví</w:t>
      </w:r>
      <w:r w:rsidR="00133098">
        <w:rPr>
          <w:rFonts w:ascii="Times New Roman" w:hAnsi="Times New Roman"/>
          <w:color w:val="000000" w:themeColor="text1"/>
          <w:sz w:val="20"/>
          <w:szCs w:val="20"/>
        </w:rPr>
        <w:t xml:space="preserve"> dụ: bài 1 bao gồm phần đầu</w:t>
      </w:r>
      <w:r>
        <w:rPr>
          <w:rFonts w:ascii="Times New Roman" w:hAnsi="Times New Roman"/>
          <w:color w:val="000000" w:themeColor="text1"/>
          <w:sz w:val="20"/>
          <w:szCs w:val="20"/>
        </w:rPr>
        <w:t xml:space="preserve"> </w:t>
      </w:r>
      <w:r w:rsidR="00EE3CA0">
        <w:rPr>
          <w:rFonts w:ascii="Times New Roman" w:hAnsi="Times New Roman"/>
          <w:color w:val="000000" w:themeColor="text1"/>
          <w:sz w:val="20"/>
          <w:szCs w:val="20"/>
        </w:rPr>
        <w:t xml:space="preserve">là </w:t>
      </w:r>
      <w:r>
        <w:rPr>
          <w:rFonts w:ascii="Times New Roman" w:hAnsi="Times New Roman"/>
          <w:color w:val="000000" w:themeColor="text1"/>
          <w:sz w:val="20"/>
          <w:szCs w:val="20"/>
        </w:rPr>
        <w:t xml:space="preserve">hình học và </w:t>
      </w:r>
      <w:r w:rsidR="00ED108A">
        <w:rPr>
          <w:rFonts w:ascii="Times New Roman" w:hAnsi="Times New Roman"/>
          <w:color w:val="000000" w:themeColor="text1"/>
          <w:sz w:val="20"/>
          <w:szCs w:val="20"/>
        </w:rPr>
        <w:t>phần sau là môn</w:t>
      </w:r>
      <w:r>
        <w:rPr>
          <w:rFonts w:ascii="Times New Roman" w:hAnsi="Times New Roman"/>
          <w:color w:val="000000" w:themeColor="text1"/>
          <w:sz w:val="20"/>
          <w:szCs w:val="20"/>
        </w:rPr>
        <w:t xml:space="preserve"> đại số. </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Học theo môn (hình học hoặc đại số) </w:t>
      </w:r>
    </w:p>
    <w:p w:rsidR="0040097C" w:rsidRDefault="00816921" w:rsidP="0040097C">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lastRenderedPageBreak/>
        <w:t>Học theo chủ đề</w:t>
      </w:r>
    </w:p>
    <w:p w:rsidR="008878C3" w:rsidRPr="002D3DB5" w:rsidRDefault="0040097C" w:rsidP="002D3DB5">
      <w:pPr>
        <w:pStyle w:val="ListParagraph"/>
        <w:ind w:left="2088"/>
        <w:rPr>
          <w:rFonts w:ascii="Times New Roman" w:hAnsi="Times New Roman"/>
          <w:i/>
          <w:color w:val="000000" w:themeColor="text1"/>
          <w:sz w:val="20"/>
          <w:szCs w:val="20"/>
        </w:rPr>
      </w:pPr>
      <w:r w:rsidRPr="0040097C">
        <w:rPr>
          <w:rFonts w:ascii="Times New Roman" w:hAnsi="Times New Roman"/>
          <w:sz w:val="20"/>
          <w:szCs w:val="20"/>
        </w:rPr>
        <w:t>Trong hình học, hoặc đại số, mỗi chương thì mang một chủ đề, chức năng này cho phép chọn 1 chủ đề để học</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Chức năng 1.2.1 cần có ví dụ hay sau mỗi bài </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bài tập (có liên kết tới chức năng bài học và liên kết đến đáp số hay bài giải)</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Học theo bài học (gồm cả hình học và đại số) </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Học theo môn (hình học hoặc đại số)</w:t>
      </w:r>
    </w:p>
    <w:p w:rsidR="00816921"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Học theo chủ đề</w:t>
      </w:r>
    </w:p>
    <w:p w:rsidR="0071366F" w:rsidRPr="00724B4C" w:rsidRDefault="0071366F" w:rsidP="00724B4C">
      <w:pPr>
        <w:pStyle w:val="ListParagraph"/>
        <w:ind w:left="1440" w:firstLine="720"/>
        <w:rPr>
          <w:rFonts w:ascii="Times New Roman" w:hAnsi="Times New Roman"/>
          <w:i/>
          <w:color w:val="000000" w:themeColor="text1"/>
          <w:sz w:val="20"/>
          <w:szCs w:val="20"/>
        </w:rPr>
      </w:pPr>
      <w:r w:rsidRPr="0040097C">
        <w:rPr>
          <w:rFonts w:ascii="Times New Roman" w:hAnsi="Times New Roman"/>
          <w:sz w:val="20"/>
          <w:szCs w:val="20"/>
        </w:rPr>
        <w:t>Trong hình học, hoặc đại số, mỗi chương thì mang một chủ đề, chức năng này cho phép chọn 1 chủ đề để học</w:t>
      </w:r>
    </w:p>
    <w:p w:rsidR="00816921" w:rsidRPr="003A76A4" w:rsidRDefault="001B487E" w:rsidP="00422B57">
      <w:pPr>
        <w:pStyle w:val="ListParagraph"/>
        <w:numPr>
          <w:ilvl w:val="3"/>
          <w:numId w:val="23"/>
        </w:numPr>
        <w:rPr>
          <w:rFonts w:ascii="Times New Roman" w:hAnsi="Times New Roman"/>
          <w:i/>
          <w:color w:val="000000" w:themeColor="text1"/>
          <w:sz w:val="20"/>
          <w:szCs w:val="20"/>
        </w:rPr>
      </w:pPr>
      <w:r>
        <w:rPr>
          <w:rFonts w:ascii="Times New Roman" w:hAnsi="Times New Roman"/>
          <w:i/>
          <w:color w:val="000000" w:themeColor="text1"/>
          <w:sz w:val="20"/>
          <w:szCs w:val="20"/>
        </w:rPr>
        <w:t>C</w:t>
      </w:r>
      <w:r w:rsidR="00816921" w:rsidRPr="003A76A4">
        <w:rPr>
          <w:rFonts w:ascii="Times New Roman" w:hAnsi="Times New Roman"/>
          <w:i/>
          <w:color w:val="000000" w:themeColor="text1"/>
          <w:sz w:val="20"/>
          <w:szCs w:val="20"/>
        </w:rPr>
        <w:t>ần để mức độ</w:t>
      </w:r>
      <w:r w:rsidR="0047345A">
        <w:rPr>
          <w:rFonts w:ascii="Times New Roman" w:hAnsi="Times New Roman"/>
          <w:i/>
          <w:color w:val="000000" w:themeColor="text1"/>
          <w:sz w:val="20"/>
          <w:szCs w:val="20"/>
        </w:rPr>
        <w:t xml:space="preserve"> bài học,</w:t>
      </w:r>
      <w:r w:rsidR="00816921" w:rsidRPr="003A76A4">
        <w:rPr>
          <w:rFonts w:ascii="Times New Roman" w:hAnsi="Times New Roman"/>
          <w:i/>
          <w:color w:val="000000" w:themeColor="text1"/>
          <w:sz w:val="20"/>
          <w:szCs w:val="20"/>
        </w:rPr>
        <w:t>bài tập từ dễ đến khó</w:t>
      </w:r>
    </w:p>
    <w:p w:rsidR="00816921" w:rsidRPr="003A76A4" w:rsidRDefault="001B487E" w:rsidP="00422B57">
      <w:pPr>
        <w:pStyle w:val="ListParagraph"/>
        <w:numPr>
          <w:ilvl w:val="3"/>
          <w:numId w:val="23"/>
        </w:numPr>
        <w:rPr>
          <w:rFonts w:ascii="Times New Roman" w:hAnsi="Times New Roman"/>
          <w:i/>
          <w:color w:val="000000" w:themeColor="text1"/>
          <w:sz w:val="20"/>
          <w:szCs w:val="20"/>
        </w:rPr>
      </w:pPr>
      <w:r>
        <w:rPr>
          <w:rFonts w:ascii="Times New Roman" w:hAnsi="Times New Roman"/>
          <w:i/>
          <w:color w:val="000000" w:themeColor="text1"/>
          <w:sz w:val="20"/>
          <w:szCs w:val="20"/>
        </w:rPr>
        <w:t>C</w:t>
      </w:r>
      <w:r w:rsidR="00816921" w:rsidRPr="003A76A4">
        <w:rPr>
          <w:rFonts w:ascii="Times New Roman" w:hAnsi="Times New Roman"/>
          <w:i/>
          <w:color w:val="000000" w:themeColor="text1"/>
          <w:sz w:val="20"/>
          <w:szCs w:val="20"/>
        </w:rPr>
        <w:t xml:space="preserve">ần cho phép tìm </w:t>
      </w:r>
      <w:r w:rsidR="004D1A8C">
        <w:rPr>
          <w:rFonts w:ascii="Times New Roman" w:hAnsi="Times New Roman"/>
          <w:i/>
          <w:color w:val="000000" w:themeColor="text1"/>
          <w:sz w:val="20"/>
          <w:szCs w:val="20"/>
        </w:rPr>
        <w:t xml:space="preserve">bài học, </w:t>
      </w:r>
      <w:r w:rsidR="00816921" w:rsidRPr="003A76A4">
        <w:rPr>
          <w:rFonts w:ascii="Times New Roman" w:hAnsi="Times New Roman"/>
          <w:i/>
          <w:color w:val="000000" w:themeColor="text1"/>
          <w:sz w:val="20"/>
          <w:szCs w:val="20"/>
        </w:rPr>
        <w:t>bài tập tương tự</w:t>
      </w:r>
      <w:r w:rsidR="004D1A8C">
        <w:rPr>
          <w:rFonts w:ascii="Times New Roman" w:hAnsi="Times New Roman"/>
          <w:i/>
          <w:color w:val="000000" w:themeColor="text1"/>
          <w:sz w:val="20"/>
          <w:szCs w:val="20"/>
        </w:rPr>
        <w:t xml:space="preserve"> hoặc liên quan nhau </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chỉ học hình học </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chỉ học môn đại số</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ôn tập</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Ôn theo chủ đề hoặc bài học</w:t>
      </w:r>
    </w:p>
    <w:p w:rsidR="00816921" w:rsidRPr="003A76A4"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Ôn lại lý thuyết </w:t>
      </w:r>
    </w:p>
    <w:p w:rsidR="00816921" w:rsidRPr="003A76A4"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Ôn lại cách làm bài tập </w:t>
      </w:r>
    </w:p>
    <w:p w:rsidR="00E53752" w:rsidRDefault="00085343" w:rsidP="00E53752">
      <w:pPr>
        <w:pStyle w:val="ListParagraph"/>
        <w:numPr>
          <w:ilvl w:val="2"/>
          <w:numId w:val="23"/>
        </w:numPr>
        <w:rPr>
          <w:rFonts w:ascii="Times New Roman" w:hAnsi="Times New Roman"/>
          <w:i/>
          <w:color w:val="000000" w:themeColor="text1"/>
          <w:sz w:val="20"/>
          <w:szCs w:val="20"/>
        </w:rPr>
      </w:pPr>
      <w:r>
        <w:rPr>
          <w:rFonts w:ascii="Times New Roman" w:hAnsi="Times New Roman"/>
          <w:i/>
          <w:color w:val="000000" w:themeColor="text1"/>
          <w:sz w:val="20"/>
          <w:szCs w:val="20"/>
        </w:rPr>
        <w:t>C</w:t>
      </w:r>
      <w:r w:rsidR="00816921" w:rsidRPr="003A76A4">
        <w:rPr>
          <w:rFonts w:ascii="Times New Roman" w:hAnsi="Times New Roman"/>
          <w:i/>
          <w:color w:val="000000" w:themeColor="text1"/>
          <w:sz w:val="20"/>
          <w:szCs w:val="20"/>
        </w:rPr>
        <w:t>ần</w:t>
      </w:r>
      <w:r w:rsidR="00421ECC">
        <w:rPr>
          <w:rFonts w:ascii="Times New Roman" w:hAnsi="Times New Roman"/>
          <w:i/>
          <w:color w:val="000000" w:themeColor="text1"/>
          <w:sz w:val="20"/>
          <w:szCs w:val="20"/>
        </w:rPr>
        <w:t xml:space="preserve"> có đồng hồ</w:t>
      </w:r>
      <w:r w:rsidR="00816921" w:rsidRPr="003A76A4">
        <w:rPr>
          <w:rFonts w:ascii="Times New Roman" w:hAnsi="Times New Roman"/>
          <w:i/>
          <w:color w:val="000000" w:themeColor="text1"/>
          <w:sz w:val="20"/>
          <w:szCs w:val="20"/>
        </w:rPr>
        <w:t xml:space="preserve"> tính thời gian ôn tập theo stopwatch hay countdown timer</w:t>
      </w:r>
      <w:r w:rsidR="001E624F">
        <w:rPr>
          <w:rFonts w:ascii="Times New Roman" w:hAnsi="Times New Roman"/>
          <w:i/>
          <w:color w:val="000000" w:themeColor="text1"/>
          <w:sz w:val="20"/>
          <w:szCs w:val="20"/>
        </w:rPr>
        <w:t xml:space="preserve"> hỗ trợ</w:t>
      </w:r>
    </w:p>
    <w:p w:rsidR="00360486" w:rsidRPr="00882333" w:rsidRDefault="00360486" w:rsidP="00882333">
      <w:pPr>
        <w:pStyle w:val="ListParagraph"/>
        <w:ind w:left="1584"/>
        <w:rPr>
          <w:rFonts w:ascii="Times New Roman" w:hAnsi="Times New Roman"/>
          <w:sz w:val="20"/>
          <w:szCs w:val="20"/>
        </w:rPr>
      </w:pPr>
      <w:r w:rsidRPr="001321A1">
        <w:rPr>
          <w:rFonts w:ascii="Times New Roman" w:hAnsi="Times New Roman"/>
          <w:sz w:val="20"/>
          <w:szCs w:val="20"/>
        </w:rPr>
        <w:t>Stopwatch là đồng hồ bấm giờ tính từ 0. Và tự động ngưng giờ khi ôn tập xong để xác định thời gian ôn tập. countdown timer là đồng hồ set trước 1 khoảng thời gian và đếm lùi đến 0, tới mức 0 sẽ báo hết giờ ôn bài</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Đối với các chức năng</w:t>
      </w:r>
      <w:r w:rsidR="00A957D6">
        <w:rPr>
          <w:rFonts w:ascii="Times New Roman" w:hAnsi="Times New Roman"/>
          <w:i/>
          <w:color w:val="000000" w:themeColor="text1"/>
          <w:sz w:val="20"/>
          <w:szCs w:val="20"/>
        </w:rPr>
        <w:t xml:space="preserve"> bài học, bài tập</w:t>
      </w:r>
      <w:r w:rsidRPr="003A76A4">
        <w:rPr>
          <w:rFonts w:ascii="Times New Roman" w:hAnsi="Times New Roman"/>
          <w:i/>
          <w:color w:val="000000" w:themeColor="text1"/>
          <w:sz w:val="20"/>
          <w:szCs w:val="20"/>
        </w:rPr>
        <w:t xml:space="preserve"> </w:t>
      </w:r>
      <w:r w:rsidR="00BA798A">
        <w:rPr>
          <w:rFonts w:ascii="Times New Roman" w:hAnsi="Times New Roman"/>
          <w:i/>
          <w:color w:val="000000" w:themeColor="text1"/>
          <w:sz w:val="20"/>
          <w:szCs w:val="20"/>
        </w:rPr>
        <w:t>cần trình bày rõ ràng</w:t>
      </w:r>
    </w:p>
    <w:p w:rsidR="00F0194D" w:rsidRDefault="00816921" w:rsidP="00F0194D">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w:t>
      </w:r>
      <w:r w:rsidR="00301F51">
        <w:rPr>
          <w:rFonts w:ascii="Times New Roman" w:hAnsi="Times New Roman"/>
          <w:i/>
          <w:color w:val="000000" w:themeColor="text1"/>
          <w:sz w:val="20"/>
          <w:szCs w:val="20"/>
        </w:rPr>
        <w:t>C</w:t>
      </w:r>
      <w:r w:rsidRPr="003A76A4">
        <w:rPr>
          <w:rFonts w:ascii="Times New Roman" w:hAnsi="Times New Roman"/>
          <w:i/>
          <w:color w:val="000000" w:themeColor="text1"/>
          <w:sz w:val="20"/>
          <w:szCs w:val="20"/>
        </w:rPr>
        <w:t>ho phép in bất kì phần nào trong bài học</w:t>
      </w:r>
    </w:p>
    <w:p w:rsidR="0048724D" w:rsidRPr="0054795A" w:rsidRDefault="00502332" w:rsidP="00332886">
      <w:pPr>
        <w:pStyle w:val="ListParagraph"/>
        <w:ind w:left="1584"/>
        <w:rPr>
          <w:rFonts w:ascii="Times New Roman" w:hAnsi="Times New Roman"/>
          <w:sz w:val="20"/>
          <w:szCs w:val="20"/>
        </w:rPr>
      </w:pPr>
      <w:r w:rsidRPr="0054795A">
        <w:rPr>
          <w:rFonts w:ascii="Times New Roman" w:hAnsi="Times New Roman"/>
          <w:sz w:val="20"/>
          <w:szCs w:val="20"/>
        </w:rPr>
        <w:t>In toàn trang, không áp dụng chỉ in 1 phần</w:t>
      </w:r>
    </w:p>
    <w:p w:rsidR="00816921"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Cho phép tạo note bất kì đối với 1.2 (để học sinh có thể chú thích vào) </w:t>
      </w:r>
    </w:p>
    <w:p w:rsidR="00A67D39" w:rsidRPr="00855E76" w:rsidRDefault="00A67D39" w:rsidP="00855E76">
      <w:pPr>
        <w:pStyle w:val="ListParagraph"/>
        <w:ind w:left="1440" w:firstLine="720"/>
        <w:rPr>
          <w:rFonts w:ascii="Times New Roman" w:hAnsi="Times New Roman"/>
          <w:sz w:val="20"/>
          <w:szCs w:val="20"/>
        </w:rPr>
      </w:pPr>
      <w:r w:rsidRPr="00855E76">
        <w:rPr>
          <w:rFonts w:ascii="Times New Roman" w:hAnsi="Times New Roman"/>
          <w:sz w:val="20"/>
          <w:szCs w:val="20"/>
        </w:rPr>
        <w:t>Có thể chọn chuột phải, tạo note hiển thị ra 1 khung cho chú thích vào</w:t>
      </w:r>
    </w:p>
    <w:p w:rsidR="00816921" w:rsidRPr="003A76A4" w:rsidRDefault="00816921" w:rsidP="00422B57">
      <w:pPr>
        <w:pStyle w:val="ListParagraph"/>
        <w:numPr>
          <w:ilvl w:val="1"/>
          <w:numId w:val="23"/>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Màn hình sau khi log in vào đối với người quản lý (giáo viên)</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thêm 1 đến nhiều tài khoản nhanh chóng với password mặc định</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xóa 1 đến nhiều tài khoản nhanh chóng</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chỉnh sửa lại tài khoản</w:t>
      </w:r>
    </w:p>
    <w:p w:rsidR="00816921"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nhìn thấy bản thời gian học của những tài khoản được quản lý</w:t>
      </w:r>
    </w:p>
    <w:p w:rsidR="00F32ED9" w:rsidRPr="00E728FA" w:rsidRDefault="00F32ED9" w:rsidP="005361F5">
      <w:pPr>
        <w:pStyle w:val="ListParagraph"/>
        <w:ind w:left="1440" w:firstLine="360"/>
        <w:rPr>
          <w:rFonts w:ascii="Times New Roman" w:hAnsi="Times New Roman"/>
          <w:sz w:val="20"/>
          <w:szCs w:val="20"/>
        </w:rPr>
      </w:pPr>
      <w:r w:rsidRPr="00A469CF">
        <w:rPr>
          <w:rFonts w:ascii="Times New Roman" w:hAnsi="Times New Roman"/>
          <w:sz w:val="20"/>
          <w:szCs w:val="20"/>
        </w:rPr>
        <w:t>Từng hoạt động của các tài khoản sẽ được ghi trong file log, chức năng này đọc file log đối với tài khoản để biết tài khoản đó làm gì và thời điểm</w:t>
      </w:r>
    </w:p>
    <w:p w:rsidR="00816921"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chặn môn học (đại số, hình học), hay bài học đối với tài khoản được quản lý</w:t>
      </w:r>
    </w:p>
    <w:p w:rsidR="00D5726B" w:rsidRPr="00054491" w:rsidRDefault="00D5726B" w:rsidP="00054491">
      <w:pPr>
        <w:pStyle w:val="ListParagraph"/>
        <w:ind w:left="1440" w:firstLine="144"/>
        <w:rPr>
          <w:rFonts w:ascii="Times New Roman" w:hAnsi="Times New Roman"/>
          <w:sz w:val="20"/>
          <w:szCs w:val="20"/>
        </w:rPr>
      </w:pPr>
      <w:r w:rsidRPr="00276454">
        <w:rPr>
          <w:rFonts w:ascii="Times New Roman" w:hAnsi="Times New Roman"/>
          <w:sz w:val="20"/>
          <w:szCs w:val="20"/>
        </w:rPr>
        <w:t xml:space="preserve">Cho phép không cho xem nội dụng 1 hay nhiều bài học môn đại số hay hình học, hoặc cả môn… </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Đối với 1.3 cho phép in bất kì chức năng nào</w:t>
      </w:r>
    </w:p>
    <w:p w:rsidR="00E83018" w:rsidRDefault="00816921" w:rsidP="00E83018">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Cho phép tạo note bất kì đối với 1.2 (để giáo viên có thể chú thích vào) </w:t>
      </w:r>
    </w:p>
    <w:p w:rsidR="00960A14" w:rsidRPr="00392D8A" w:rsidRDefault="00960A14" w:rsidP="00392D8A">
      <w:pPr>
        <w:pStyle w:val="ListParagraph"/>
        <w:ind w:left="1584"/>
        <w:rPr>
          <w:rFonts w:ascii="Times New Roman" w:hAnsi="Times New Roman"/>
          <w:i/>
          <w:color w:val="000000" w:themeColor="text1"/>
          <w:sz w:val="20"/>
          <w:szCs w:val="20"/>
        </w:rPr>
      </w:pPr>
      <w:r w:rsidRPr="00E83018">
        <w:rPr>
          <w:rFonts w:ascii="Times New Roman" w:hAnsi="Times New Roman"/>
          <w:sz w:val="20"/>
          <w:szCs w:val="20"/>
        </w:rPr>
        <w:t>Có thể chọn chuột phải, tạo note hiển thị ra 1 khung cho chú thích vào</w:t>
      </w:r>
    </w:p>
    <w:p w:rsidR="00816921" w:rsidRPr="000F5A4B" w:rsidRDefault="00816921" w:rsidP="00422B57">
      <w:pPr>
        <w:pStyle w:val="ListParagraph"/>
        <w:numPr>
          <w:ilvl w:val="1"/>
          <w:numId w:val="23"/>
        </w:numPr>
        <w:rPr>
          <w:rFonts w:ascii="Times New Roman" w:hAnsi="Times New Roman"/>
          <w:b/>
          <w:i/>
          <w:color w:val="000000" w:themeColor="text1"/>
          <w:sz w:val="20"/>
          <w:szCs w:val="20"/>
        </w:rPr>
      </w:pPr>
      <w:r w:rsidRPr="000F5A4B">
        <w:rPr>
          <w:rFonts w:ascii="Times New Roman" w:hAnsi="Times New Roman"/>
          <w:b/>
          <w:i/>
          <w:color w:val="000000" w:themeColor="text1"/>
          <w:sz w:val="20"/>
          <w:szCs w:val="20"/>
        </w:rPr>
        <w:t>Màn hình giải trí (liên kết với màn hình học tập đối với người dùng sau khi log in vào)</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Chơi các game thư giãn </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Chơi các game liên quan đến bài học</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Nghe nhạc, xem phim</w:t>
      </w:r>
    </w:p>
    <w:p w:rsidR="00816921" w:rsidRPr="003A76A4" w:rsidRDefault="00816921" w:rsidP="00422B57">
      <w:pPr>
        <w:pStyle w:val="ListParagraph"/>
        <w:numPr>
          <w:ilvl w:val="0"/>
          <w:numId w:val="23"/>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Yêu cầu phi chức năng</w:t>
      </w:r>
    </w:p>
    <w:p w:rsidR="00816921" w:rsidRPr="003A76A4" w:rsidRDefault="00816921" w:rsidP="00422B57">
      <w:pPr>
        <w:pStyle w:val="ListParagraph"/>
        <w:numPr>
          <w:ilvl w:val="1"/>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bảo mật</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Giao diện chính </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Đòi hỏi bảo mật tài khoản ( cần có thuật toán mã hóa, hash…)</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lastRenderedPageBreak/>
        <w:t xml:space="preserve"> Đòi hỏi password nhập gồm chữ (phân biệt hoa và thường) + số (ko cho nhập kí tự) </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Password từ 5 – 15 kí tự</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Màn hình học</w:t>
      </w:r>
    </w:p>
    <w:p w:rsidR="00816921" w:rsidRPr="003A76A4" w:rsidRDefault="00816921" w:rsidP="00422B57">
      <w:pPr>
        <w:pStyle w:val="ListParagraph"/>
        <w:numPr>
          <w:ilvl w:val="1"/>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tin cậy, đúng đắn</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Đảm bảo nội dung lý thuyết, bài tập đúng</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Đảm bảo đáp số và cách giải đúng</w:t>
      </w:r>
    </w:p>
    <w:p w:rsidR="00816921" w:rsidRPr="003A76A4" w:rsidRDefault="00816921" w:rsidP="00422B57">
      <w:pPr>
        <w:pStyle w:val="ListParagraph"/>
        <w:numPr>
          <w:ilvl w:val="1"/>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khả chuyển</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Windows</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MAC</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UNIX</w:t>
      </w:r>
    </w:p>
    <w:p w:rsidR="00816921" w:rsidRPr="003A76A4" w:rsidRDefault="00816921" w:rsidP="00422B57">
      <w:pPr>
        <w:pStyle w:val="ListParagraph"/>
        <w:numPr>
          <w:ilvl w:val="1"/>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bảo trì</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Có thể update chương trình học mới </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Có khả năng cập nhật bản fix lỗi</w:t>
      </w:r>
    </w:p>
    <w:p w:rsidR="00816921" w:rsidRPr="003A76A4" w:rsidRDefault="00816921" w:rsidP="00422B57">
      <w:pPr>
        <w:pStyle w:val="ListParagraph"/>
        <w:numPr>
          <w:ilvl w:val="1"/>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tương thích</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Tương thích cao với các phần mềm khác (ở mọi OS) </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Cấu hình phần cứng đòi hỏi tối thiểu Pentium IV 1.5, 512 MB RAM, max 100 MB ROM </w:t>
      </w:r>
    </w:p>
    <w:p w:rsidR="00816921" w:rsidRPr="003A76A4" w:rsidRDefault="00816921" w:rsidP="00422B57">
      <w:pPr>
        <w:pStyle w:val="ListParagraph"/>
        <w:numPr>
          <w:ilvl w:val="1"/>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tiện dụng, dễ hiểu</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Có hướng dẫn cụ thể các chức năng</w:t>
      </w:r>
    </w:p>
    <w:p w:rsidR="00686818" w:rsidRPr="001A56E2" w:rsidRDefault="00816921" w:rsidP="001A56E2">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Có note đối với các kí hiệu dùng trong bài học, cách đọc kí hiệu </w:t>
      </w:r>
    </w:p>
    <w:p w:rsidR="00BC4CC9" w:rsidRPr="003A76A4" w:rsidRDefault="004941E3">
      <w:pPr>
        <w:pStyle w:val="Heading2"/>
        <w:ind w:left="720" w:hanging="720"/>
        <w:rPr>
          <w:rFonts w:ascii="Times New Roman" w:hAnsi="Times New Roman"/>
        </w:rPr>
      </w:pPr>
      <w:bookmarkStart w:id="9" w:name="_Toc259545824"/>
      <w:r>
        <w:rPr>
          <w:rFonts w:ascii="Times New Roman" w:hAnsi="Times New Roman"/>
        </w:rPr>
        <w:t>Việc sử dụng</w:t>
      </w:r>
      <w:bookmarkEnd w:id="9"/>
    </w:p>
    <w:p w:rsidR="00BC4CC9" w:rsidRDefault="00765E2F" w:rsidP="00183FA5">
      <w:pPr>
        <w:pStyle w:val="InfoBlue"/>
        <w:ind w:left="720" w:firstLine="720"/>
        <w:rPr>
          <w:i w:val="0"/>
          <w:color w:val="000000" w:themeColor="text1"/>
        </w:rPr>
      </w:pPr>
      <w:r>
        <w:rPr>
          <w:i w:val="0"/>
          <w:color w:val="000000" w:themeColor="text1"/>
        </w:rPr>
        <w:t xml:space="preserve">Yêu cầu huấn luyện người </w:t>
      </w:r>
      <w:r w:rsidR="00A24C89">
        <w:rPr>
          <w:i w:val="0"/>
          <w:color w:val="000000" w:themeColor="text1"/>
        </w:rPr>
        <w:t>dùng (học sinh)</w:t>
      </w:r>
      <w:r w:rsidR="005B72A7">
        <w:rPr>
          <w:i w:val="0"/>
          <w:color w:val="000000" w:themeColor="text1"/>
        </w:rPr>
        <w:t>: thời gian</w:t>
      </w:r>
      <w:r w:rsidR="00D935DB">
        <w:rPr>
          <w:i w:val="0"/>
          <w:color w:val="000000" w:themeColor="text1"/>
        </w:rPr>
        <w:t xml:space="preserve"> 15 phút</w:t>
      </w:r>
    </w:p>
    <w:p w:rsidR="00183FA5" w:rsidRDefault="00183FA5" w:rsidP="00CF64E2">
      <w:pPr>
        <w:pStyle w:val="BodyText"/>
        <w:ind w:firstLine="720"/>
      </w:pPr>
      <w:r>
        <w:t>Yêu cầu hu</w:t>
      </w:r>
      <w:r w:rsidR="00CF64E2">
        <w:t>ấn luyện người quản lý(giáo viên): thời gian 30 phút</w:t>
      </w:r>
    </w:p>
    <w:p w:rsidR="00B03BDC" w:rsidRPr="00183FA5" w:rsidRDefault="00B03BDC" w:rsidP="00CF64E2">
      <w:pPr>
        <w:pStyle w:val="BodyText"/>
        <w:ind w:firstLine="720"/>
      </w:pPr>
      <w:r>
        <w:t>Môi trường hoạt động của phần mềm: Windows</w:t>
      </w:r>
      <w:r w:rsidR="004B7576">
        <w:t xml:space="preserve"> với giao diện </w:t>
      </w:r>
      <w:r w:rsidR="00052656">
        <w:t>đồ họa dễ dàng cho người sử dụng</w:t>
      </w:r>
      <w:r w:rsidR="00CA221B">
        <w:t>.</w:t>
      </w:r>
    </w:p>
    <w:p w:rsidR="005C6E2E" w:rsidRPr="003A76A4" w:rsidRDefault="005C6E2E" w:rsidP="00952CD0">
      <w:pPr>
        <w:pStyle w:val="ListParagraph"/>
        <w:numPr>
          <w:ilvl w:val="0"/>
          <w:numId w:val="24"/>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Yêu cầu chức năng</w:t>
      </w:r>
    </w:p>
    <w:p w:rsidR="005C6E2E" w:rsidRPr="003A76A4" w:rsidRDefault="005C6E2E" w:rsidP="00952CD0">
      <w:pPr>
        <w:pStyle w:val="ListParagraph"/>
        <w:numPr>
          <w:ilvl w:val="1"/>
          <w:numId w:val="24"/>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Giao diện chính (Khi mở chương trình)</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Cho phép tạo tài khoản riêng để học (đa người dùng cho chương trình)</w:t>
      </w:r>
    </w:p>
    <w:p w:rsidR="005C6E2E" w:rsidRPr="003A76A4" w:rsidRDefault="00D2474F" w:rsidP="005C6E2E">
      <w:pPr>
        <w:pStyle w:val="ListParagraph"/>
        <w:ind w:left="1584"/>
        <w:rPr>
          <w:rFonts w:ascii="Times New Roman" w:hAnsi="Times New Roman"/>
          <w:sz w:val="20"/>
          <w:szCs w:val="20"/>
        </w:rPr>
      </w:pPr>
      <w:r>
        <w:rPr>
          <w:rFonts w:ascii="Times New Roman" w:hAnsi="Times New Roman"/>
          <w:sz w:val="20"/>
          <w:szCs w:val="20"/>
        </w:rPr>
        <w:t xml:space="preserve">Người dùng điền đầy đủ thông tin và có thể đăng ký (nếu tên đăng nhập thỏa mãn điều kiện </w:t>
      </w:r>
      <w:r w:rsidR="005A3441">
        <w:rPr>
          <w:rFonts w:ascii="Times New Roman" w:hAnsi="Times New Roman"/>
          <w:sz w:val="20"/>
          <w:szCs w:val="20"/>
        </w:rPr>
        <w:t>và</w:t>
      </w:r>
      <w:r w:rsidR="00CD2588">
        <w:rPr>
          <w:rFonts w:ascii="Times New Roman" w:hAnsi="Times New Roman"/>
          <w:sz w:val="20"/>
          <w:szCs w:val="20"/>
        </w:rPr>
        <w:t xml:space="preserve"> </w:t>
      </w:r>
      <w:r w:rsidR="001D7A88">
        <w:rPr>
          <w:rFonts w:ascii="Times New Roman" w:hAnsi="Times New Roman"/>
          <w:sz w:val="20"/>
          <w:szCs w:val="20"/>
        </w:rPr>
        <w:t>không được đăng ký trước đó</w:t>
      </w:r>
      <w:r w:rsidR="00DB61ED">
        <w:rPr>
          <w:rFonts w:ascii="Times New Roman" w:hAnsi="Times New Roman"/>
          <w:sz w:val="20"/>
          <w:szCs w:val="20"/>
        </w:rPr>
        <w:t xml:space="preserve"> – tên đăng nhập là duy nhất</w:t>
      </w:r>
      <w:r w:rsidR="001D7A88">
        <w:rPr>
          <w:rFonts w:ascii="Times New Roman" w:hAnsi="Times New Roman"/>
          <w:sz w:val="20"/>
          <w:szCs w:val="20"/>
        </w:rPr>
        <w:t>)</w:t>
      </w:r>
      <w:r w:rsidR="005C6E2E" w:rsidRPr="00C904F8">
        <w:rPr>
          <w:rFonts w:ascii="Times New Roman" w:hAnsi="Times New Roman"/>
          <w:sz w:val="20"/>
          <w:szCs w:val="20"/>
        </w:rPr>
        <w:t>.</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Cho phép log in vào tài khoản bằng username và password</w:t>
      </w:r>
    </w:p>
    <w:p w:rsidR="005C6E2E" w:rsidRDefault="00342069" w:rsidP="005C6E2E">
      <w:pPr>
        <w:pStyle w:val="ListParagraph"/>
        <w:ind w:left="1584"/>
        <w:rPr>
          <w:rFonts w:ascii="Times New Roman" w:hAnsi="Times New Roman"/>
          <w:sz w:val="20"/>
          <w:szCs w:val="20"/>
        </w:rPr>
      </w:pPr>
      <w:r>
        <w:rPr>
          <w:rFonts w:ascii="Times New Roman" w:hAnsi="Times New Roman"/>
          <w:sz w:val="20"/>
          <w:szCs w:val="20"/>
        </w:rPr>
        <w:t>Điền user name và password, bấm nút đăng nhập</w:t>
      </w:r>
      <w:r w:rsidR="000A3AE7">
        <w:rPr>
          <w:rFonts w:ascii="Times New Roman" w:hAnsi="Times New Roman"/>
          <w:sz w:val="20"/>
          <w:szCs w:val="20"/>
        </w:rPr>
        <w:t>. Nếu thỏa log in vào màn hình tương ứng cho người dùng hoặc giáo viên</w:t>
      </w:r>
      <w:r w:rsidR="000B7558">
        <w:rPr>
          <w:rFonts w:ascii="Times New Roman" w:hAnsi="Times New Roman"/>
          <w:sz w:val="20"/>
          <w:szCs w:val="20"/>
        </w:rPr>
        <w:t>. Nếu không thì thông báo</w:t>
      </w:r>
    </w:p>
    <w:p w:rsidR="000B7558" w:rsidRPr="00D073A9" w:rsidRDefault="000B7558" w:rsidP="005C6E2E">
      <w:pPr>
        <w:pStyle w:val="ListParagraph"/>
        <w:ind w:left="1584"/>
        <w:rPr>
          <w:rFonts w:ascii="Times New Roman" w:hAnsi="Times New Roman"/>
          <w:sz w:val="20"/>
          <w:szCs w:val="20"/>
        </w:rPr>
      </w:pPr>
      <w:r>
        <w:rPr>
          <w:rFonts w:ascii="Times New Roman" w:hAnsi="Times New Roman"/>
          <w:sz w:val="20"/>
          <w:szCs w:val="20"/>
        </w:rPr>
        <w:t>Logi</w:t>
      </w:r>
      <w:r w:rsidR="00A71F22">
        <w:rPr>
          <w:rFonts w:ascii="Times New Roman" w:hAnsi="Times New Roman"/>
          <w:sz w:val="20"/>
          <w:szCs w:val="20"/>
        </w:rPr>
        <w:t>n</w:t>
      </w:r>
      <w:r>
        <w:rPr>
          <w:rFonts w:ascii="Times New Roman" w:hAnsi="Times New Roman"/>
          <w:sz w:val="20"/>
          <w:szCs w:val="20"/>
        </w:rPr>
        <w:t xml:space="preserve"> tối đa 10 lần, nếu không thì không c</w:t>
      </w:r>
      <w:r w:rsidR="007017D0">
        <w:rPr>
          <w:rFonts w:ascii="Times New Roman" w:hAnsi="Times New Roman"/>
          <w:sz w:val="20"/>
          <w:szCs w:val="20"/>
        </w:rPr>
        <w:t>ho log in sau 15 phút</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Cho phép tìm lại mật khẩu bằng gợi ý </w:t>
      </w:r>
    </w:p>
    <w:p w:rsidR="005C6E2E" w:rsidRPr="00D073A9" w:rsidRDefault="00D25952" w:rsidP="005C6E2E">
      <w:pPr>
        <w:pStyle w:val="ListParagraph"/>
        <w:ind w:left="1584"/>
        <w:rPr>
          <w:rFonts w:ascii="Times New Roman" w:hAnsi="Times New Roman"/>
          <w:sz w:val="20"/>
          <w:szCs w:val="20"/>
        </w:rPr>
      </w:pPr>
      <w:r>
        <w:rPr>
          <w:rFonts w:ascii="Times New Roman" w:hAnsi="Times New Roman"/>
          <w:sz w:val="20"/>
          <w:szCs w:val="20"/>
        </w:rPr>
        <w:t xml:space="preserve">Chọn câu hỏi gợi ý, điền thông tin trả lời cho câu hỏi. Nếu đúng sẽ </w:t>
      </w:r>
    </w:p>
    <w:p w:rsidR="005C6E2E" w:rsidRPr="0020599E" w:rsidRDefault="005C6E2E" w:rsidP="00952CD0">
      <w:pPr>
        <w:pStyle w:val="ListParagraph"/>
        <w:numPr>
          <w:ilvl w:val="2"/>
          <w:numId w:val="24"/>
        </w:numPr>
        <w:rPr>
          <w:rFonts w:ascii="Times New Roman" w:hAnsi="Times New Roman"/>
          <w:i/>
          <w:color w:val="000000" w:themeColor="text1"/>
          <w:sz w:val="20"/>
          <w:szCs w:val="20"/>
        </w:rPr>
      </w:pPr>
      <w:r w:rsidRPr="0020599E">
        <w:rPr>
          <w:rFonts w:ascii="Times New Roman" w:hAnsi="Times New Roman"/>
          <w:i/>
          <w:color w:val="000000" w:themeColor="text1"/>
          <w:sz w:val="20"/>
          <w:szCs w:val="20"/>
        </w:rPr>
        <w:t>Cho phép quản lý tài khoản (thêm, xóa, sửa…nhanh chóng) (dành cho giáo viên) (2 chế độ: đa người dùng trên chương trình, đa người dùng nhưng được quản lý)</w:t>
      </w:r>
    </w:p>
    <w:p w:rsidR="005C6E2E" w:rsidRPr="00886780" w:rsidRDefault="005C6E2E" w:rsidP="005C6E2E">
      <w:pPr>
        <w:pStyle w:val="ListParagraph"/>
        <w:ind w:left="1584"/>
        <w:rPr>
          <w:rFonts w:ascii="Times New Roman" w:hAnsi="Times New Roman"/>
          <w:i/>
          <w:strike/>
          <w:color w:val="000000" w:themeColor="text1"/>
          <w:sz w:val="20"/>
          <w:szCs w:val="20"/>
        </w:rPr>
      </w:pPr>
      <w:r w:rsidRPr="00D073A9">
        <w:rPr>
          <w:rFonts w:ascii="Times New Roman" w:hAnsi="Times New Roman"/>
          <w:sz w:val="20"/>
          <w:szCs w:val="20"/>
        </w:rPr>
        <w:t>Tìm và xóa tài khoản nhanh xóa, có thể thao tác trực tiếp trên table</w:t>
      </w:r>
    </w:p>
    <w:p w:rsidR="005C6E2E" w:rsidRPr="00886780" w:rsidRDefault="005C6E2E" w:rsidP="005C6E2E">
      <w:pPr>
        <w:pStyle w:val="ListParagraph"/>
        <w:ind w:left="1584"/>
        <w:rPr>
          <w:rFonts w:ascii="Times New Roman" w:hAnsi="Times New Roman"/>
          <w:strike/>
          <w:color w:val="000000" w:themeColor="text1"/>
          <w:sz w:val="20"/>
          <w:szCs w:val="20"/>
        </w:rPr>
      </w:pPr>
    </w:p>
    <w:p w:rsidR="005C6E2E" w:rsidRPr="003A76A4" w:rsidRDefault="005C6E2E" w:rsidP="00952CD0">
      <w:pPr>
        <w:pStyle w:val="ListParagraph"/>
        <w:numPr>
          <w:ilvl w:val="1"/>
          <w:numId w:val="24"/>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Màn hình học tập đối với người dùng (Sau khi log in vào)</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của mỗi bài giảng</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Kiểm tra các kiến thức của những bài trước (hình thức trắc nghiệm)</w:t>
      </w:r>
    </w:p>
    <w:p w:rsidR="005C6E2E" w:rsidRDefault="005C6E2E" w:rsidP="009C6099">
      <w:pPr>
        <w:pStyle w:val="ListParagraph"/>
        <w:numPr>
          <w:ilvl w:val="4"/>
          <w:numId w:val="24"/>
        </w:numPr>
        <w:spacing w:after="0" w:line="240" w:lineRule="auto"/>
        <w:rPr>
          <w:rFonts w:ascii="Times New Roman" w:hAnsi="Times New Roman"/>
          <w:i/>
          <w:color w:val="000000" w:themeColor="text1"/>
          <w:sz w:val="20"/>
          <w:szCs w:val="20"/>
        </w:rPr>
      </w:pPr>
      <w:r w:rsidRPr="00947523">
        <w:rPr>
          <w:rFonts w:ascii="Times New Roman" w:hAnsi="Times New Roman"/>
          <w:i/>
          <w:color w:val="000000" w:themeColor="text1"/>
          <w:sz w:val="20"/>
          <w:szCs w:val="20"/>
        </w:rPr>
        <w:t>Kiểm tra sơ bộ những kiến thức cơ bản của bài cũ (nếu có)</w:t>
      </w:r>
    </w:p>
    <w:p w:rsidR="00AE40CB" w:rsidRDefault="005C6E2E" w:rsidP="009C6099">
      <w:pPr>
        <w:spacing w:line="240" w:lineRule="auto"/>
        <w:ind w:left="1800"/>
        <w:rPr>
          <w:color w:val="000000" w:themeColor="text1"/>
        </w:rPr>
      </w:pPr>
      <w:r w:rsidRPr="00947523">
        <w:rPr>
          <w:i/>
          <w:color w:val="000000" w:themeColor="text1"/>
        </w:rPr>
        <w:t xml:space="preserve"> </w:t>
      </w:r>
      <w:r>
        <w:rPr>
          <w:i/>
          <w:color w:val="000000" w:themeColor="text1"/>
        </w:rPr>
        <w:tab/>
      </w:r>
      <w:r w:rsidR="006E0D6E">
        <w:rPr>
          <w:color w:val="000000" w:themeColor="text1"/>
        </w:rPr>
        <w:t xml:space="preserve">Trả lời các câu hỏi bằng cách chọn vào </w:t>
      </w:r>
      <w:r w:rsidR="003D309A">
        <w:rPr>
          <w:color w:val="000000" w:themeColor="text1"/>
        </w:rPr>
        <w:t>câu trả lời đúng (hình thức trắc nghiệm)</w:t>
      </w:r>
    </w:p>
    <w:p w:rsidR="005C6E2E" w:rsidRPr="00947523" w:rsidRDefault="00AE40CB" w:rsidP="00FC1761">
      <w:pPr>
        <w:spacing w:line="240" w:lineRule="auto"/>
        <w:ind w:left="1800"/>
        <w:rPr>
          <w:i/>
          <w:color w:val="000000" w:themeColor="text1"/>
        </w:rPr>
      </w:pPr>
      <w:r>
        <w:rPr>
          <w:color w:val="000000" w:themeColor="text1"/>
        </w:rPr>
        <w:tab/>
        <w:t>Có nút skip để bỏ qua</w:t>
      </w:r>
      <w:r w:rsidR="006E0D6E">
        <w:rPr>
          <w:color w:val="000000" w:themeColor="text1"/>
        </w:rPr>
        <w:t xml:space="preserve"> </w:t>
      </w:r>
    </w:p>
    <w:p w:rsidR="005C6E2E" w:rsidRDefault="005C6E2E" w:rsidP="009C6099">
      <w:pPr>
        <w:pStyle w:val="ListParagraph"/>
        <w:numPr>
          <w:ilvl w:val="4"/>
          <w:numId w:val="24"/>
        </w:numPr>
        <w:spacing w:after="0" w:line="240" w:lineRule="auto"/>
        <w:rPr>
          <w:rFonts w:ascii="Times New Roman" w:hAnsi="Times New Roman"/>
          <w:i/>
          <w:color w:val="000000" w:themeColor="text1"/>
          <w:sz w:val="20"/>
          <w:szCs w:val="20"/>
        </w:rPr>
      </w:pPr>
      <w:r w:rsidRPr="003A76A4">
        <w:rPr>
          <w:rFonts w:ascii="Times New Roman" w:hAnsi="Times New Roman"/>
          <w:i/>
          <w:color w:val="000000" w:themeColor="text1"/>
          <w:sz w:val="20"/>
          <w:szCs w:val="20"/>
        </w:rPr>
        <w:t>Kiểm tra những kiến thức liên quan đến bài mới</w:t>
      </w:r>
    </w:p>
    <w:p w:rsidR="009028BB" w:rsidRDefault="009028BB" w:rsidP="009C6099">
      <w:pPr>
        <w:spacing w:line="240" w:lineRule="auto"/>
        <w:ind w:left="2088"/>
        <w:rPr>
          <w:color w:val="000000" w:themeColor="text1"/>
        </w:rPr>
      </w:pPr>
      <w:r>
        <w:rPr>
          <w:color w:val="000000" w:themeColor="text1"/>
        </w:rPr>
        <w:t>Kiểm tra bằng hình thức trắc nghiệm</w:t>
      </w:r>
    </w:p>
    <w:p w:rsidR="005C6E2E" w:rsidRPr="00BE77E0" w:rsidRDefault="009E3D51" w:rsidP="005C6E2E">
      <w:pPr>
        <w:ind w:left="2088"/>
        <w:rPr>
          <w:color w:val="000000" w:themeColor="text1"/>
        </w:rPr>
      </w:pPr>
      <w:r>
        <w:rPr>
          <w:color w:val="000000" w:themeColor="text1"/>
        </w:rPr>
        <w:lastRenderedPageBreak/>
        <w:t>Có nút skip để bỏ qua</w:t>
      </w:r>
    </w:p>
    <w:p w:rsidR="005C6E2E" w:rsidRPr="003A76A4"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Bắt đầu bài học mới (hoặc tiếp bài giảng cũ nếu chưa học xong)</w:t>
      </w:r>
    </w:p>
    <w:p w:rsidR="005C6E2E"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Giới thiệu và ôn tập lại những kiến thức cần cho bài học mới</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Ôn tập lại những kiến thức cần có cho bài  học ở mức độ gần cơ bản (link đến những bài cũ liên quan).</w:t>
      </w:r>
    </w:p>
    <w:p w:rsidR="005C6E2E" w:rsidRDefault="00946AF5"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Chọn câu trả lời và đồng ý (hình thức trắc nghiệm)</w:t>
      </w:r>
    </w:p>
    <w:p w:rsidR="00946AF5" w:rsidRPr="00D11CC9" w:rsidRDefault="006F05D0"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 xml:space="preserve">Bấm </w:t>
      </w:r>
      <w:r w:rsidR="00946AF5">
        <w:rPr>
          <w:rFonts w:ascii="Times New Roman" w:hAnsi="Times New Roman"/>
          <w:color w:val="000000" w:themeColor="text1"/>
          <w:sz w:val="20"/>
          <w:szCs w:val="20"/>
        </w:rPr>
        <w:t>nút skip để bỏ qua</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Giới thiệ</w:t>
      </w:r>
      <w:r>
        <w:rPr>
          <w:rFonts w:ascii="Times New Roman" w:hAnsi="Times New Roman"/>
          <w:i/>
          <w:color w:val="000000" w:themeColor="text1"/>
          <w:sz w:val="20"/>
          <w:szCs w:val="20"/>
        </w:rPr>
        <w:t>u sơ bộ về những bài học mới</w:t>
      </w:r>
    </w:p>
    <w:p w:rsidR="00BF4CD3" w:rsidRDefault="00BF4CD3"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Có thể next để đi tới trang kế</w:t>
      </w:r>
    </w:p>
    <w:p w:rsidR="005C6E2E" w:rsidRPr="00D728C8" w:rsidRDefault="00243AD1"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Bấm nút skip để bỏ qua</w:t>
      </w:r>
    </w:p>
    <w:p w:rsidR="005C6E2E" w:rsidRPr="003A76A4"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Trình bày đầy đủ  lý thuyết trong sách của nhà xuất bản giáo dục</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Tiên đề, định nghĩa, lý thuyết trình bày một cách chính xác</w:t>
      </w:r>
    </w:p>
    <w:p w:rsidR="00A455EC" w:rsidRDefault="00A455EC" w:rsidP="00A455EC">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Có thể next để đi tới trang kế</w:t>
      </w:r>
    </w:p>
    <w:p w:rsidR="00A455EC" w:rsidRPr="00D728C8" w:rsidRDefault="00A455EC" w:rsidP="00A455EC">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Bấm nút skip để bỏ qua</w:t>
      </w:r>
    </w:p>
    <w:p w:rsidR="005C6E2E" w:rsidRPr="00EC7827" w:rsidRDefault="005C6E2E" w:rsidP="005C6E2E">
      <w:pPr>
        <w:pStyle w:val="ListParagraph"/>
        <w:numPr>
          <w:ilvl w:val="5"/>
          <w:numId w:val="24"/>
        </w:numPr>
        <w:rPr>
          <w:rFonts w:ascii="Times New Roman" w:hAnsi="Times New Roman"/>
          <w:color w:val="000000" w:themeColor="text1"/>
          <w:sz w:val="20"/>
          <w:szCs w:val="20"/>
        </w:rPr>
      </w:pPr>
      <w:r w:rsidRPr="00EC7827">
        <w:rPr>
          <w:rFonts w:ascii="Times New Roman" w:hAnsi="Times New Roman"/>
          <w:i/>
          <w:color w:val="000000" w:themeColor="text1"/>
          <w:sz w:val="20"/>
          <w:szCs w:val="20"/>
        </w:rPr>
        <w:t xml:space="preserve">Hình ảnh, âm thanh minh họa (nếu có) </w:t>
      </w:r>
    </w:p>
    <w:p w:rsidR="005C6E2E" w:rsidRPr="003A76A4"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Tổng hợp các kiến thức đã học</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Tóm tắt các ý chính trong bài</w:t>
      </w:r>
    </w:p>
    <w:p w:rsidR="00FE0715" w:rsidRDefault="00FE0715" w:rsidP="00FE0715">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Có thể next để đi tới trang kế</w:t>
      </w:r>
    </w:p>
    <w:p w:rsidR="005C6E2E" w:rsidRPr="00D8156C" w:rsidRDefault="00FE0715"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Bấm nút skip để bỏ qua</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Hệ thống lại kiến thức trong bài toán</w:t>
      </w:r>
    </w:p>
    <w:p w:rsidR="00226675" w:rsidRDefault="00226675" w:rsidP="00226675">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Có thể next để đi tới trang kế</w:t>
      </w:r>
    </w:p>
    <w:p w:rsidR="005C6E2E" w:rsidRPr="00AB512E" w:rsidRDefault="00226675"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Bấm nút skip để bỏ qua</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Tóm tắt các công thức trong bài học (nếu cần thiết)</w:t>
      </w:r>
    </w:p>
    <w:p w:rsidR="007F7C9D" w:rsidRDefault="007F7C9D" w:rsidP="007F7C9D">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Có thể next để đi tới trang kế</w:t>
      </w:r>
    </w:p>
    <w:p w:rsidR="007F7C9D" w:rsidRPr="00D728C8" w:rsidRDefault="007F7C9D" w:rsidP="007F7C9D">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Bấm nút skip để bỏ qua</w:t>
      </w:r>
    </w:p>
    <w:p w:rsidR="005C6E2E" w:rsidRPr="003A76A4"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Bài tập mẫu chi tiết cho các kiến đã học</w:t>
      </w:r>
    </w:p>
    <w:p w:rsidR="0059437C" w:rsidRPr="0059437C" w:rsidRDefault="005C6E2E" w:rsidP="0059437C">
      <w:pPr>
        <w:pStyle w:val="ListParagraph"/>
        <w:numPr>
          <w:ilvl w:val="5"/>
          <w:numId w:val="24"/>
        </w:numPr>
        <w:rPr>
          <w:rFonts w:ascii="Times New Roman" w:hAnsi="Times New Roman"/>
          <w:i/>
          <w:color w:val="000000" w:themeColor="text1"/>
          <w:sz w:val="20"/>
          <w:szCs w:val="20"/>
        </w:rPr>
      </w:pPr>
      <w:r>
        <w:rPr>
          <w:rFonts w:ascii="Times New Roman" w:hAnsi="Times New Roman"/>
          <w:i/>
          <w:color w:val="000000" w:themeColor="text1"/>
          <w:sz w:val="20"/>
          <w:szCs w:val="20"/>
        </w:rPr>
        <w:t>Bài tập ở mức cơ bản phù hợ</w:t>
      </w:r>
      <w:r w:rsidRPr="003A76A4">
        <w:rPr>
          <w:rFonts w:ascii="Times New Roman" w:hAnsi="Times New Roman"/>
          <w:i/>
          <w:color w:val="000000" w:themeColor="text1"/>
          <w:sz w:val="20"/>
          <w:szCs w:val="20"/>
        </w:rPr>
        <w:t>p với các kiến thức đã dạy</w:t>
      </w:r>
    </w:p>
    <w:p w:rsidR="0059437C" w:rsidRPr="00D728C8" w:rsidRDefault="0059437C" w:rsidP="0059437C">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Có thể next để đi tới trang kế</w:t>
      </w:r>
    </w:p>
    <w:p w:rsidR="005C6E2E" w:rsidRPr="00F637F0" w:rsidRDefault="00930C39"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 xml:space="preserve">Bấm </w:t>
      </w:r>
      <w:r w:rsidR="005C6E2E">
        <w:rPr>
          <w:rFonts w:ascii="Times New Roman" w:hAnsi="Times New Roman"/>
          <w:color w:val="000000" w:themeColor="text1"/>
          <w:sz w:val="20"/>
          <w:szCs w:val="20"/>
        </w:rPr>
        <w:t xml:space="preserve">link </w:t>
      </w:r>
      <w:r w:rsidR="008841B9">
        <w:rPr>
          <w:rFonts w:ascii="Times New Roman" w:hAnsi="Times New Roman"/>
          <w:color w:val="000000" w:themeColor="text1"/>
          <w:sz w:val="20"/>
          <w:szCs w:val="20"/>
        </w:rPr>
        <w:t xml:space="preserve">để </w:t>
      </w:r>
      <w:r w:rsidR="00A11BBA">
        <w:rPr>
          <w:rFonts w:ascii="Times New Roman" w:hAnsi="Times New Roman"/>
          <w:color w:val="000000" w:themeColor="text1"/>
          <w:sz w:val="20"/>
          <w:szCs w:val="20"/>
        </w:rPr>
        <w:t xml:space="preserve">đi </w:t>
      </w:r>
      <w:r w:rsidR="005C6E2E">
        <w:rPr>
          <w:rFonts w:ascii="Times New Roman" w:hAnsi="Times New Roman"/>
          <w:color w:val="000000" w:themeColor="text1"/>
          <w:sz w:val="20"/>
          <w:szCs w:val="20"/>
        </w:rPr>
        <w:t>đến bài giải hoặc đáp số</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Các bài giải chi tiết</w:t>
      </w:r>
    </w:p>
    <w:p w:rsidR="00611BDB" w:rsidRPr="00F76D0E" w:rsidRDefault="00611BDB" w:rsidP="00F76D0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Có thể next để đi tới trang kế</w:t>
      </w:r>
    </w:p>
    <w:p w:rsidR="00611BDB" w:rsidRDefault="00071404"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Bấm link để đi đến bài tập</w:t>
      </w:r>
    </w:p>
    <w:p w:rsidR="005C6E2E" w:rsidRPr="003A76A4"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Phần nâng cao</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Những bài tập khó, nâng cao dành cho chuyên toán</w:t>
      </w:r>
    </w:p>
    <w:p w:rsidR="001062D0" w:rsidRPr="00F76D0E" w:rsidRDefault="001062D0" w:rsidP="001062D0">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Có thể next để đi tới trang kế</w:t>
      </w:r>
    </w:p>
    <w:p w:rsidR="005C6E2E" w:rsidRPr="00DF1B95" w:rsidRDefault="001062D0" w:rsidP="00DF1B95">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 xml:space="preserve">Bấm link để đi đến </w:t>
      </w:r>
      <w:r w:rsidR="00BD0AD4">
        <w:rPr>
          <w:rFonts w:ascii="Times New Roman" w:hAnsi="Times New Roman"/>
          <w:color w:val="000000" w:themeColor="text1"/>
          <w:sz w:val="20"/>
          <w:szCs w:val="20"/>
        </w:rPr>
        <w:t>bài giải</w:t>
      </w:r>
    </w:p>
    <w:p w:rsidR="005A6529" w:rsidRPr="00B04FA4" w:rsidRDefault="005C6E2E" w:rsidP="00B04FA4">
      <w:pPr>
        <w:pStyle w:val="ListParagraph"/>
        <w:numPr>
          <w:ilvl w:val="5"/>
          <w:numId w:val="24"/>
        </w:numPr>
        <w:rPr>
          <w:rFonts w:ascii="Times New Roman" w:hAnsi="Times New Roman"/>
          <w:i/>
          <w:color w:val="000000" w:themeColor="text1"/>
          <w:sz w:val="20"/>
          <w:szCs w:val="20"/>
        </w:rPr>
      </w:pPr>
      <w:r>
        <w:rPr>
          <w:rFonts w:ascii="Times New Roman" w:hAnsi="Times New Roman"/>
          <w:i/>
          <w:color w:val="000000" w:themeColor="text1"/>
          <w:sz w:val="20"/>
          <w:szCs w:val="20"/>
        </w:rPr>
        <w:t xml:space="preserve">Các bài </w:t>
      </w:r>
      <w:r w:rsidR="00B85317">
        <w:rPr>
          <w:rFonts w:ascii="Times New Roman" w:hAnsi="Times New Roman"/>
          <w:i/>
          <w:color w:val="000000" w:themeColor="text1"/>
          <w:sz w:val="20"/>
          <w:szCs w:val="20"/>
        </w:rPr>
        <w:t>giải</w:t>
      </w:r>
      <w:r>
        <w:rPr>
          <w:rFonts w:ascii="Times New Roman" w:hAnsi="Times New Roman"/>
          <w:i/>
          <w:color w:val="000000" w:themeColor="text1"/>
          <w:sz w:val="20"/>
          <w:szCs w:val="20"/>
        </w:rPr>
        <w:t xml:space="preserve"> chi tiết</w:t>
      </w:r>
    </w:p>
    <w:p w:rsidR="005A6529" w:rsidRPr="00F76D0E" w:rsidRDefault="005A6529" w:rsidP="005A6529">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Có thể next để đi tới trang kế</w:t>
      </w:r>
    </w:p>
    <w:p w:rsidR="005C6E2E" w:rsidRPr="001723B8" w:rsidRDefault="005A6529" w:rsidP="00C83E55">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Bấm link để đi đến bài tập</w:t>
      </w:r>
    </w:p>
    <w:p w:rsidR="005C6E2E" w:rsidRPr="003A76A4"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Link tham khảo các website chuyên về  Toán</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học lý thuyết (có liên kết tới chức năng bài tập)</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Học theo bài học (gồm cả hình học và đại số) </w:t>
      </w:r>
    </w:p>
    <w:p w:rsidR="005C6E2E" w:rsidRPr="00204915" w:rsidRDefault="0084339E" w:rsidP="005C6E2E">
      <w:pPr>
        <w:pStyle w:val="ListParagraph"/>
        <w:ind w:left="2088"/>
        <w:rPr>
          <w:rFonts w:ascii="Times New Roman" w:hAnsi="Times New Roman"/>
          <w:color w:val="000000" w:themeColor="text1"/>
          <w:sz w:val="20"/>
          <w:szCs w:val="20"/>
        </w:rPr>
      </w:pPr>
      <w:r>
        <w:rPr>
          <w:rFonts w:ascii="Times New Roman" w:hAnsi="Times New Roman"/>
          <w:color w:val="000000" w:themeColor="text1"/>
          <w:sz w:val="20"/>
          <w:szCs w:val="20"/>
        </w:rPr>
        <w:t>Chọn chức năng học theo bài, chọn bài cần học, bấm go để đi tới bài đó</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Học theo môn (hình học hoặc đại số) </w:t>
      </w:r>
    </w:p>
    <w:p w:rsidR="00E203D1" w:rsidRPr="003A76A4" w:rsidRDefault="00E203D1" w:rsidP="00E203D1">
      <w:pPr>
        <w:pStyle w:val="ListParagraph"/>
        <w:ind w:left="2088"/>
        <w:rPr>
          <w:rFonts w:ascii="Times New Roman" w:hAnsi="Times New Roman"/>
          <w:i/>
          <w:color w:val="000000" w:themeColor="text1"/>
          <w:sz w:val="20"/>
          <w:szCs w:val="20"/>
        </w:rPr>
      </w:pPr>
      <w:r>
        <w:rPr>
          <w:rFonts w:ascii="Times New Roman" w:hAnsi="Times New Roman"/>
          <w:color w:val="000000" w:themeColor="text1"/>
          <w:sz w:val="20"/>
          <w:szCs w:val="20"/>
        </w:rPr>
        <w:t>C</w:t>
      </w:r>
      <w:r w:rsidR="00865402">
        <w:rPr>
          <w:rFonts w:ascii="Times New Roman" w:hAnsi="Times New Roman"/>
          <w:color w:val="000000" w:themeColor="text1"/>
          <w:sz w:val="20"/>
          <w:szCs w:val="20"/>
        </w:rPr>
        <w:t>họn chức năng học theo môn</w:t>
      </w:r>
      <w:r>
        <w:rPr>
          <w:rFonts w:ascii="Times New Roman" w:hAnsi="Times New Roman"/>
          <w:color w:val="000000" w:themeColor="text1"/>
          <w:sz w:val="20"/>
          <w:szCs w:val="20"/>
        </w:rPr>
        <w:t xml:space="preserve">, chọn </w:t>
      </w:r>
      <w:r w:rsidR="008F2B0F">
        <w:rPr>
          <w:rFonts w:ascii="Times New Roman" w:hAnsi="Times New Roman"/>
          <w:color w:val="000000" w:themeColor="text1"/>
          <w:sz w:val="20"/>
          <w:szCs w:val="20"/>
        </w:rPr>
        <w:t xml:space="preserve">môn </w:t>
      </w:r>
      <w:r>
        <w:rPr>
          <w:rFonts w:ascii="Times New Roman" w:hAnsi="Times New Roman"/>
          <w:color w:val="000000" w:themeColor="text1"/>
          <w:sz w:val="20"/>
          <w:szCs w:val="20"/>
        </w:rPr>
        <w:t xml:space="preserve">cần học, bấm go để đi tới </w:t>
      </w:r>
      <w:r w:rsidR="002C5F4C">
        <w:rPr>
          <w:rFonts w:ascii="Times New Roman" w:hAnsi="Times New Roman"/>
          <w:color w:val="000000" w:themeColor="text1"/>
          <w:sz w:val="20"/>
          <w:szCs w:val="20"/>
        </w:rPr>
        <w:t xml:space="preserve">môn </w:t>
      </w:r>
      <w:r>
        <w:rPr>
          <w:rFonts w:ascii="Times New Roman" w:hAnsi="Times New Roman"/>
          <w:color w:val="000000" w:themeColor="text1"/>
          <w:sz w:val="20"/>
          <w:szCs w:val="20"/>
        </w:rPr>
        <w:t>đó</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Học theo chủ đề</w:t>
      </w:r>
    </w:p>
    <w:p w:rsidR="005C6E2E" w:rsidRPr="003A76A4" w:rsidRDefault="00141E13" w:rsidP="00141E13">
      <w:pPr>
        <w:pStyle w:val="ListParagraph"/>
        <w:ind w:left="2088"/>
        <w:rPr>
          <w:rFonts w:ascii="Times New Roman" w:hAnsi="Times New Roman"/>
          <w:i/>
          <w:color w:val="000000" w:themeColor="text1"/>
          <w:sz w:val="20"/>
          <w:szCs w:val="20"/>
        </w:rPr>
      </w:pPr>
      <w:r>
        <w:rPr>
          <w:rFonts w:ascii="Times New Roman" w:hAnsi="Times New Roman"/>
          <w:color w:val="000000" w:themeColor="text1"/>
          <w:sz w:val="20"/>
          <w:szCs w:val="20"/>
        </w:rPr>
        <w:t xml:space="preserve">Chọn chức năng học theo </w:t>
      </w:r>
      <w:r w:rsidR="00586DBC">
        <w:rPr>
          <w:rFonts w:ascii="Times New Roman" w:hAnsi="Times New Roman"/>
          <w:color w:val="000000" w:themeColor="text1"/>
          <w:sz w:val="20"/>
          <w:szCs w:val="20"/>
        </w:rPr>
        <w:t>chủ đề</w:t>
      </w:r>
      <w:r>
        <w:rPr>
          <w:rFonts w:ascii="Times New Roman" w:hAnsi="Times New Roman"/>
          <w:color w:val="000000" w:themeColor="text1"/>
          <w:sz w:val="20"/>
          <w:szCs w:val="20"/>
        </w:rPr>
        <w:t xml:space="preserve">, chọn </w:t>
      </w:r>
      <w:r w:rsidR="005D41D0">
        <w:rPr>
          <w:rFonts w:ascii="Times New Roman" w:hAnsi="Times New Roman"/>
          <w:color w:val="000000" w:themeColor="text1"/>
          <w:sz w:val="20"/>
          <w:szCs w:val="20"/>
        </w:rPr>
        <w:t>chủ đề</w:t>
      </w:r>
      <w:r>
        <w:rPr>
          <w:rFonts w:ascii="Times New Roman" w:hAnsi="Times New Roman"/>
          <w:color w:val="000000" w:themeColor="text1"/>
          <w:sz w:val="20"/>
          <w:szCs w:val="20"/>
        </w:rPr>
        <w:t xml:space="preserve">, bấm go để đi tới </w:t>
      </w:r>
      <w:r w:rsidR="005D41D0">
        <w:rPr>
          <w:rFonts w:ascii="Times New Roman" w:hAnsi="Times New Roman"/>
          <w:color w:val="000000" w:themeColor="text1"/>
          <w:sz w:val="20"/>
          <w:szCs w:val="20"/>
        </w:rPr>
        <w:t xml:space="preserve">chủ đề </w:t>
      </w:r>
      <w:r>
        <w:rPr>
          <w:rFonts w:ascii="Times New Roman" w:hAnsi="Times New Roman"/>
          <w:color w:val="000000" w:themeColor="text1"/>
          <w:sz w:val="20"/>
          <w:szCs w:val="20"/>
        </w:rPr>
        <w:t>đó</w:t>
      </w:r>
      <w:r w:rsidR="005C6E2E" w:rsidRPr="003A76A4">
        <w:rPr>
          <w:rFonts w:ascii="Times New Roman" w:hAnsi="Times New Roman"/>
          <w:i/>
          <w:color w:val="000000" w:themeColor="text1"/>
          <w:sz w:val="20"/>
          <w:szCs w:val="20"/>
        </w:rPr>
        <w:t xml:space="preserve"> </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lastRenderedPageBreak/>
        <w:t xml:space="preserve"> Chức năng bài tập (có liên kết tới chức năng bài học và liên kết đến đáp số hay bài giải)</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Học theo bài học (gồm cả hình học và đại số) </w:t>
      </w:r>
    </w:p>
    <w:p w:rsidR="00550AD8" w:rsidRPr="00550AD8" w:rsidRDefault="00550AD8" w:rsidP="00550AD8">
      <w:pPr>
        <w:pStyle w:val="ListParagraph"/>
        <w:ind w:left="2088"/>
        <w:rPr>
          <w:rFonts w:ascii="Times New Roman" w:hAnsi="Times New Roman"/>
          <w:color w:val="000000" w:themeColor="text1"/>
          <w:sz w:val="20"/>
          <w:szCs w:val="20"/>
        </w:rPr>
      </w:pPr>
      <w:r>
        <w:rPr>
          <w:rFonts w:ascii="Times New Roman" w:hAnsi="Times New Roman"/>
          <w:color w:val="000000" w:themeColor="text1"/>
          <w:sz w:val="20"/>
          <w:szCs w:val="20"/>
        </w:rPr>
        <w:t>Tương tự bài học</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Học theo môn (hình học hoặc đại số)</w:t>
      </w:r>
    </w:p>
    <w:p w:rsidR="00550AD8" w:rsidRPr="003A76A4" w:rsidRDefault="00550AD8" w:rsidP="00BC391C">
      <w:pPr>
        <w:pStyle w:val="ListParagraph"/>
        <w:ind w:left="1440" w:firstLine="648"/>
        <w:rPr>
          <w:rFonts w:ascii="Times New Roman" w:hAnsi="Times New Roman"/>
          <w:i/>
          <w:color w:val="000000" w:themeColor="text1"/>
          <w:sz w:val="20"/>
          <w:szCs w:val="20"/>
        </w:rPr>
      </w:pPr>
      <w:r>
        <w:rPr>
          <w:rFonts w:ascii="Times New Roman" w:hAnsi="Times New Roman"/>
          <w:color w:val="000000" w:themeColor="text1"/>
          <w:sz w:val="20"/>
          <w:szCs w:val="20"/>
        </w:rPr>
        <w:t>Tương tự bài học</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Học theo chủ đề</w:t>
      </w:r>
    </w:p>
    <w:p w:rsidR="005C6E2E" w:rsidRPr="00724B4C" w:rsidRDefault="00156E5C" w:rsidP="00EC7831">
      <w:pPr>
        <w:pStyle w:val="ListParagraph"/>
        <w:ind w:left="1368" w:firstLine="720"/>
        <w:rPr>
          <w:rFonts w:ascii="Times New Roman" w:hAnsi="Times New Roman"/>
          <w:i/>
          <w:color w:val="000000" w:themeColor="text1"/>
          <w:sz w:val="20"/>
          <w:szCs w:val="20"/>
        </w:rPr>
      </w:pPr>
      <w:r>
        <w:rPr>
          <w:rFonts w:ascii="Times New Roman" w:hAnsi="Times New Roman"/>
          <w:color w:val="000000" w:themeColor="text1"/>
          <w:sz w:val="20"/>
          <w:szCs w:val="20"/>
        </w:rPr>
        <w:t>Tương tự bài học</w:t>
      </w:r>
    </w:p>
    <w:p w:rsidR="005C6E2E" w:rsidRDefault="005C6E2E" w:rsidP="00952CD0">
      <w:pPr>
        <w:pStyle w:val="ListParagraph"/>
        <w:numPr>
          <w:ilvl w:val="3"/>
          <w:numId w:val="24"/>
        </w:numPr>
        <w:rPr>
          <w:rFonts w:ascii="Times New Roman" w:hAnsi="Times New Roman"/>
          <w:i/>
          <w:color w:val="000000" w:themeColor="text1"/>
          <w:sz w:val="20"/>
          <w:szCs w:val="20"/>
        </w:rPr>
      </w:pPr>
      <w:r>
        <w:rPr>
          <w:rFonts w:ascii="Times New Roman" w:hAnsi="Times New Roman"/>
          <w:i/>
          <w:color w:val="000000" w:themeColor="text1"/>
          <w:sz w:val="20"/>
          <w:szCs w:val="20"/>
        </w:rPr>
        <w:t>C</w:t>
      </w:r>
      <w:r w:rsidRPr="003A76A4">
        <w:rPr>
          <w:rFonts w:ascii="Times New Roman" w:hAnsi="Times New Roman"/>
          <w:i/>
          <w:color w:val="000000" w:themeColor="text1"/>
          <w:sz w:val="20"/>
          <w:szCs w:val="20"/>
        </w:rPr>
        <w:t>ần để mức độ</w:t>
      </w:r>
      <w:r>
        <w:rPr>
          <w:rFonts w:ascii="Times New Roman" w:hAnsi="Times New Roman"/>
          <w:i/>
          <w:color w:val="000000" w:themeColor="text1"/>
          <w:sz w:val="20"/>
          <w:szCs w:val="20"/>
        </w:rPr>
        <w:t xml:space="preserve"> bài học,</w:t>
      </w:r>
      <w:r w:rsidRPr="003A76A4">
        <w:rPr>
          <w:rFonts w:ascii="Times New Roman" w:hAnsi="Times New Roman"/>
          <w:i/>
          <w:color w:val="000000" w:themeColor="text1"/>
          <w:sz w:val="20"/>
          <w:szCs w:val="20"/>
        </w:rPr>
        <w:t>bài tập từ dễ đến khó</w:t>
      </w:r>
    </w:p>
    <w:p w:rsidR="007B53B7" w:rsidRPr="007B53B7" w:rsidRDefault="007B53B7" w:rsidP="007B53B7">
      <w:pPr>
        <w:pStyle w:val="ListParagraph"/>
        <w:ind w:left="2088"/>
        <w:rPr>
          <w:rFonts w:ascii="Times New Roman" w:hAnsi="Times New Roman"/>
          <w:color w:val="000000" w:themeColor="text1"/>
          <w:sz w:val="20"/>
          <w:szCs w:val="20"/>
        </w:rPr>
      </w:pPr>
      <w:r>
        <w:rPr>
          <w:rFonts w:ascii="Times New Roman" w:hAnsi="Times New Roman"/>
          <w:color w:val="000000" w:themeColor="text1"/>
          <w:sz w:val="20"/>
          <w:szCs w:val="20"/>
        </w:rPr>
        <w:t>Chọn next đi tới trang kế, mặc định, bài tập xuất hiện từ dễ đến khó</w:t>
      </w:r>
    </w:p>
    <w:p w:rsidR="005C6E2E" w:rsidRDefault="005C6E2E" w:rsidP="00952CD0">
      <w:pPr>
        <w:pStyle w:val="ListParagraph"/>
        <w:numPr>
          <w:ilvl w:val="3"/>
          <w:numId w:val="24"/>
        </w:numPr>
        <w:rPr>
          <w:rFonts w:ascii="Times New Roman" w:hAnsi="Times New Roman"/>
          <w:i/>
          <w:color w:val="000000" w:themeColor="text1"/>
          <w:sz w:val="20"/>
          <w:szCs w:val="20"/>
        </w:rPr>
      </w:pPr>
      <w:r>
        <w:rPr>
          <w:rFonts w:ascii="Times New Roman" w:hAnsi="Times New Roman"/>
          <w:i/>
          <w:color w:val="000000" w:themeColor="text1"/>
          <w:sz w:val="20"/>
          <w:szCs w:val="20"/>
        </w:rPr>
        <w:t>C</w:t>
      </w:r>
      <w:r w:rsidRPr="003A76A4">
        <w:rPr>
          <w:rFonts w:ascii="Times New Roman" w:hAnsi="Times New Roman"/>
          <w:i/>
          <w:color w:val="000000" w:themeColor="text1"/>
          <w:sz w:val="20"/>
          <w:szCs w:val="20"/>
        </w:rPr>
        <w:t xml:space="preserve">ần cho phép tìm </w:t>
      </w:r>
      <w:r>
        <w:rPr>
          <w:rFonts w:ascii="Times New Roman" w:hAnsi="Times New Roman"/>
          <w:i/>
          <w:color w:val="000000" w:themeColor="text1"/>
          <w:sz w:val="20"/>
          <w:szCs w:val="20"/>
        </w:rPr>
        <w:t xml:space="preserve">bài học, </w:t>
      </w:r>
      <w:r w:rsidRPr="003A76A4">
        <w:rPr>
          <w:rFonts w:ascii="Times New Roman" w:hAnsi="Times New Roman"/>
          <w:i/>
          <w:color w:val="000000" w:themeColor="text1"/>
          <w:sz w:val="20"/>
          <w:szCs w:val="20"/>
        </w:rPr>
        <w:t>bài tập tương tự</w:t>
      </w:r>
      <w:r>
        <w:rPr>
          <w:rFonts w:ascii="Times New Roman" w:hAnsi="Times New Roman"/>
          <w:i/>
          <w:color w:val="000000" w:themeColor="text1"/>
          <w:sz w:val="20"/>
          <w:szCs w:val="20"/>
        </w:rPr>
        <w:t xml:space="preserve"> hoặc liên quan nhau </w:t>
      </w:r>
    </w:p>
    <w:p w:rsidR="003222E3" w:rsidRPr="003222E3" w:rsidRDefault="003222E3" w:rsidP="003222E3">
      <w:pPr>
        <w:pStyle w:val="ListParagraph"/>
        <w:ind w:left="2088"/>
        <w:rPr>
          <w:rFonts w:ascii="Times New Roman" w:hAnsi="Times New Roman"/>
          <w:color w:val="000000" w:themeColor="text1"/>
          <w:sz w:val="20"/>
          <w:szCs w:val="20"/>
        </w:rPr>
      </w:pPr>
      <w:r>
        <w:rPr>
          <w:rFonts w:ascii="Times New Roman" w:hAnsi="Times New Roman"/>
          <w:color w:val="000000" w:themeColor="text1"/>
          <w:sz w:val="20"/>
          <w:szCs w:val="20"/>
        </w:rPr>
        <w:t xml:space="preserve">Chọn </w:t>
      </w:r>
      <w:r w:rsidR="00823417">
        <w:rPr>
          <w:rFonts w:ascii="Times New Roman" w:hAnsi="Times New Roman"/>
          <w:color w:val="000000" w:themeColor="text1"/>
          <w:sz w:val="20"/>
          <w:szCs w:val="20"/>
        </w:rPr>
        <w:t xml:space="preserve">số thứ tự </w:t>
      </w:r>
      <w:r>
        <w:rPr>
          <w:rFonts w:ascii="Times New Roman" w:hAnsi="Times New Roman"/>
          <w:color w:val="000000" w:themeColor="text1"/>
          <w:sz w:val="20"/>
          <w:szCs w:val="20"/>
        </w:rPr>
        <w:t>bài tập, chuột phải để tim bài tập tương tự</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chỉ học hình học </w:t>
      </w:r>
    </w:p>
    <w:p w:rsidR="00C670E0" w:rsidRPr="00C670E0" w:rsidRDefault="00C670E0" w:rsidP="00C670E0">
      <w:pPr>
        <w:pStyle w:val="ListParagraph"/>
        <w:ind w:left="1584"/>
        <w:rPr>
          <w:rFonts w:ascii="Times New Roman" w:hAnsi="Times New Roman"/>
          <w:color w:val="000000" w:themeColor="text1"/>
          <w:sz w:val="20"/>
          <w:szCs w:val="20"/>
        </w:rPr>
      </w:pPr>
      <w:r>
        <w:rPr>
          <w:rFonts w:ascii="Times New Roman" w:hAnsi="Times New Roman"/>
          <w:color w:val="000000" w:themeColor="text1"/>
          <w:sz w:val="20"/>
          <w:szCs w:val="20"/>
        </w:rPr>
        <w:t>Chọn chức năng này, chọn môn hình học, bấm go</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chỉ học môn đại số</w:t>
      </w:r>
    </w:p>
    <w:p w:rsidR="009B4BAA" w:rsidRPr="009B4BAA" w:rsidRDefault="009B4BAA" w:rsidP="009B4BAA">
      <w:pPr>
        <w:pStyle w:val="ListParagraph"/>
        <w:ind w:left="1584"/>
        <w:rPr>
          <w:rFonts w:ascii="Times New Roman" w:hAnsi="Times New Roman"/>
          <w:color w:val="000000" w:themeColor="text1"/>
          <w:sz w:val="20"/>
          <w:szCs w:val="20"/>
        </w:rPr>
      </w:pPr>
      <w:r>
        <w:rPr>
          <w:rFonts w:ascii="Times New Roman" w:hAnsi="Times New Roman"/>
          <w:color w:val="000000" w:themeColor="text1"/>
          <w:sz w:val="20"/>
          <w:szCs w:val="20"/>
        </w:rPr>
        <w:t>Chọn chức năng ngày, chọn môn đại số, bấm go</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ôn tập</w:t>
      </w:r>
    </w:p>
    <w:p w:rsidR="005C6E2E" w:rsidRPr="003A76A4"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Ôn theo chủ đề hoặc bài học</w:t>
      </w:r>
    </w:p>
    <w:p w:rsidR="005C6E2E"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Ôn lại lý thuyết </w:t>
      </w:r>
    </w:p>
    <w:p w:rsidR="00F16BC6" w:rsidRPr="00F16BC6" w:rsidRDefault="00F16BC6" w:rsidP="00F16BC6">
      <w:pPr>
        <w:pStyle w:val="ListParagraph"/>
        <w:ind w:left="2592"/>
        <w:rPr>
          <w:rFonts w:ascii="Times New Roman" w:hAnsi="Times New Roman"/>
          <w:color w:val="000000" w:themeColor="text1"/>
          <w:sz w:val="20"/>
          <w:szCs w:val="20"/>
        </w:rPr>
      </w:pPr>
      <w:r>
        <w:rPr>
          <w:rFonts w:ascii="Times New Roman" w:hAnsi="Times New Roman"/>
          <w:color w:val="000000" w:themeColor="text1"/>
          <w:sz w:val="20"/>
          <w:szCs w:val="20"/>
        </w:rPr>
        <w:t>Chọn chức năng này, chọn chủ đề/bài học, chọn lý thuyết, bấm go</w:t>
      </w:r>
    </w:p>
    <w:p w:rsidR="005C6E2E"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Ôn lại cách làm bài tập </w:t>
      </w:r>
    </w:p>
    <w:p w:rsidR="003C78BC" w:rsidRPr="003C78BC" w:rsidRDefault="003C78BC" w:rsidP="003C78BC">
      <w:pPr>
        <w:pStyle w:val="ListParagraph"/>
        <w:ind w:left="2592"/>
        <w:rPr>
          <w:rFonts w:ascii="Times New Roman" w:hAnsi="Times New Roman"/>
          <w:color w:val="000000" w:themeColor="text1"/>
          <w:sz w:val="20"/>
          <w:szCs w:val="20"/>
        </w:rPr>
      </w:pPr>
      <w:r>
        <w:rPr>
          <w:rFonts w:ascii="Times New Roman" w:hAnsi="Times New Roman"/>
          <w:color w:val="000000" w:themeColor="text1"/>
          <w:sz w:val="20"/>
          <w:szCs w:val="20"/>
        </w:rPr>
        <w:t>Chọn chức năng này, chọn chủ đề/ bài học, chọn bài tập, bấm go</w:t>
      </w:r>
    </w:p>
    <w:p w:rsidR="005C6E2E" w:rsidRDefault="005C6E2E" w:rsidP="00952CD0">
      <w:pPr>
        <w:pStyle w:val="ListParagraph"/>
        <w:numPr>
          <w:ilvl w:val="2"/>
          <w:numId w:val="24"/>
        </w:numPr>
        <w:rPr>
          <w:rFonts w:ascii="Times New Roman" w:hAnsi="Times New Roman"/>
          <w:i/>
          <w:color w:val="000000" w:themeColor="text1"/>
          <w:sz w:val="20"/>
          <w:szCs w:val="20"/>
        </w:rPr>
      </w:pPr>
      <w:r>
        <w:rPr>
          <w:rFonts w:ascii="Times New Roman" w:hAnsi="Times New Roman"/>
          <w:i/>
          <w:color w:val="000000" w:themeColor="text1"/>
          <w:sz w:val="20"/>
          <w:szCs w:val="20"/>
        </w:rPr>
        <w:t>C</w:t>
      </w:r>
      <w:r w:rsidRPr="003A76A4">
        <w:rPr>
          <w:rFonts w:ascii="Times New Roman" w:hAnsi="Times New Roman"/>
          <w:i/>
          <w:color w:val="000000" w:themeColor="text1"/>
          <w:sz w:val="20"/>
          <w:szCs w:val="20"/>
        </w:rPr>
        <w:t>ần</w:t>
      </w:r>
      <w:r>
        <w:rPr>
          <w:rFonts w:ascii="Times New Roman" w:hAnsi="Times New Roman"/>
          <w:i/>
          <w:color w:val="000000" w:themeColor="text1"/>
          <w:sz w:val="20"/>
          <w:szCs w:val="20"/>
        </w:rPr>
        <w:t xml:space="preserve"> có đồng hồ</w:t>
      </w:r>
      <w:r w:rsidRPr="003A76A4">
        <w:rPr>
          <w:rFonts w:ascii="Times New Roman" w:hAnsi="Times New Roman"/>
          <w:i/>
          <w:color w:val="000000" w:themeColor="text1"/>
          <w:sz w:val="20"/>
          <w:szCs w:val="20"/>
        </w:rPr>
        <w:t xml:space="preserve"> tính thời gian ôn tập theo stopwatch hay countdown timer</w:t>
      </w:r>
      <w:r>
        <w:rPr>
          <w:rFonts w:ascii="Times New Roman" w:hAnsi="Times New Roman"/>
          <w:i/>
          <w:color w:val="000000" w:themeColor="text1"/>
          <w:sz w:val="20"/>
          <w:szCs w:val="20"/>
        </w:rPr>
        <w:t xml:space="preserve"> hỗ trợ</w:t>
      </w:r>
    </w:p>
    <w:p w:rsidR="00A60C83" w:rsidRDefault="00A60C83" w:rsidP="005C6E2E">
      <w:pPr>
        <w:pStyle w:val="ListParagraph"/>
        <w:ind w:left="1584"/>
        <w:rPr>
          <w:rFonts w:ascii="Times New Roman" w:hAnsi="Times New Roman"/>
          <w:sz w:val="20"/>
          <w:szCs w:val="20"/>
        </w:rPr>
      </w:pPr>
      <w:r>
        <w:rPr>
          <w:rFonts w:ascii="Times New Roman" w:hAnsi="Times New Roman"/>
          <w:sz w:val="20"/>
          <w:szCs w:val="20"/>
        </w:rPr>
        <w:t>Bấm vào biểu tượng đồng hồ, chọn loại đồng hồ tính giờ</w:t>
      </w:r>
    </w:p>
    <w:p w:rsidR="00FD213F" w:rsidRDefault="00A60C83" w:rsidP="00A60C83">
      <w:pPr>
        <w:pStyle w:val="ListParagraph"/>
        <w:ind w:left="1584" w:firstLine="576"/>
        <w:rPr>
          <w:rFonts w:ascii="Times New Roman" w:hAnsi="Times New Roman"/>
          <w:sz w:val="20"/>
          <w:szCs w:val="20"/>
        </w:rPr>
      </w:pPr>
      <w:r>
        <w:rPr>
          <w:rFonts w:ascii="Times New Roman" w:hAnsi="Times New Roman"/>
          <w:sz w:val="20"/>
          <w:szCs w:val="20"/>
        </w:rPr>
        <w:t xml:space="preserve">Nếu là </w:t>
      </w:r>
      <w:r w:rsidR="005C6E2E" w:rsidRPr="001321A1">
        <w:rPr>
          <w:rFonts w:ascii="Times New Roman" w:hAnsi="Times New Roman"/>
          <w:sz w:val="20"/>
          <w:szCs w:val="20"/>
        </w:rPr>
        <w:t>Stopwatch</w:t>
      </w:r>
      <w:r w:rsidR="00CF2FE7">
        <w:rPr>
          <w:rFonts w:ascii="Times New Roman" w:hAnsi="Times New Roman"/>
          <w:sz w:val="20"/>
          <w:szCs w:val="20"/>
        </w:rPr>
        <w:t>: bấm start để bắt đầu chạy, stop để ngưng thời gian</w:t>
      </w:r>
      <w:r w:rsidR="00394022">
        <w:rPr>
          <w:rFonts w:ascii="Times New Roman" w:hAnsi="Times New Roman"/>
          <w:sz w:val="20"/>
          <w:szCs w:val="20"/>
        </w:rPr>
        <w:t>, hoặc tự ngưng nếu đã xong bài học (hoặc theo options tự chọn nào đó)</w:t>
      </w:r>
    </w:p>
    <w:p w:rsidR="005C6E2E" w:rsidRPr="00882333" w:rsidRDefault="00FD213F" w:rsidP="00A60C83">
      <w:pPr>
        <w:pStyle w:val="ListParagraph"/>
        <w:ind w:left="1584" w:firstLine="576"/>
        <w:rPr>
          <w:rFonts w:ascii="Times New Roman" w:hAnsi="Times New Roman"/>
          <w:sz w:val="20"/>
          <w:szCs w:val="20"/>
        </w:rPr>
      </w:pPr>
      <w:r>
        <w:rPr>
          <w:rFonts w:ascii="Times New Roman" w:hAnsi="Times New Roman"/>
          <w:sz w:val="20"/>
          <w:szCs w:val="20"/>
        </w:rPr>
        <w:t>C</w:t>
      </w:r>
      <w:r w:rsidR="005C6E2E" w:rsidRPr="001321A1">
        <w:rPr>
          <w:rFonts w:ascii="Times New Roman" w:hAnsi="Times New Roman"/>
          <w:sz w:val="20"/>
          <w:szCs w:val="20"/>
        </w:rPr>
        <w:t>ountdown timer</w:t>
      </w:r>
      <w:r w:rsidR="008729A0">
        <w:rPr>
          <w:rFonts w:ascii="Times New Roman" w:hAnsi="Times New Roman"/>
          <w:sz w:val="20"/>
          <w:szCs w:val="20"/>
        </w:rPr>
        <w:t xml:space="preserve">: </w:t>
      </w:r>
      <w:r w:rsidR="005C6E2E" w:rsidRPr="001321A1">
        <w:rPr>
          <w:rFonts w:ascii="Times New Roman" w:hAnsi="Times New Roman"/>
          <w:sz w:val="20"/>
          <w:szCs w:val="20"/>
        </w:rPr>
        <w:t xml:space="preserve"> </w:t>
      </w:r>
      <w:r w:rsidR="00B933BB">
        <w:rPr>
          <w:rFonts w:ascii="Times New Roman" w:hAnsi="Times New Roman"/>
          <w:sz w:val="20"/>
          <w:szCs w:val="20"/>
        </w:rPr>
        <w:t xml:space="preserve">Phần set, nhập thời gian cần đếm ngược, </w:t>
      </w:r>
      <w:r w:rsidR="00F210F4">
        <w:rPr>
          <w:rFonts w:ascii="Times New Roman" w:hAnsi="Times New Roman"/>
          <w:sz w:val="20"/>
          <w:szCs w:val="20"/>
        </w:rPr>
        <w:t>nút start hiện lên nếu thời gian &gt; 0. Bấm start để bắt đầu chạy, bấm pause để ngưng chạy tạm thời, hết giờ sẽ tự có chuông thông báo (option chọn tiếng chuông)</w:t>
      </w:r>
      <w:r w:rsidR="00056750">
        <w:rPr>
          <w:rFonts w:ascii="Times New Roman" w:hAnsi="Times New Roman"/>
          <w:sz w:val="20"/>
          <w:szCs w:val="20"/>
        </w:rPr>
        <w:t>.</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Đối với các chức năng</w:t>
      </w:r>
      <w:r>
        <w:rPr>
          <w:rFonts w:ascii="Times New Roman" w:hAnsi="Times New Roman"/>
          <w:i/>
          <w:color w:val="000000" w:themeColor="text1"/>
          <w:sz w:val="20"/>
          <w:szCs w:val="20"/>
        </w:rPr>
        <w:t xml:space="preserve"> bài học, bài tập</w:t>
      </w:r>
      <w:r w:rsidRPr="003A76A4">
        <w:rPr>
          <w:rFonts w:ascii="Times New Roman" w:hAnsi="Times New Roman"/>
          <w:i/>
          <w:color w:val="000000" w:themeColor="text1"/>
          <w:sz w:val="20"/>
          <w:szCs w:val="20"/>
        </w:rPr>
        <w:t xml:space="preserve"> </w:t>
      </w:r>
      <w:r>
        <w:rPr>
          <w:rFonts w:ascii="Times New Roman" w:hAnsi="Times New Roman"/>
          <w:i/>
          <w:color w:val="000000" w:themeColor="text1"/>
          <w:sz w:val="20"/>
          <w:szCs w:val="20"/>
        </w:rPr>
        <w:t>cần trình bày rõ ràng</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w:t>
      </w:r>
      <w:r>
        <w:rPr>
          <w:rFonts w:ascii="Times New Roman" w:hAnsi="Times New Roman"/>
          <w:i/>
          <w:color w:val="000000" w:themeColor="text1"/>
          <w:sz w:val="20"/>
          <w:szCs w:val="20"/>
        </w:rPr>
        <w:t>C</w:t>
      </w:r>
      <w:r w:rsidRPr="003A76A4">
        <w:rPr>
          <w:rFonts w:ascii="Times New Roman" w:hAnsi="Times New Roman"/>
          <w:i/>
          <w:color w:val="000000" w:themeColor="text1"/>
          <w:sz w:val="20"/>
          <w:szCs w:val="20"/>
        </w:rPr>
        <w:t>ho phép in bất kì phần nào trong bài học</w:t>
      </w:r>
    </w:p>
    <w:p w:rsidR="005C6E2E" w:rsidRDefault="001E30C3" w:rsidP="005C6E2E">
      <w:pPr>
        <w:pStyle w:val="ListParagraph"/>
        <w:ind w:left="1584"/>
        <w:rPr>
          <w:rFonts w:ascii="Times New Roman" w:hAnsi="Times New Roman"/>
          <w:sz w:val="20"/>
          <w:szCs w:val="20"/>
        </w:rPr>
      </w:pPr>
      <w:r>
        <w:rPr>
          <w:rFonts w:ascii="Times New Roman" w:hAnsi="Times New Roman"/>
          <w:sz w:val="20"/>
          <w:szCs w:val="20"/>
        </w:rPr>
        <w:t>Bấm chuột phải, print để in toàn trang</w:t>
      </w:r>
    </w:p>
    <w:p w:rsidR="00E45A4C" w:rsidRPr="0054795A" w:rsidRDefault="00E45A4C" w:rsidP="005C6E2E">
      <w:pPr>
        <w:pStyle w:val="ListParagraph"/>
        <w:ind w:left="1584"/>
        <w:rPr>
          <w:rFonts w:ascii="Times New Roman" w:hAnsi="Times New Roman"/>
          <w:sz w:val="20"/>
          <w:szCs w:val="20"/>
        </w:rPr>
      </w:pPr>
      <w:r>
        <w:rPr>
          <w:rFonts w:ascii="Times New Roman" w:hAnsi="Times New Roman"/>
          <w:sz w:val="20"/>
          <w:szCs w:val="20"/>
        </w:rPr>
        <w:t>Nếu bấm chuột phải vào tên chương, print, thì in cả chương</w:t>
      </w:r>
      <w:r w:rsidR="00263973">
        <w:rPr>
          <w:rFonts w:ascii="Times New Roman" w:hAnsi="Times New Roman"/>
          <w:sz w:val="20"/>
          <w:szCs w:val="20"/>
        </w:rPr>
        <w:t xml:space="preserve"> (chỉ áp dụng </w:t>
      </w:r>
      <w:r w:rsidR="00C52264">
        <w:rPr>
          <w:rFonts w:ascii="Times New Roman" w:hAnsi="Times New Roman"/>
          <w:sz w:val="20"/>
          <w:szCs w:val="20"/>
        </w:rPr>
        <w:t xml:space="preserve">chức năng này </w:t>
      </w:r>
      <w:r w:rsidR="00263973">
        <w:rPr>
          <w:rFonts w:ascii="Times New Roman" w:hAnsi="Times New Roman"/>
          <w:sz w:val="20"/>
          <w:szCs w:val="20"/>
        </w:rPr>
        <w:t>cho mục lục)</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Cho phép tạo note bất kì đối với 1.2 (để học sinh có thể chú thích vào) </w:t>
      </w:r>
    </w:p>
    <w:p w:rsidR="005C6E2E" w:rsidRPr="00855E76" w:rsidRDefault="005C6E2E" w:rsidP="005C6E2E">
      <w:pPr>
        <w:pStyle w:val="ListParagraph"/>
        <w:ind w:left="1440" w:firstLine="720"/>
        <w:rPr>
          <w:rFonts w:ascii="Times New Roman" w:hAnsi="Times New Roman"/>
          <w:sz w:val="20"/>
          <w:szCs w:val="20"/>
        </w:rPr>
      </w:pPr>
      <w:r w:rsidRPr="00855E76">
        <w:rPr>
          <w:rFonts w:ascii="Times New Roman" w:hAnsi="Times New Roman"/>
          <w:sz w:val="20"/>
          <w:szCs w:val="20"/>
        </w:rPr>
        <w:t>Có thể chọn chuột phải, tạo note hiển thị ra 1 khung cho chú thích vào</w:t>
      </w:r>
    </w:p>
    <w:p w:rsidR="005C6E2E" w:rsidRPr="003A76A4" w:rsidRDefault="005C6E2E" w:rsidP="00952CD0">
      <w:pPr>
        <w:pStyle w:val="ListParagraph"/>
        <w:numPr>
          <w:ilvl w:val="1"/>
          <w:numId w:val="24"/>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Màn hình sau khi log in vào đối với người quản lý (giáo viên)</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thêm 1 đến nhiều tài khoản nhanh chóng với password mặc định</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xóa 1 đến nhiều tài khoản nhanh chóng</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chỉnh sửa lại tài khoản</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nhìn thấy bản thời gian học của những tài khoản được quản lý</w:t>
      </w:r>
    </w:p>
    <w:p w:rsidR="005C6E2E" w:rsidRPr="00E728FA" w:rsidRDefault="005C6E2E" w:rsidP="005C6E2E">
      <w:pPr>
        <w:pStyle w:val="ListParagraph"/>
        <w:ind w:left="1440" w:firstLine="360"/>
        <w:rPr>
          <w:rFonts w:ascii="Times New Roman" w:hAnsi="Times New Roman"/>
          <w:sz w:val="20"/>
          <w:szCs w:val="20"/>
        </w:rPr>
      </w:pPr>
      <w:r w:rsidRPr="00A469CF">
        <w:rPr>
          <w:rFonts w:ascii="Times New Roman" w:hAnsi="Times New Roman"/>
          <w:sz w:val="20"/>
          <w:szCs w:val="20"/>
        </w:rPr>
        <w:t>Từng hoạt động của các tài khoản sẽ được ghi trong file log, chức năng này đọc file log đối với tài khoản để biết tài khoản đó làm gì và thời điểm</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chặn môn học (đại số, hình học), hay bài học đối với tài khoản được quản lý</w:t>
      </w:r>
    </w:p>
    <w:p w:rsidR="005C6E2E" w:rsidRPr="00054491" w:rsidRDefault="005C6E2E" w:rsidP="005C6E2E">
      <w:pPr>
        <w:pStyle w:val="ListParagraph"/>
        <w:ind w:left="1440" w:firstLine="144"/>
        <w:rPr>
          <w:rFonts w:ascii="Times New Roman" w:hAnsi="Times New Roman"/>
          <w:sz w:val="20"/>
          <w:szCs w:val="20"/>
        </w:rPr>
      </w:pPr>
      <w:r w:rsidRPr="00276454">
        <w:rPr>
          <w:rFonts w:ascii="Times New Roman" w:hAnsi="Times New Roman"/>
          <w:sz w:val="20"/>
          <w:szCs w:val="20"/>
        </w:rPr>
        <w:t xml:space="preserve">Cho phép không cho xem nội dụng 1 hay nhiều bài học môn đại số hay hình học, hoặc cả môn… </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Đối với 1.3 cho phép in bất kì chức năng nào</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Cho phép tạo note bất kì đối với 1.2 (để giáo viên có thể chú thích vào) </w:t>
      </w:r>
    </w:p>
    <w:p w:rsidR="005C6E2E" w:rsidRPr="00392D8A" w:rsidRDefault="005C6E2E" w:rsidP="005C6E2E">
      <w:pPr>
        <w:pStyle w:val="ListParagraph"/>
        <w:ind w:left="1584"/>
        <w:rPr>
          <w:rFonts w:ascii="Times New Roman" w:hAnsi="Times New Roman"/>
          <w:i/>
          <w:color w:val="000000" w:themeColor="text1"/>
          <w:sz w:val="20"/>
          <w:szCs w:val="20"/>
        </w:rPr>
      </w:pPr>
      <w:r w:rsidRPr="00E83018">
        <w:rPr>
          <w:rFonts w:ascii="Times New Roman" w:hAnsi="Times New Roman"/>
          <w:sz w:val="20"/>
          <w:szCs w:val="20"/>
        </w:rPr>
        <w:t>Có thể chọn chuột phải, tạo note hiển thị ra 1 khung cho chú thích vào</w:t>
      </w:r>
    </w:p>
    <w:p w:rsidR="005C6E2E" w:rsidRPr="000F5A4B" w:rsidRDefault="005C6E2E" w:rsidP="00952CD0">
      <w:pPr>
        <w:pStyle w:val="ListParagraph"/>
        <w:numPr>
          <w:ilvl w:val="1"/>
          <w:numId w:val="24"/>
        </w:numPr>
        <w:rPr>
          <w:rFonts w:ascii="Times New Roman" w:hAnsi="Times New Roman"/>
          <w:b/>
          <w:i/>
          <w:color w:val="000000" w:themeColor="text1"/>
          <w:sz w:val="20"/>
          <w:szCs w:val="20"/>
        </w:rPr>
      </w:pPr>
      <w:r w:rsidRPr="000F5A4B">
        <w:rPr>
          <w:rFonts w:ascii="Times New Roman" w:hAnsi="Times New Roman"/>
          <w:b/>
          <w:i/>
          <w:color w:val="000000" w:themeColor="text1"/>
          <w:sz w:val="20"/>
          <w:szCs w:val="20"/>
        </w:rPr>
        <w:lastRenderedPageBreak/>
        <w:t>Màn hình giải trí (liên kết với màn hình học tập đối với người dùng sau khi log in vào)</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Chơi các game thư giãn </w:t>
      </w:r>
    </w:p>
    <w:p w:rsidR="00675110" w:rsidRPr="00675110" w:rsidRDefault="00675110" w:rsidP="00675110">
      <w:pPr>
        <w:pStyle w:val="ListParagraph"/>
        <w:ind w:left="2088"/>
        <w:rPr>
          <w:rFonts w:ascii="Times New Roman" w:hAnsi="Times New Roman"/>
          <w:color w:val="000000" w:themeColor="text1"/>
          <w:sz w:val="20"/>
          <w:szCs w:val="20"/>
        </w:rPr>
      </w:pPr>
      <w:r>
        <w:rPr>
          <w:rFonts w:ascii="Times New Roman" w:hAnsi="Times New Roman"/>
          <w:color w:val="000000" w:themeColor="text1"/>
          <w:sz w:val="20"/>
          <w:szCs w:val="20"/>
        </w:rPr>
        <w:t>Chọn game và play để chơi</w:t>
      </w:r>
      <w:r w:rsidR="00CD2CB9">
        <w:rPr>
          <w:rFonts w:ascii="Times New Roman" w:hAnsi="Times New Roman"/>
          <w:color w:val="000000" w:themeColor="text1"/>
          <w:sz w:val="20"/>
          <w:szCs w:val="20"/>
        </w:rPr>
        <w:t>, bấm exit để thoát</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Chơi các game liên quan đến bài học</w:t>
      </w:r>
    </w:p>
    <w:p w:rsidR="00121F19" w:rsidRPr="00121F19" w:rsidRDefault="00121F19" w:rsidP="00121F19">
      <w:pPr>
        <w:pStyle w:val="ListParagraph"/>
        <w:ind w:left="2088"/>
        <w:rPr>
          <w:rFonts w:ascii="Times New Roman" w:hAnsi="Times New Roman"/>
          <w:color w:val="000000" w:themeColor="text1"/>
          <w:sz w:val="20"/>
          <w:szCs w:val="20"/>
        </w:rPr>
      </w:pPr>
      <w:r>
        <w:rPr>
          <w:rFonts w:ascii="Times New Roman" w:hAnsi="Times New Roman"/>
          <w:color w:val="000000" w:themeColor="text1"/>
          <w:sz w:val="20"/>
          <w:szCs w:val="20"/>
        </w:rPr>
        <w:t>Chọn game và play để chơi</w:t>
      </w:r>
      <w:r w:rsidR="00CD2CB9">
        <w:rPr>
          <w:rFonts w:ascii="Times New Roman" w:hAnsi="Times New Roman"/>
          <w:color w:val="000000" w:themeColor="text1"/>
          <w:sz w:val="20"/>
          <w:szCs w:val="20"/>
        </w:rPr>
        <w:t>, bấm exit để thoát</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Nghe nhạc, xem phim</w:t>
      </w:r>
    </w:p>
    <w:p w:rsidR="000C0A82" w:rsidRPr="000C0A82" w:rsidRDefault="002E7652" w:rsidP="0022677B">
      <w:pPr>
        <w:pStyle w:val="ListParagraph"/>
        <w:ind w:left="2088"/>
        <w:rPr>
          <w:rFonts w:ascii="Times New Roman" w:hAnsi="Times New Roman"/>
          <w:color w:val="000000" w:themeColor="text1"/>
          <w:sz w:val="20"/>
          <w:szCs w:val="20"/>
        </w:rPr>
      </w:pPr>
      <w:r>
        <w:rPr>
          <w:rFonts w:ascii="Times New Roman" w:hAnsi="Times New Roman"/>
          <w:color w:val="000000" w:themeColor="text1"/>
          <w:sz w:val="20"/>
          <w:szCs w:val="20"/>
        </w:rPr>
        <w:t>Chọn bài hát trong playlist, bấm play để nghe,</w:t>
      </w:r>
      <w:r w:rsidR="000B5A7D">
        <w:rPr>
          <w:rFonts w:ascii="Times New Roman" w:hAnsi="Times New Roman"/>
          <w:color w:val="000000" w:themeColor="text1"/>
          <w:sz w:val="20"/>
          <w:szCs w:val="20"/>
        </w:rPr>
        <w:t xml:space="preserve"> bấm stop để ngừng, pause để ngưng, exit để thoát</w:t>
      </w:r>
      <w:r>
        <w:rPr>
          <w:rFonts w:ascii="Times New Roman" w:hAnsi="Times New Roman"/>
          <w:color w:val="000000" w:themeColor="text1"/>
          <w:sz w:val="20"/>
          <w:szCs w:val="20"/>
        </w:rPr>
        <w:t xml:space="preserve"> </w:t>
      </w:r>
    </w:p>
    <w:p w:rsidR="00BC4CC9" w:rsidRPr="003A76A4" w:rsidRDefault="0044656D">
      <w:pPr>
        <w:pStyle w:val="Heading2"/>
        <w:rPr>
          <w:rFonts w:ascii="Times New Roman" w:hAnsi="Times New Roman"/>
        </w:rPr>
      </w:pPr>
      <w:bookmarkStart w:id="10" w:name="_Toc259545825"/>
      <w:r>
        <w:rPr>
          <w:rFonts w:ascii="Times New Roman" w:hAnsi="Times New Roman"/>
        </w:rPr>
        <w:t>Sự tin cậy</w:t>
      </w:r>
      <w:bookmarkEnd w:id="10"/>
    </w:p>
    <w:p w:rsidR="00BC4CC9" w:rsidRDefault="005E7D4A">
      <w:pPr>
        <w:pStyle w:val="Heading3"/>
        <w:ind w:left="720" w:hanging="720"/>
        <w:rPr>
          <w:rFonts w:ascii="Times New Roman" w:hAnsi="Times New Roman"/>
        </w:rPr>
      </w:pPr>
      <w:bookmarkStart w:id="11" w:name="_Toc259545826"/>
      <w:r>
        <w:rPr>
          <w:rFonts w:ascii="Times New Roman" w:hAnsi="Times New Roman"/>
        </w:rPr>
        <w:t>Độ chính xác của dữ liệu</w:t>
      </w:r>
      <w:bookmarkEnd w:id="11"/>
    </w:p>
    <w:p w:rsidR="00756FF6" w:rsidRDefault="00756FF6" w:rsidP="00756FF6">
      <w:pPr>
        <w:pStyle w:val="InfoBlue"/>
        <w:rPr>
          <w:i w:val="0"/>
          <w:color w:val="000000" w:themeColor="text1"/>
        </w:rPr>
      </w:pPr>
      <w:r>
        <w:rPr>
          <w:i w:val="0"/>
          <w:color w:val="000000" w:themeColor="text1"/>
        </w:rPr>
        <w:t>Phần mềm vận hành với nguồn dữ liệu (bao gồm lý thuyết, bài tập, đáp án và các bài kiểm tra) (trích từ sách toán lớp 10 – nhà xuất bản giáo dục đào tạo) chính xác đến 99%</w:t>
      </w:r>
    </w:p>
    <w:p w:rsidR="00E276CC" w:rsidRDefault="00E276CC" w:rsidP="00652146">
      <w:pPr>
        <w:pStyle w:val="Heading3"/>
        <w:ind w:left="720" w:hanging="720"/>
        <w:rPr>
          <w:rFonts w:ascii="Times New Roman" w:hAnsi="Times New Roman"/>
        </w:rPr>
      </w:pPr>
      <w:bookmarkStart w:id="12" w:name="_Toc259545827"/>
      <w:r w:rsidRPr="00652146">
        <w:rPr>
          <w:rFonts w:ascii="Times New Roman" w:hAnsi="Times New Roman"/>
        </w:rPr>
        <w:t>Tốc độ thực thi</w:t>
      </w:r>
      <w:bookmarkEnd w:id="12"/>
      <w:r w:rsidRPr="00652146">
        <w:rPr>
          <w:rFonts w:ascii="Times New Roman" w:hAnsi="Times New Roman"/>
        </w:rPr>
        <w:t xml:space="preserve"> </w:t>
      </w:r>
    </w:p>
    <w:p w:rsidR="00D7710D" w:rsidRDefault="00F94B5F" w:rsidP="00D7710D">
      <w:pPr>
        <w:pStyle w:val="BodyText"/>
      </w:pPr>
      <w:r>
        <w:t>Chương trình thực thi tốt trên môi trường windows</w:t>
      </w:r>
      <w:r w:rsidR="005E453C">
        <w:t>, không bị lỗi trong quá trình vận hành, và theo thời gian</w:t>
      </w:r>
    </w:p>
    <w:p w:rsidR="002801C4" w:rsidRDefault="00BA19D9" w:rsidP="00FF2893">
      <w:pPr>
        <w:pStyle w:val="Heading3"/>
        <w:ind w:left="720" w:hanging="720"/>
        <w:rPr>
          <w:rFonts w:ascii="Times New Roman" w:hAnsi="Times New Roman"/>
        </w:rPr>
      </w:pPr>
      <w:bookmarkStart w:id="13" w:name="_Toc259545828"/>
      <w:r>
        <w:rPr>
          <w:rFonts w:ascii="Times New Roman" w:hAnsi="Times New Roman"/>
        </w:rPr>
        <w:t>Bảo trì</w:t>
      </w:r>
      <w:bookmarkEnd w:id="13"/>
    </w:p>
    <w:p w:rsidR="00160CC7" w:rsidRDefault="00BA19D9" w:rsidP="00160CC7">
      <w:pPr>
        <w:ind w:left="720"/>
      </w:pPr>
      <w:r w:rsidRPr="00FF2893">
        <w:t>Có khả năng update cập nhật lại dữ liệu và fix lỗi</w:t>
      </w:r>
      <w:r>
        <w:t xml:space="preserve">. </w:t>
      </w:r>
      <w:r w:rsidR="008C7999">
        <w:t xml:space="preserve">Thời gian download và update trong vòng </w:t>
      </w:r>
      <w:r w:rsidR="00E03AF5">
        <w:t xml:space="preserve">tối đa </w:t>
      </w:r>
      <w:r w:rsidR="008C7999">
        <w:t>10 phút</w:t>
      </w:r>
    </w:p>
    <w:p w:rsidR="00044FF4" w:rsidRDefault="00860443" w:rsidP="009E2F8E">
      <w:pPr>
        <w:pStyle w:val="Heading3"/>
        <w:ind w:left="720" w:hanging="720"/>
        <w:rPr>
          <w:rFonts w:ascii="Times New Roman" w:hAnsi="Times New Roman"/>
        </w:rPr>
      </w:pPr>
      <w:bookmarkStart w:id="14" w:name="_Toc259545829"/>
      <w:r>
        <w:rPr>
          <w:rFonts w:ascii="Times New Roman" w:hAnsi="Times New Roman"/>
        </w:rPr>
        <w:t>Độc lập chức năng nhau</w:t>
      </w:r>
      <w:bookmarkEnd w:id="14"/>
    </w:p>
    <w:p w:rsidR="00860443" w:rsidRDefault="00860443" w:rsidP="00860443">
      <w:pPr>
        <w:ind w:left="720"/>
      </w:pPr>
      <w:r>
        <w:t xml:space="preserve">Các chức năng nhỏ vận hành bị lỗi không gây ảnh hưởng lan truyền đến các chức năng khác </w:t>
      </w:r>
    </w:p>
    <w:p w:rsidR="001D4A62" w:rsidRPr="001B5ADD" w:rsidRDefault="001D4A62" w:rsidP="001B5ADD">
      <w:pPr>
        <w:pStyle w:val="Heading3"/>
        <w:ind w:left="720" w:hanging="720"/>
        <w:rPr>
          <w:rFonts w:ascii="Times New Roman" w:hAnsi="Times New Roman"/>
        </w:rPr>
      </w:pPr>
      <w:bookmarkStart w:id="15" w:name="_Toc259545830"/>
      <w:r w:rsidRPr="001B5ADD">
        <w:rPr>
          <w:rFonts w:ascii="Times New Roman" w:hAnsi="Times New Roman"/>
        </w:rPr>
        <w:t>Bảo mật an toàn</w:t>
      </w:r>
      <w:bookmarkEnd w:id="15"/>
    </w:p>
    <w:p w:rsidR="00BC4CC9" w:rsidRPr="00662B24" w:rsidRDefault="001D4A62" w:rsidP="00662B24">
      <w:pPr>
        <w:ind w:left="720"/>
      </w:pPr>
      <w:r>
        <w:t>Tài khoản</w:t>
      </w:r>
      <w:r w:rsidR="00902464">
        <w:t xml:space="preserve"> và thông tin được mã hóa và lưu trữ an toàn</w:t>
      </w:r>
    </w:p>
    <w:p w:rsidR="00BC4CC9" w:rsidRPr="003A76A4" w:rsidRDefault="0008761B">
      <w:pPr>
        <w:pStyle w:val="Heading2"/>
        <w:rPr>
          <w:rFonts w:ascii="Times New Roman" w:hAnsi="Times New Roman"/>
        </w:rPr>
      </w:pPr>
      <w:bookmarkStart w:id="16" w:name="_Toc259545831"/>
      <w:r>
        <w:rPr>
          <w:rFonts w:ascii="Times New Roman" w:hAnsi="Times New Roman"/>
        </w:rPr>
        <w:t>Sự thi hành</w:t>
      </w:r>
      <w:bookmarkEnd w:id="16"/>
    </w:p>
    <w:p w:rsidR="00BC4CC9" w:rsidRDefault="005006EC">
      <w:pPr>
        <w:pStyle w:val="Heading3"/>
        <w:ind w:left="720" w:hanging="720"/>
        <w:rPr>
          <w:rFonts w:ascii="Times New Roman" w:hAnsi="Times New Roman"/>
        </w:rPr>
      </w:pPr>
      <w:bookmarkStart w:id="17" w:name="_Toc259545832"/>
      <w:r>
        <w:rPr>
          <w:rFonts w:ascii="Times New Roman" w:hAnsi="Times New Roman"/>
        </w:rPr>
        <w:t>Môi trường</w:t>
      </w:r>
      <w:bookmarkEnd w:id="17"/>
    </w:p>
    <w:p w:rsidR="005006EC" w:rsidRDefault="00B30A30" w:rsidP="005006EC">
      <w:pPr>
        <w:ind w:left="720"/>
      </w:pPr>
      <w:r>
        <w:t xml:space="preserve">Trình diễn tốt trên môi trường </w:t>
      </w:r>
      <w:r w:rsidR="005006EC">
        <w:t xml:space="preserve">Windows </w:t>
      </w:r>
      <w:r w:rsidR="00BD5AFE">
        <w:t>32bit</w:t>
      </w:r>
    </w:p>
    <w:p w:rsidR="00DE2219" w:rsidRPr="000F45B0" w:rsidRDefault="000F45B0" w:rsidP="000F45B0">
      <w:pPr>
        <w:pStyle w:val="Heading3"/>
        <w:ind w:left="720" w:hanging="720"/>
        <w:rPr>
          <w:rFonts w:ascii="Times New Roman" w:hAnsi="Times New Roman"/>
        </w:rPr>
      </w:pPr>
      <w:bookmarkStart w:id="18" w:name="_Toc259545833"/>
      <w:r>
        <w:rPr>
          <w:rFonts w:ascii="Times New Roman" w:hAnsi="Times New Roman"/>
        </w:rPr>
        <w:t>P</w:t>
      </w:r>
      <w:r w:rsidR="00DE2219" w:rsidRPr="000F45B0">
        <w:rPr>
          <w:rFonts w:ascii="Times New Roman" w:hAnsi="Times New Roman"/>
        </w:rPr>
        <w:t>hần cứng</w:t>
      </w:r>
      <w:bookmarkEnd w:id="18"/>
    </w:p>
    <w:p w:rsidR="00DE2219" w:rsidRPr="005006EC" w:rsidRDefault="009E409B" w:rsidP="005006EC">
      <w:pPr>
        <w:ind w:left="720"/>
      </w:pPr>
      <w:r>
        <w:t xml:space="preserve">Cấu hình đòi hỏi tối thiểu </w:t>
      </w:r>
      <w:r w:rsidR="006440E3" w:rsidRPr="003A76A4">
        <w:rPr>
          <w:i/>
          <w:color w:val="000000" w:themeColor="text1"/>
        </w:rPr>
        <w:t>Pentium IV 1.5, 512 MB RAM, max 100 MB ROM</w:t>
      </w:r>
    </w:p>
    <w:p w:rsidR="00B94EA1" w:rsidRPr="000F45B0" w:rsidRDefault="00B94EA1" w:rsidP="00B94EA1">
      <w:pPr>
        <w:pStyle w:val="Heading3"/>
        <w:ind w:left="720" w:hanging="720"/>
        <w:rPr>
          <w:rFonts w:ascii="Times New Roman" w:hAnsi="Times New Roman"/>
        </w:rPr>
      </w:pPr>
      <w:bookmarkStart w:id="19" w:name="_Toc259545834"/>
      <w:r>
        <w:rPr>
          <w:rFonts w:ascii="Times New Roman" w:hAnsi="Times New Roman"/>
        </w:rPr>
        <w:t>Tốc độ</w:t>
      </w:r>
      <w:bookmarkEnd w:id="19"/>
    </w:p>
    <w:p w:rsidR="00BC4CC9" w:rsidRPr="003A76A4" w:rsidRDefault="00B94EA1">
      <w:pPr>
        <w:pStyle w:val="InfoBlue"/>
        <w:rPr>
          <w:i w:val="0"/>
          <w:color w:val="000000" w:themeColor="text1"/>
        </w:rPr>
      </w:pPr>
      <w:r>
        <w:rPr>
          <w:i w:val="0"/>
          <w:color w:val="000000" w:themeColor="text1"/>
        </w:rPr>
        <w:t>Tốc độ đáp ứng thời gian thực</w:t>
      </w:r>
    </w:p>
    <w:p w:rsidR="00BC4CC9" w:rsidRDefault="000C3A76">
      <w:pPr>
        <w:pStyle w:val="Heading2"/>
        <w:rPr>
          <w:rFonts w:ascii="Times New Roman" w:hAnsi="Times New Roman"/>
        </w:rPr>
      </w:pPr>
      <w:bookmarkStart w:id="20" w:name="_Toc259545835"/>
      <w:r>
        <w:rPr>
          <w:rFonts w:ascii="Times New Roman" w:hAnsi="Times New Roman"/>
        </w:rPr>
        <w:t>Khả năng cung cấp</w:t>
      </w:r>
      <w:bookmarkEnd w:id="20"/>
    </w:p>
    <w:p w:rsidR="00AA7D2C" w:rsidRPr="00745958" w:rsidRDefault="00B74F9E" w:rsidP="00AA7D2C">
      <w:pPr>
        <w:pStyle w:val="Heading3"/>
        <w:ind w:left="720" w:hanging="720"/>
        <w:rPr>
          <w:rFonts w:ascii="Times New Roman" w:hAnsi="Times New Roman"/>
        </w:rPr>
      </w:pPr>
      <w:bookmarkStart w:id="21" w:name="_Toc259545836"/>
      <w:r w:rsidRPr="00745958">
        <w:rPr>
          <w:rFonts w:ascii="Times New Roman" w:hAnsi="Times New Roman"/>
        </w:rPr>
        <w:t>Chuẩn code:</w:t>
      </w:r>
      <w:r w:rsidR="00AA5451" w:rsidRPr="00AA5451">
        <w:t xml:space="preserve"> </w:t>
      </w:r>
      <w:r w:rsidR="006A58AC">
        <w:t xml:space="preserve">file </w:t>
      </w:r>
      <w:r w:rsidR="00AA5451" w:rsidRPr="00AA5451">
        <w:rPr>
          <w:rFonts w:ascii="Times New Roman" w:hAnsi="Times New Roman"/>
        </w:rPr>
        <w:t>Coding Standard</w:t>
      </w:r>
      <w:r w:rsidR="00AA5451">
        <w:rPr>
          <w:rFonts w:ascii="Times New Roman" w:hAnsi="Times New Roman"/>
        </w:rPr>
        <w:t>.docx</w:t>
      </w:r>
      <w:bookmarkEnd w:id="21"/>
    </w:p>
    <w:p w:rsidR="00985A69" w:rsidRPr="00745958" w:rsidRDefault="00985A69" w:rsidP="00A12024">
      <w:pPr>
        <w:pStyle w:val="Heading3"/>
        <w:ind w:left="720" w:hanging="720"/>
        <w:rPr>
          <w:rFonts w:ascii="Times New Roman" w:hAnsi="Times New Roman"/>
        </w:rPr>
      </w:pPr>
      <w:bookmarkStart w:id="22" w:name="_Toc259545837"/>
      <w:r w:rsidRPr="00745958">
        <w:rPr>
          <w:rFonts w:ascii="Times New Roman" w:hAnsi="Times New Roman"/>
        </w:rPr>
        <w:t>Tên quy ướ</w:t>
      </w:r>
      <w:r w:rsidR="006A59BD">
        <w:rPr>
          <w:rFonts w:ascii="Times New Roman" w:hAnsi="Times New Roman"/>
        </w:rPr>
        <w:t>c</w:t>
      </w:r>
      <w:r w:rsidR="00720A12">
        <w:rPr>
          <w:rFonts w:ascii="Times New Roman" w:hAnsi="Times New Roman"/>
        </w:rPr>
        <w:t>:</w:t>
      </w:r>
      <w:r w:rsidR="00652129" w:rsidRPr="00652129">
        <w:t xml:space="preserve"> </w:t>
      </w:r>
      <w:r w:rsidR="00652129">
        <w:t xml:space="preserve">file </w:t>
      </w:r>
      <w:r w:rsidR="00652129" w:rsidRPr="00AA5451">
        <w:rPr>
          <w:rFonts w:ascii="Times New Roman" w:hAnsi="Times New Roman"/>
        </w:rPr>
        <w:t>Coding Standard</w:t>
      </w:r>
      <w:r w:rsidR="00652129">
        <w:rPr>
          <w:rFonts w:ascii="Times New Roman" w:hAnsi="Times New Roman"/>
        </w:rPr>
        <w:t>.docx</w:t>
      </w:r>
      <w:bookmarkEnd w:id="22"/>
    </w:p>
    <w:p w:rsidR="0098106F" w:rsidRPr="00745958" w:rsidRDefault="0098106F" w:rsidP="00A12024">
      <w:pPr>
        <w:pStyle w:val="Heading3"/>
        <w:ind w:left="720" w:hanging="720"/>
        <w:rPr>
          <w:rFonts w:ascii="Times New Roman" w:hAnsi="Times New Roman"/>
        </w:rPr>
      </w:pPr>
      <w:bookmarkStart w:id="23" w:name="_Toc259545838"/>
      <w:r w:rsidRPr="00745958">
        <w:rPr>
          <w:rFonts w:ascii="Times New Roman" w:hAnsi="Times New Roman"/>
        </w:rPr>
        <w:t>Thư viện lớp:</w:t>
      </w:r>
      <w:bookmarkEnd w:id="23"/>
    </w:p>
    <w:p w:rsidR="0098106F" w:rsidRPr="00745958" w:rsidRDefault="00173D12" w:rsidP="00A12024">
      <w:pPr>
        <w:pStyle w:val="Heading3"/>
        <w:ind w:left="720" w:hanging="720"/>
        <w:rPr>
          <w:rFonts w:ascii="Times New Roman" w:hAnsi="Times New Roman"/>
        </w:rPr>
      </w:pPr>
      <w:bookmarkStart w:id="24" w:name="_Toc259545839"/>
      <w:r w:rsidRPr="00745958">
        <w:rPr>
          <w:rFonts w:ascii="Times New Roman" w:hAnsi="Times New Roman"/>
        </w:rPr>
        <w:t>Tiện ích bảo trì:</w:t>
      </w:r>
      <w:bookmarkEnd w:id="24"/>
    </w:p>
    <w:p w:rsidR="00B74F9E" w:rsidRPr="00B74F9E" w:rsidRDefault="00B74F9E" w:rsidP="00B74F9E">
      <w:pPr>
        <w:ind w:left="720"/>
      </w:pPr>
    </w:p>
    <w:p w:rsidR="00BC4CC9" w:rsidRPr="003A76A4" w:rsidRDefault="00737B8A">
      <w:pPr>
        <w:pStyle w:val="Heading2"/>
        <w:rPr>
          <w:rFonts w:ascii="Times New Roman" w:hAnsi="Times New Roman"/>
        </w:rPr>
      </w:pPr>
      <w:bookmarkStart w:id="25" w:name="_Toc259545840"/>
      <w:r>
        <w:rPr>
          <w:rFonts w:ascii="Times New Roman" w:hAnsi="Times New Roman"/>
        </w:rPr>
        <w:t>Ràng buộc thiết kế</w:t>
      </w:r>
      <w:bookmarkEnd w:id="25"/>
    </w:p>
    <w:p w:rsidR="00BC4CC9" w:rsidRDefault="0075510A">
      <w:pPr>
        <w:pStyle w:val="Heading3"/>
        <w:ind w:left="720" w:hanging="720"/>
        <w:rPr>
          <w:rFonts w:ascii="Times New Roman" w:hAnsi="Times New Roman"/>
        </w:rPr>
      </w:pPr>
      <w:bookmarkStart w:id="26" w:name="_Toc259545841"/>
      <w:r>
        <w:rPr>
          <w:rFonts w:ascii="Times New Roman" w:hAnsi="Times New Roman"/>
        </w:rPr>
        <w:t>Ngôn ngữ</w:t>
      </w:r>
      <w:bookmarkEnd w:id="26"/>
    </w:p>
    <w:p w:rsidR="0075510A" w:rsidRDefault="0075510A" w:rsidP="0075510A">
      <w:pPr>
        <w:ind w:left="720"/>
      </w:pPr>
      <w:r>
        <w:t>Tiếng việt</w:t>
      </w:r>
    </w:p>
    <w:p w:rsidR="0075510A" w:rsidRDefault="00555238" w:rsidP="007771BC">
      <w:pPr>
        <w:pStyle w:val="Heading3"/>
        <w:ind w:left="720" w:hanging="720"/>
        <w:rPr>
          <w:rFonts w:ascii="Times New Roman" w:hAnsi="Times New Roman"/>
        </w:rPr>
      </w:pPr>
      <w:bookmarkStart w:id="27" w:name="_Toc259545842"/>
      <w:r w:rsidRPr="007771BC">
        <w:rPr>
          <w:rFonts w:ascii="Times New Roman" w:hAnsi="Times New Roman"/>
        </w:rPr>
        <w:t>Các công cụ phát triển</w:t>
      </w:r>
      <w:bookmarkEnd w:id="27"/>
    </w:p>
    <w:p w:rsidR="005915AA" w:rsidRPr="005915AA" w:rsidRDefault="000F2453" w:rsidP="005915AA">
      <w:pPr>
        <w:ind w:left="720"/>
      </w:pPr>
      <w:r>
        <w:t>Không ràng buộc</w:t>
      </w:r>
      <w:r w:rsidR="006F0848">
        <w:t>.</w:t>
      </w:r>
    </w:p>
    <w:p w:rsidR="0074208B" w:rsidRPr="007771BC" w:rsidRDefault="0074208B" w:rsidP="007771BC">
      <w:pPr>
        <w:pStyle w:val="Heading3"/>
        <w:ind w:left="720" w:hanging="720"/>
        <w:rPr>
          <w:rFonts w:ascii="Times New Roman" w:hAnsi="Times New Roman"/>
        </w:rPr>
      </w:pPr>
      <w:bookmarkStart w:id="28" w:name="_Toc259545843"/>
      <w:r w:rsidRPr="007771BC">
        <w:rPr>
          <w:rFonts w:ascii="Times New Roman" w:hAnsi="Times New Roman"/>
        </w:rPr>
        <w:lastRenderedPageBreak/>
        <w:t>Ràng buộc về thiết kế</w:t>
      </w:r>
      <w:bookmarkEnd w:id="28"/>
    </w:p>
    <w:p w:rsidR="00EB0A83" w:rsidRDefault="00182E58" w:rsidP="0075510A">
      <w:pPr>
        <w:ind w:left="720"/>
      </w:pPr>
      <w:r>
        <w:t>Flex, Silverlight hoặc Web application</w:t>
      </w:r>
    </w:p>
    <w:p w:rsidR="00BC4CC9" w:rsidRPr="00E718A1" w:rsidRDefault="009A2892" w:rsidP="00920299">
      <w:pPr>
        <w:pStyle w:val="Heading3"/>
        <w:ind w:left="720" w:hanging="720"/>
        <w:rPr>
          <w:rFonts w:ascii="Times New Roman" w:hAnsi="Times New Roman"/>
        </w:rPr>
      </w:pPr>
      <w:bookmarkStart w:id="29" w:name="_Toc259545844"/>
      <w:r w:rsidRPr="00920299">
        <w:rPr>
          <w:rFonts w:ascii="Times New Roman" w:hAnsi="Times New Roman"/>
        </w:rPr>
        <w:t>Các t</w:t>
      </w:r>
      <w:r w:rsidR="005A7203" w:rsidRPr="00920299">
        <w:rPr>
          <w:rFonts w:ascii="Times New Roman" w:hAnsi="Times New Roman"/>
        </w:rPr>
        <w:t>hành phần</w:t>
      </w:r>
      <w:r w:rsidRPr="00920299">
        <w:rPr>
          <w:rFonts w:ascii="Times New Roman" w:hAnsi="Times New Roman"/>
        </w:rPr>
        <w:t>, thư viện</w:t>
      </w:r>
      <w:r w:rsidR="005A7203" w:rsidRPr="00920299">
        <w:rPr>
          <w:rFonts w:ascii="Times New Roman" w:hAnsi="Times New Roman"/>
        </w:rPr>
        <w:t xml:space="preserve"> phải mua</w:t>
      </w:r>
      <w:bookmarkEnd w:id="29"/>
    </w:p>
    <w:p w:rsidR="005A7203" w:rsidRDefault="006F0848" w:rsidP="000D1F48">
      <w:pPr>
        <w:ind w:left="720"/>
        <w:rPr>
          <w:color w:val="000000" w:themeColor="text1"/>
        </w:rPr>
      </w:pPr>
      <w:r>
        <w:rPr>
          <w:color w:val="000000" w:themeColor="text1"/>
        </w:rPr>
        <w:t xml:space="preserve">Không </w:t>
      </w:r>
    </w:p>
    <w:p w:rsidR="005A7203" w:rsidRPr="005A7203" w:rsidRDefault="005A7203" w:rsidP="000D1F48">
      <w:pPr>
        <w:ind w:left="720"/>
        <w:rPr>
          <w:color w:val="000000" w:themeColor="text1"/>
        </w:rPr>
      </w:pPr>
    </w:p>
    <w:p w:rsidR="00BC4CC9" w:rsidRPr="003A76A4" w:rsidRDefault="00087329">
      <w:pPr>
        <w:pStyle w:val="Heading2"/>
        <w:rPr>
          <w:rFonts w:ascii="Times New Roman" w:hAnsi="Times New Roman"/>
        </w:rPr>
      </w:pPr>
      <w:bookmarkStart w:id="30" w:name="_Toc259545845"/>
      <w:r>
        <w:rPr>
          <w:rFonts w:ascii="Times New Roman" w:hAnsi="Times New Roman"/>
        </w:rPr>
        <w:t xml:space="preserve">Yêu cầu về ebook help và </w:t>
      </w:r>
      <w:r w:rsidR="00807013">
        <w:rPr>
          <w:rFonts w:ascii="Times New Roman" w:hAnsi="Times New Roman"/>
        </w:rPr>
        <w:t>help online</w:t>
      </w:r>
      <w:bookmarkEnd w:id="30"/>
    </w:p>
    <w:p w:rsidR="00155E30" w:rsidRDefault="001C5F3C">
      <w:pPr>
        <w:pStyle w:val="InfoBlue"/>
        <w:rPr>
          <w:i w:val="0"/>
          <w:color w:val="000000" w:themeColor="text1"/>
        </w:rPr>
      </w:pPr>
      <w:r>
        <w:rPr>
          <w:i w:val="0"/>
          <w:color w:val="000000" w:themeColor="text1"/>
        </w:rPr>
        <w:t xml:space="preserve">Ebook help: </w:t>
      </w:r>
    </w:p>
    <w:p w:rsidR="004F3C0C" w:rsidRDefault="001C5F3C" w:rsidP="00155E30">
      <w:pPr>
        <w:pStyle w:val="InfoBlue"/>
        <w:ind w:firstLine="677"/>
        <w:rPr>
          <w:i w:val="0"/>
          <w:color w:val="000000" w:themeColor="text1"/>
        </w:rPr>
      </w:pPr>
      <w:r>
        <w:rPr>
          <w:i w:val="0"/>
          <w:color w:val="000000" w:themeColor="text1"/>
        </w:rPr>
        <w:t>Trình bày theo</w:t>
      </w:r>
      <w:r w:rsidR="00307401">
        <w:rPr>
          <w:i w:val="0"/>
          <w:color w:val="000000" w:themeColor="text1"/>
        </w:rPr>
        <w:t xml:space="preserve"> chức năng</w:t>
      </w:r>
      <w:r w:rsidR="00155E30">
        <w:rPr>
          <w:i w:val="0"/>
          <w:color w:val="000000" w:themeColor="text1"/>
        </w:rPr>
        <w:t>, có chỉ mục từ khóa, và chức năng search.</w:t>
      </w:r>
    </w:p>
    <w:p w:rsidR="00BC4CC9" w:rsidRDefault="004F3C0C" w:rsidP="004F3C0C">
      <w:pPr>
        <w:pStyle w:val="InfoBlue"/>
        <w:ind w:firstLine="677"/>
        <w:jc w:val="both"/>
        <w:rPr>
          <w:i w:val="0"/>
          <w:color w:val="000000" w:themeColor="text1"/>
        </w:rPr>
      </w:pPr>
      <w:r>
        <w:rPr>
          <w:i w:val="0"/>
          <w:color w:val="000000" w:themeColor="text1"/>
        </w:rPr>
        <w:t>Loại file</w:t>
      </w:r>
      <w:r w:rsidR="00F66990">
        <w:rPr>
          <w:i w:val="0"/>
          <w:color w:val="000000" w:themeColor="text1"/>
        </w:rPr>
        <w:t xml:space="preserve"> có thể được</w:t>
      </w:r>
      <w:r>
        <w:rPr>
          <w:i w:val="0"/>
          <w:color w:val="000000" w:themeColor="text1"/>
        </w:rPr>
        <w:t>: *.chm</w:t>
      </w:r>
      <w:r w:rsidR="00F66990">
        <w:rPr>
          <w:i w:val="0"/>
          <w:color w:val="000000" w:themeColor="text1"/>
        </w:rPr>
        <w:t xml:space="preserve">, </w:t>
      </w:r>
      <w:r w:rsidR="006C75E4">
        <w:rPr>
          <w:i w:val="0"/>
          <w:color w:val="000000" w:themeColor="text1"/>
        </w:rPr>
        <w:t xml:space="preserve">*.doc, </w:t>
      </w:r>
      <w:r w:rsidR="00B96CD4">
        <w:rPr>
          <w:i w:val="0"/>
          <w:color w:val="000000" w:themeColor="text1"/>
        </w:rPr>
        <w:t>*.docx, *.html</w:t>
      </w:r>
      <w:r w:rsidR="006C75E4">
        <w:rPr>
          <w:i w:val="0"/>
          <w:color w:val="000000" w:themeColor="text1"/>
        </w:rPr>
        <w:t>, *.pdf</w:t>
      </w:r>
    </w:p>
    <w:p w:rsidR="009620B1" w:rsidRDefault="009620B1" w:rsidP="009620B1">
      <w:pPr>
        <w:pStyle w:val="BodyText"/>
      </w:pPr>
      <w:r>
        <w:t>Help online:</w:t>
      </w:r>
    </w:p>
    <w:p w:rsidR="009620B1" w:rsidRPr="009620B1" w:rsidRDefault="009620B1" w:rsidP="009620B1">
      <w:pPr>
        <w:pStyle w:val="BodyText"/>
      </w:pPr>
      <w:r>
        <w:tab/>
        <w:t>Không yêu cầu</w:t>
      </w:r>
    </w:p>
    <w:p w:rsidR="00BC4CC9" w:rsidRPr="003A76A4" w:rsidRDefault="00277C42">
      <w:pPr>
        <w:pStyle w:val="Heading2"/>
        <w:rPr>
          <w:rFonts w:ascii="Times New Roman" w:hAnsi="Times New Roman"/>
        </w:rPr>
      </w:pPr>
      <w:bookmarkStart w:id="31" w:name="_Toc259545846"/>
      <w:r>
        <w:rPr>
          <w:rFonts w:ascii="Times New Roman" w:hAnsi="Times New Roman"/>
        </w:rPr>
        <w:t>Thành phần tốn phí</w:t>
      </w:r>
      <w:bookmarkEnd w:id="31"/>
    </w:p>
    <w:p w:rsidR="00BC4CC9" w:rsidRPr="003A76A4" w:rsidRDefault="00EB05B4">
      <w:pPr>
        <w:pStyle w:val="InfoBlue"/>
        <w:rPr>
          <w:i w:val="0"/>
          <w:color w:val="000000" w:themeColor="text1"/>
        </w:rPr>
      </w:pPr>
      <w:r>
        <w:rPr>
          <w:i w:val="0"/>
          <w:color w:val="000000" w:themeColor="text1"/>
        </w:rPr>
        <w:t>Không có</w:t>
      </w:r>
    </w:p>
    <w:p w:rsidR="00BC4CC9" w:rsidRPr="0009741B" w:rsidRDefault="00A13D93" w:rsidP="0009741B">
      <w:pPr>
        <w:pStyle w:val="Heading2"/>
        <w:rPr>
          <w:rFonts w:ascii="Times New Roman" w:hAnsi="Times New Roman"/>
        </w:rPr>
      </w:pPr>
      <w:bookmarkStart w:id="32" w:name="_Toc259545847"/>
      <w:r>
        <w:rPr>
          <w:rFonts w:ascii="Times New Roman" w:hAnsi="Times New Roman"/>
        </w:rPr>
        <w:t>Giao diện</w:t>
      </w:r>
      <w:bookmarkEnd w:id="32"/>
    </w:p>
    <w:p w:rsidR="00BC4CC9" w:rsidRPr="003A76A4" w:rsidRDefault="005100D3">
      <w:pPr>
        <w:pStyle w:val="Heading3"/>
        <w:ind w:left="720" w:hanging="720"/>
        <w:rPr>
          <w:rFonts w:ascii="Times New Roman" w:hAnsi="Times New Roman"/>
        </w:rPr>
      </w:pPr>
      <w:bookmarkStart w:id="33" w:name="_Toc259545848"/>
      <w:r>
        <w:rPr>
          <w:rFonts w:ascii="Times New Roman" w:hAnsi="Times New Roman"/>
        </w:rPr>
        <w:t>Giao diện người dùng</w:t>
      </w:r>
      <w:bookmarkEnd w:id="33"/>
    </w:p>
    <w:p w:rsidR="00BC4CC9" w:rsidRPr="003A76A4" w:rsidRDefault="00A974C6">
      <w:pPr>
        <w:pStyle w:val="InfoBlue"/>
        <w:rPr>
          <w:i w:val="0"/>
          <w:color w:val="000000" w:themeColor="text1"/>
        </w:rPr>
      </w:pPr>
      <w:r>
        <w:rPr>
          <w:i w:val="0"/>
          <w:color w:val="000000" w:themeColor="text1"/>
        </w:rPr>
        <w:t>Trong file thiết kế</w:t>
      </w:r>
    </w:p>
    <w:p w:rsidR="00BC4CC9" w:rsidRPr="003A76A4" w:rsidRDefault="00D86659">
      <w:pPr>
        <w:pStyle w:val="Heading3"/>
        <w:ind w:left="720" w:hanging="720"/>
        <w:rPr>
          <w:rFonts w:ascii="Times New Roman" w:hAnsi="Times New Roman"/>
        </w:rPr>
      </w:pPr>
      <w:bookmarkStart w:id="34" w:name="_Toc259545849"/>
      <w:r>
        <w:rPr>
          <w:rFonts w:ascii="Times New Roman" w:hAnsi="Times New Roman"/>
        </w:rPr>
        <w:t>Giao diện phần cứng</w:t>
      </w:r>
      <w:r w:rsidR="008840CF">
        <w:rPr>
          <w:rFonts w:ascii="Times New Roman" w:hAnsi="Times New Roman"/>
        </w:rPr>
        <w:t>:</w:t>
      </w:r>
      <w:bookmarkEnd w:id="34"/>
    </w:p>
    <w:p w:rsidR="00BC4CC9" w:rsidRDefault="00A80178">
      <w:pPr>
        <w:pStyle w:val="InfoBlue"/>
        <w:rPr>
          <w:i w:val="0"/>
          <w:color w:val="000000" w:themeColor="text1"/>
        </w:rPr>
      </w:pPr>
      <w:r>
        <w:rPr>
          <w:i w:val="0"/>
          <w:noProof/>
          <w:color w:val="000000" w:themeColor="text1"/>
        </w:rPr>
        <w:drawing>
          <wp:inline distT="0" distB="0" distL="0" distR="0">
            <wp:extent cx="5848985" cy="2812415"/>
            <wp:effectExtent l="19050" t="0" r="0" b="0"/>
            <wp:docPr id="2" name="Picture 2" descr="C:\Users\Valentine\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ntine\Desktop\Untitled.jpg"/>
                    <pic:cNvPicPr>
                      <a:picLocks noChangeAspect="1" noChangeArrowheads="1"/>
                    </pic:cNvPicPr>
                  </pic:nvPicPr>
                  <pic:blipFill>
                    <a:blip r:embed="rId10"/>
                    <a:srcRect/>
                    <a:stretch>
                      <a:fillRect/>
                    </a:stretch>
                  </pic:blipFill>
                  <pic:spPr bwMode="auto">
                    <a:xfrm>
                      <a:off x="0" y="0"/>
                      <a:ext cx="5848985" cy="2812415"/>
                    </a:xfrm>
                    <a:prstGeom prst="rect">
                      <a:avLst/>
                    </a:prstGeom>
                    <a:noFill/>
                    <a:ln w="9525">
                      <a:noFill/>
                      <a:miter lim="800000"/>
                      <a:headEnd/>
                      <a:tailEnd/>
                    </a:ln>
                  </pic:spPr>
                </pic:pic>
              </a:graphicData>
            </a:graphic>
          </wp:inline>
        </w:drawing>
      </w:r>
    </w:p>
    <w:p w:rsidR="00B1772D" w:rsidRPr="00B1772D" w:rsidRDefault="00B1772D" w:rsidP="00984585">
      <w:pPr>
        <w:pStyle w:val="BodyText"/>
        <w:ind w:left="0"/>
      </w:pPr>
    </w:p>
    <w:p w:rsidR="00BC4CC9" w:rsidRPr="003A76A4" w:rsidRDefault="009C45B1">
      <w:pPr>
        <w:pStyle w:val="Heading3"/>
        <w:ind w:left="720" w:hanging="720"/>
        <w:rPr>
          <w:rFonts w:ascii="Times New Roman" w:hAnsi="Times New Roman"/>
        </w:rPr>
      </w:pPr>
      <w:bookmarkStart w:id="35" w:name="_Toc259545850"/>
      <w:r>
        <w:rPr>
          <w:rFonts w:ascii="Times New Roman" w:hAnsi="Times New Roman"/>
        </w:rPr>
        <w:t>Giao diện phần mềm</w:t>
      </w:r>
      <w:bookmarkEnd w:id="35"/>
    </w:p>
    <w:p w:rsidR="00BC4CC9" w:rsidRPr="003A76A4" w:rsidRDefault="005F4802">
      <w:pPr>
        <w:pStyle w:val="InfoBlue"/>
        <w:rPr>
          <w:i w:val="0"/>
          <w:color w:val="000000" w:themeColor="text1"/>
        </w:rPr>
      </w:pPr>
      <w:r>
        <w:rPr>
          <w:i w:val="0"/>
          <w:color w:val="000000" w:themeColor="text1"/>
        </w:rPr>
        <w:t>Trong file thiết kế</w:t>
      </w:r>
    </w:p>
    <w:p w:rsidR="00BC4CC9" w:rsidRPr="003A76A4" w:rsidRDefault="00694DA1">
      <w:pPr>
        <w:pStyle w:val="Heading2"/>
        <w:rPr>
          <w:rFonts w:ascii="Times New Roman" w:hAnsi="Times New Roman"/>
        </w:rPr>
      </w:pPr>
      <w:bookmarkStart w:id="36" w:name="_Toc259545851"/>
      <w:r>
        <w:rPr>
          <w:rFonts w:ascii="Times New Roman" w:hAnsi="Times New Roman"/>
        </w:rPr>
        <w:t>Yêu cầu về bản quyền</w:t>
      </w:r>
      <w:bookmarkEnd w:id="36"/>
    </w:p>
    <w:p w:rsidR="00BC4CC9" w:rsidRPr="003A76A4" w:rsidRDefault="00F657B7">
      <w:pPr>
        <w:pStyle w:val="InfoBlue"/>
        <w:rPr>
          <w:i w:val="0"/>
          <w:color w:val="000000" w:themeColor="text1"/>
        </w:rPr>
      </w:pPr>
      <w:r>
        <w:rPr>
          <w:i w:val="0"/>
          <w:color w:val="000000" w:themeColor="text1"/>
        </w:rPr>
        <w:t>Visual studio 2005/2008</w:t>
      </w:r>
      <w:r w:rsidR="00212837">
        <w:rPr>
          <w:i w:val="0"/>
          <w:color w:val="000000" w:themeColor="text1"/>
        </w:rPr>
        <w:t xml:space="preserve">, Microsoft </w:t>
      </w:r>
      <w:r w:rsidR="00E70002">
        <w:rPr>
          <w:i w:val="0"/>
          <w:color w:val="000000" w:themeColor="text1"/>
        </w:rPr>
        <w:t>office 2007</w:t>
      </w:r>
    </w:p>
    <w:p w:rsidR="00BC4CC9" w:rsidRPr="003A76A4" w:rsidRDefault="00D16678">
      <w:pPr>
        <w:pStyle w:val="Heading2"/>
        <w:rPr>
          <w:rFonts w:ascii="Times New Roman" w:hAnsi="Times New Roman"/>
        </w:rPr>
      </w:pPr>
      <w:bookmarkStart w:id="37" w:name="_Toc259545852"/>
      <w:r>
        <w:rPr>
          <w:rFonts w:ascii="Times New Roman" w:hAnsi="Times New Roman"/>
        </w:rPr>
        <w:lastRenderedPageBreak/>
        <w:t>Hợp pháp</w:t>
      </w:r>
      <w:r w:rsidR="007E353A" w:rsidRPr="003A76A4">
        <w:rPr>
          <w:rFonts w:ascii="Times New Roman" w:hAnsi="Times New Roman"/>
        </w:rPr>
        <w:t xml:space="preserve">, </w:t>
      </w:r>
      <w:r w:rsidR="008E76F4">
        <w:rPr>
          <w:rFonts w:ascii="Times New Roman" w:hAnsi="Times New Roman"/>
        </w:rPr>
        <w:t>có bản quyền</w:t>
      </w:r>
      <w:r w:rsidR="007E353A" w:rsidRPr="003A76A4">
        <w:rPr>
          <w:rFonts w:ascii="Times New Roman" w:hAnsi="Times New Roman"/>
        </w:rPr>
        <w:t>,</w:t>
      </w:r>
      <w:r w:rsidR="008E76F4">
        <w:rPr>
          <w:rFonts w:ascii="Times New Roman" w:hAnsi="Times New Roman"/>
        </w:rPr>
        <w:t xml:space="preserve"> và những chú ý khác</w:t>
      </w:r>
      <w:bookmarkEnd w:id="37"/>
    </w:p>
    <w:p w:rsidR="008A1094" w:rsidRDefault="008A1094">
      <w:pPr>
        <w:pStyle w:val="InfoBlue"/>
        <w:rPr>
          <w:i w:val="0"/>
          <w:color w:val="000000" w:themeColor="text1"/>
        </w:rPr>
      </w:pPr>
      <w:r>
        <w:rPr>
          <w:i w:val="0"/>
          <w:color w:val="000000" w:themeColor="text1"/>
        </w:rPr>
        <w:t>Phần mềm được tạo ra hoàn toàn hợp pháp, hầu hết công cụ sử dụng là open source software</w:t>
      </w:r>
    </w:p>
    <w:p w:rsidR="00BC4CC9" w:rsidRPr="003A76A4" w:rsidRDefault="00733C2A">
      <w:pPr>
        <w:pStyle w:val="Heading2"/>
        <w:rPr>
          <w:rFonts w:ascii="Times New Roman" w:hAnsi="Times New Roman"/>
        </w:rPr>
      </w:pPr>
      <w:bookmarkStart w:id="38" w:name="_Toc259545853"/>
      <w:r>
        <w:rPr>
          <w:rFonts w:ascii="Times New Roman" w:hAnsi="Times New Roman"/>
        </w:rPr>
        <w:t>Chuẩn áp dụng</w:t>
      </w:r>
      <w:bookmarkEnd w:id="38"/>
    </w:p>
    <w:p w:rsidR="00BC4CC9" w:rsidRPr="003A76A4" w:rsidRDefault="00F03750">
      <w:pPr>
        <w:pStyle w:val="InfoBlue"/>
        <w:rPr>
          <w:i w:val="0"/>
          <w:color w:val="000000" w:themeColor="text1"/>
        </w:rPr>
      </w:pPr>
      <w:r>
        <w:rPr>
          <w:i w:val="0"/>
          <w:color w:val="000000" w:themeColor="text1"/>
        </w:rPr>
        <w:t>Chuẩn áp dụng thì hoàn toàn hợp pháp</w:t>
      </w:r>
    </w:p>
    <w:p w:rsidR="00BC4CC9" w:rsidRPr="003A76A4" w:rsidRDefault="00904994">
      <w:pPr>
        <w:pStyle w:val="Heading1"/>
        <w:rPr>
          <w:rFonts w:ascii="Times New Roman" w:hAnsi="Times New Roman"/>
        </w:rPr>
      </w:pPr>
      <w:bookmarkStart w:id="39" w:name="_Toc259545854"/>
      <w:r>
        <w:rPr>
          <w:rFonts w:ascii="Times New Roman" w:hAnsi="Times New Roman"/>
        </w:rPr>
        <w:t>Thông tin cung cấp thêm</w:t>
      </w:r>
      <w:bookmarkEnd w:id="39"/>
    </w:p>
    <w:p w:rsidR="00BC4CC9" w:rsidRPr="003A76A4" w:rsidRDefault="00E905D4" w:rsidP="006C508B">
      <w:pPr>
        <w:pStyle w:val="InfoBlue"/>
        <w:rPr>
          <w:i w:val="0"/>
          <w:color w:val="000000" w:themeColor="text1"/>
        </w:rPr>
      </w:pPr>
      <w:r>
        <w:rPr>
          <w:i w:val="0"/>
          <w:color w:val="000000" w:themeColor="text1"/>
        </w:rPr>
        <w:t>Không có</w:t>
      </w:r>
    </w:p>
    <w:p w:rsidR="00111304" w:rsidRPr="003A76A4" w:rsidRDefault="00111304">
      <w:pPr>
        <w:pStyle w:val="InfoBlue"/>
        <w:rPr>
          <w:i w:val="0"/>
          <w:color w:val="000000" w:themeColor="text1"/>
        </w:rPr>
      </w:pPr>
    </w:p>
    <w:sectPr w:rsidR="00111304" w:rsidRPr="003A76A4" w:rsidSect="00BC4CC9">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4F3" w:rsidRDefault="006B04F3">
      <w:pPr>
        <w:spacing w:line="240" w:lineRule="auto"/>
      </w:pPr>
      <w:r>
        <w:separator/>
      </w:r>
    </w:p>
  </w:endnote>
  <w:endnote w:type="continuationSeparator" w:id="1">
    <w:p w:rsidR="006B04F3" w:rsidRDefault="006B04F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CC9" w:rsidRDefault="00813303">
    <w:pPr>
      <w:pStyle w:val="Footer"/>
      <w:framePr w:wrap="around" w:vAnchor="text" w:hAnchor="margin" w:xAlign="right" w:y="1"/>
      <w:rPr>
        <w:rStyle w:val="PageNumber"/>
      </w:rPr>
    </w:pPr>
    <w:r>
      <w:rPr>
        <w:rStyle w:val="PageNumber"/>
      </w:rPr>
      <w:fldChar w:fldCharType="begin"/>
    </w:r>
    <w:r w:rsidR="007E353A">
      <w:rPr>
        <w:rStyle w:val="PageNumber"/>
      </w:rPr>
      <w:instrText xml:space="preserve">PAGE  </w:instrText>
    </w:r>
    <w:r>
      <w:rPr>
        <w:rStyle w:val="PageNumber"/>
      </w:rPr>
      <w:fldChar w:fldCharType="end"/>
    </w:r>
  </w:p>
  <w:p w:rsidR="00BC4CC9" w:rsidRDefault="00BC4CC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C4CC9">
      <w:tc>
        <w:tcPr>
          <w:tcW w:w="3162" w:type="dxa"/>
          <w:tcBorders>
            <w:top w:val="nil"/>
            <w:left w:val="nil"/>
            <w:bottom w:val="nil"/>
            <w:right w:val="nil"/>
          </w:tcBorders>
        </w:tcPr>
        <w:p w:rsidR="00BC4CC9" w:rsidRDefault="00A42653">
          <w:pPr>
            <w:ind w:right="360"/>
          </w:pPr>
          <w:r>
            <w:t>Phần mềm học toán lớp 10</w:t>
          </w:r>
        </w:p>
      </w:tc>
      <w:tc>
        <w:tcPr>
          <w:tcW w:w="3162" w:type="dxa"/>
          <w:tcBorders>
            <w:top w:val="nil"/>
            <w:left w:val="nil"/>
            <w:bottom w:val="nil"/>
            <w:right w:val="nil"/>
          </w:tcBorders>
        </w:tcPr>
        <w:p w:rsidR="00BC4CC9" w:rsidRDefault="007E353A" w:rsidP="00766F1F">
          <w:pPr>
            <w:jc w:val="center"/>
          </w:pPr>
          <w:r>
            <w:sym w:font="Symbol" w:char="F0D3"/>
          </w:r>
          <w:fldSimple w:instr=" DOCPROPERTY &quot;Company&quot;  \* MERGEFORMAT ">
            <w:r w:rsidR="00766F1F">
              <w:t>&lt;Nhóm 11 - 15</w:t>
            </w:r>
            <w:r w:rsidR="00111304">
              <w:t>&gt;</w:t>
            </w:r>
          </w:fldSimple>
          <w:r>
            <w:t xml:space="preserve">, </w:t>
          </w:r>
          <w:r w:rsidR="00813303">
            <w:fldChar w:fldCharType="begin"/>
          </w:r>
          <w:r>
            <w:instrText xml:space="preserve"> DATE \@ "yyyy" </w:instrText>
          </w:r>
          <w:r w:rsidR="00813303">
            <w:fldChar w:fldCharType="separate"/>
          </w:r>
          <w:r w:rsidR="00FF4BEB">
            <w:rPr>
              <w:noProof/>
            </w:rPr>
            <w:t>2010</w:t>
          </w:r>
          <w:r w:rsidR="00813303">
            <w:fldChar w:fldCharType="end"/>
          </w:r>
        </w:p>
      </w:tc>
      <w:tc>
        <w:tcPr>
          <w:tcW w:w="3162" w:type="dxa"/>
          <w:tcBorders>
            <w:top w:val="nil"/>
            <w:left w:val="nil"/>
            <w:bottom w:val="nil"/>
            <w:right w:val="nil"/>
          </w:tcBorders>
        </w:tcPr>
        <w:p w:rsidR="00BC4CC9" w:rsidRDefault="007E353A">
          <w:pPr>
            <w:jc w:val="right"/>
          </w:pPr>
          <w:r>
            <w:t xml:space="preserve">Page </w:t>
          </w:r>
          <w:r w:rsidR="00813303">
            <w:rPr>
              <w:rStyle w:val="PageNumber"/>
            </w:rPr>
            <w:fldChar w:fldCharType="begin"/>
          </w:r>
          <w:r>
            <w:rPr>
              <w:rStyle w:val="PageNumber"/>
            </w:rPr>
            <w:instrText xml:space="preserve"> PAGE </w:instrText>
          </w:r>
          <w:r w:rsidR="00813303">
            <w:rPr>
              <w:rStyle w:val="PageNumber"/>
            </w:rPr>
            <w:fldChar w:fldCharType="separate"/>
          </w:r>
          <w:r w:rsidR="001476FA">
            <w:rPr>
              <w:rStyle w:val="PageNumber"/>
              <w:noProof/>
            </w:rPr>
            <w:t>14</w:t>
          </w:r>
          <w:r w:rsidR="00813303">
            <w:rPr>
              <w:rStyle w:val="PageNumber"/>
            </w:rPr>
            <w:fldChar w:fldCharType="end"/>
          </w:r>
        </w:p>
      </w:tc>
    </w:tr>
  </w:tbl>
  <w:p w:rsidR="00BC4CC9" w:rsidRDefault="00BC4CC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CC9" w:rsidRDefault="00BC4C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4F3" w:rsidRDefault="006B04F3">
      <w:pPr>
        <w:spacing w:line="240" w:lineRule="auto"/>
      </w:pPr>
      <w:r>
        <w:separator/>
      </w:r>
    </w:p>
  </w:footnote>
  <w:footnote w:type="continuationSeparator" w:id="1">
    <w:p w:rsidR="006B04F3" w:rsidRDefault="006B04F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CC9" w:rsidRDefault="00BC4CC9">
    <w:pPr>
      <w:rPr>
        <w:sz w:val="24"/>
      </w:rPr>
    </w:pPr>
  </w:p>
  <w:p w:rsidR="00BC4CC9" w:rsidRDefault="00BC4CC9">
    <w:pPr>
      <w:pBdr>
        <w:top w:val="single" w:sz="6" w:space="1" w:color="auto"/>
      </w:pBdr>
      <w:rPr>
        <w:sz w:val="24"/>
      </w:rPr>
    </w:pPr>
  </w:p>
  <w:p w:rsidR="00BC4CC9" w:rsidRDefault="00813303">
    <w:pPr>
      <w:pBdr>
        <w:bottom w:val="single" w:sz="6" w:space="1" w:color="auto"/>
      </w:pBdr>
      <w:jc w:val="right"/>
      <w:rPr>
        <w:rFonts w:ascii="Arial" w:hAnsi="Arial"/>
        <w:b/>
        <w:sz w:val="36"/>
      </w:rPr>
    </w:pPr>
    <w:fldSimple w:instr=" DOCPROPERTY &quot;Company&quot;  \* MERGEFORMAT ">
      <w:r w:rsidR="00111304">
        <w:rPr>
          <w:rFonts w:ascii="Arial" w:hAnsi="Arial"/>
          <w:b/>
          <w:sz w:val="36"/>
        </w:rPr>
        <w:t>&lt;</w:t>
      </w:r>
      <w:r w:rsidR="006F4781">
        <w:rPr>
          <w:rFonts w:ascii="Arial" w:hAnsi="Arial"/>
          <w:b/>
          <w:sz w:val="36"/>
        </w:rPr>
        <w:t>Nhóm 11 - 15</w:t>
      </w:r>
      <w:r w:rsidR="00111304">
        <w:rPr>
          <w:rFonts w:ascii="Arial" w:hAnsi="Arial"/>
          <w:b/>
          <w:sz w:val="36"/>
        </w:rPr>
        <w:t>&gt;</w:t>
      </w:r>
    </w:fldSimple>
  </w:p>
  <w:p w:rsidR="00BC4CC9" w:rsidRDefault="00BC4CC9">
    <w:pPr>
      <w:pBdr>
        <w:bottom w:val="single" w:sz="6" w:space="1" w:color="auto"/>
      </w:pBdr>
      <w:jc w:val="right"/>
      <w:rPr>
        <w:sz w:val="24"/>
      </w:rPr>
    </w:pPr>
  </w:p>
  <w:p w:rsidR="00BC4CC9" w:rsidRDefault="00BC4CC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C4CC9">
      <w:tc>
        <w:tcPr>
          <w:tcW w:w="6379" w:type="dxa"/>
        </w:tcPr>
        <w:p w:rsidR="00BC4CC9" w:rsidRDefault="00813303">
          <w:fldSimple w:instr=" SUBJECT  \* MERGEFORMAT ">
            <w:r w:rsidR="00C17965">
              <w:t>PHẦN MỀM HỌC TOÁN LỚP 10</w:t>
            </w:r>
          </w:fldSimple>
        </w:p>
      </w:tc>
      <w:tc>
        <w:tcPr>
          <w:tcW w:w="3179" w:type="dxa"/>
        </w:tcPr>
        <w:p w:rsidR="00BC4CC9" w:rsidRDefault="00D96530">
          <w:pPr>
            <w:tabs>
              <w:tab w:val="left" w:pos="1135"/>
            </w:tabs>
            <w:spacing w:before="40"/>
            <w:ind w:right="68"/>
          </w:pPr>
          <w:r>
            <w:t xml:space="preserve">  Version:           </w:t>
          </w:r>
          <w:r w:rsidR="00C36E8C">
            <w:t>1.2</w:t>
          </w:r>
        </w:p>
      </w:tc>
    </w:tr>
    <w:tr w:rsidR="00BC4CC9">
      <w:tc>
        <w:tcPr>
          <w:tcW w:w="6379" w:type="dxa"/>
        </w:tcPr>
        <w:p w:rsidR="00BC4CC9" w:rsidRDefault="007E58A9">
          <w:r>
            <w:t>Đặc tả yêu cầu phần mềm</w:t>
          </w:r>
        </w:p>
      </w:tc>
      <w:tc>
        <w:tcPr>
          <w:tcW w:w="3179" w:type="dxa"/>
        </w:tcPr>
        <w:p w:rsidR="00BC4CC9" w:rsidRDefault="007F6FF5" w:rsidP="00C17965">
          <w:r>
            <w:t xml:space="preserve">  Date:  </w:t>
          </w:r>
          <w:r w:rsidR="00C17965">
            <w:t>18</w:t>
          </w:r>
          <w:r w:rsidR="007E353A">
            <w:t>/</w:t>
          </w:r>
          <w:r w:rsidR="00C17965">
            <w:t>04</w:t>
          </w:r>
          <w:r w:rsidR="007E353A">
            <w:t>/</w:t>
          </w:r>
          <w:r w:rsidR="00C17965">
            <w:t>2010</w:t>
          </w:r>
        </w:p>
      </w:tc>
    </w:tr>
    <w:tr w:rsidR="00BC4CC9">
      <w:tc>
        <w:tcPr>
          <w:tcW w:w="9558" w:type="dxa"/>
          <w:gridSpan w:val="2"/>
        </w:tcPr>
        <w:p w:rsidR="00BC4CC9" w:rsidRDefault="007E58A9">
          <w:r>
            <w:t>Định danh tài liệu: rup_srs</w:t>
          </w:r>
        </w:p>
      </w:tc>
    </w:tr>
  </w:tbl>
  <w:p w:rsidR="00BC4CC9" w:rsidRDefault="00BC4CC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CC9" w:rsidRDefault="00BC4C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08637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13C4AB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520F41B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618C057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66022BF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798D60AC"/>
    <w:multiLevelType w:val="multilevel"/>
    <w:tmpl w:val="E4182F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10"/>
  </w:num>
  <w:num w:numId="4">
    <w:abstractNumId w:val="3"/>
  </w:num>
  <w:num w:numId="5">
    <w:abstractNumId w:val="1"/>
  </w:num>
  <w:num w:numId="6">
    <w:abstractNumId w:val="9"/>
  </w:num>
  <w:num w:numId="7">
    <w:abstractNumId w:val="5"/>
  </w:num>
  <w:num w:numId="8">
    <w:abstractNumId w:val="7"/>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8"/>
  </w:num>
  <w:num w:numId="24">
    <w:abstractNumId w:val="6"/>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7E353A"/>
    <w:rsid w:val="0000002D"/>
    <w:rsid w:val="000048B0"/>
    <w:rsid w:val="00004BEB"/>
    <w:rsid w:val="00004C49"/>
    <w:rsid w:val="00011047"/>
    <w:rsid w:val="00011E02"/>
    <w:rsid w:val="00013545"/>
    <w:rsid w:val="00013A42"/>
    <w:rsid w:val="000170BD"/>
    <w:rsid w:val="0002143A"/>
    <w:rsid w:val="000218E5"/>
    <w:rsid w:val="000222FC"/>
    <w:rsid w:val="0002391E"/>
    <w:rsid w:val="00032E6E"/>
    <w:rsid w:val="00033CC9"/>
    <w:rsid w:val="00034CFD"/>
    <w:rsid w:val="00037903"/>
    <w:rsid w:val="00041420"/>
    <w:rsid w:val="000438A5"/>
    <w:rsid w:val="00044FF4"/>
    <w:rsid w:val="000466BF"/>
    <w:rsid w:val="00047458"/>
    <w:rsid w:val="00047C1F"/>
    <w:rsid w:val="00052656"/>
    <w:rsid w:val="0005371C"/>
    <w:rsid w:val="0005428E"/>
    <w:rsid w:val="00054491"/>
    <w:rsid w:val="00056750"/>
    <w:rsid w:val="00060F77"/>
    <w:rsid w:val="00063AC7"/>
    <w:rsid w:val="000650F2"/>
    <w:rsid w:val="0007013F"/>
    <w:rsid w:val="00071404"/>
    <w:rsid w:val="000755F9"/>
    <w:rsid w:val="00085343"/>
    <w:rsid w:val="00087128"/>
    <w:rsid w:val="00087329"/>
    <w:rsid w:val="0008761B"/>
    <w:rsid w:val="00094D72"/>
    <w:rsid w:val="0009741B"/>
    <w:rsid w:val="000A0AEB"/>
    <w:rsid w:val="000A1A89"/>
    <w:rsid w:val="000A3AE7"/>
    <w:rsid w:val="000A3EC6"/>
    <w:rsid w:val="000A5E97"/>
    <w:rsid w:val="000A63FD"/>
    <w:rsid w:val="000A6F3B"/>
    <w:rsid w:val="000B02A4"/>
    <w:rsid w:val="000B03C7"/>
    <w:rsid w:val="000B5A7D"/>
    <w:rsid w:val="000B7558"/>
    <w:rsid w:val="000C08AB"/>
    <w:rsid w:val="000C0A82"/>
    <w:rsid w:val="000C10D5"/>
    <w:rsid w:val="000C24A5"/>
    <w:rsid w:val="000C3A76"/>
    <w:rsid w:val="000D0330"/>
    <w:rsid w:val="000D1F48"/>
    <w:rsid w:val="000D5B68"/>
    <w:rsid w:val="000E2406"/>
    <w:rsid w:val="000E3913"/>
    <w:rsid w:val="000E42E8"/>
    <w:rsid w:val="000E4D4E"/>
    <w:rsid w:val="000E693C"/>
    <w:rsid w:val="000E7131"/>
    <w:rsid w:val="000F2453"/>
    <w:rsid w:val="000F2CAE"/>
    <w:rsid w:val="000F45B0"/>
    <w:rsid w:val="000F5A4B"/>
    <w:rsid w:val="001062D0"/>
    <w:rsid w:val="001062E1"/>
    <w:rsid w:val="00110770"/>
    <w:rsid w:val="00111304"/>
    <w:rsid w:val="001122C5"/>
    <w:rsid w:val="001147F4"/>
    <w:rsid w:val="00114E3A"/>
    <w:rsid w:val="001151E8"/>
    <w:rsid w:val="001165C0"/>
    <w:rsid w:val="00121F19"/>
    <w:rsid w:val="001226BB"/>
    <w:rsid w:val="00123988"/>
    <w:rsid w:val="001260EF"/>
    <w:rsid w:val="0012646B"/>
    <w:rsid w:val="001321A1"/>
    <w:rsid w:val="001322EB"/>
    <w:rsid w:val="00133098"/>
    <w:rsid w:val="00133282"/>
    <w:rsid w:val="00134AF4"/>
    <w:rsid w:val="00135E3C"/>
    <w:rsid w:val="00141E13"/>
    <w:rsid w:val="001437FF"/>
    <w:rsid w:val="001476FA"/>
    <w:rsid w:val="00150551"/>
    <w:rsid w:val="00155E30"/>
    <w:rsid w:val="00156AFD"/>
    <w:rsid w:val="00156E5C"/>
    <w:rsid w:val="00157EFE"/>
    <w:rsid w:val="00160CC7"/>
    <w:rsid w:val="0016731D"/>
    <w:rsid w:val="001711B4"/>
    <w:rsid w:val="001723B8"/>
    <w:rsid w:val="00173D12"/>
    <w:rsid w:val="00175DFB"/>
    <w:rsid w:val="00182E58"/>
    <w:rsid w:val="00183FA5"/>
    <w:rsid w:val="00190BED"/>
    <w:rsid w:val="00195BA6"/>
    <w:rsid w:val="0019777D"/>
    <w:rsid w:val="001A050D"/>
    <w:rsid w:val="001A1ABC"/>
    <w:rsid w:val="001A23F7"/>
    <w:rsid w:val="001A2D71"/>
    <w:rsid w:val="001A45B1"/>
    <w:rsid w:val="001A56E2"/>
    <w:rsid w:val="001A73B4"/>
    <w:rsid w:val="001A7ECD"/>
    <w:rsid w:val="001B3C29"/>
    <w:rsid w:val="001B487E"/>
    <w:rsid w:val="001B5ADD"/>
    <w:rsid w:val="001C0280"/>
    <w:rsid w:val="001C098F"/>
    <w:rsid w:val="001C3212"/>
    <w:rsid w:val="001C4BEE"/>
    <w:rsid w:val="001C57F0"/>
    <w:rsid w:val="001C5F3C"/>
    <w:rsid w:val="001C67A3"/>
    <w:rsid w:val="001D0DB8"/>
    <w:rsid w:val="001D31E8"/>
    <w:rsid w:val="001D4A62"/>
    <w:rsid w:val="001D643F"/>
    <w:rsid w:val="001D7A88"/>
    <w:rsid w:val="001E30C3"/>
    <w:rsid w:val="001E42BE"/>
    <w:rsid w:val="001E6138"/>
    <w:rsid w:val="001E624F"/>
    <w:rsid w:val="002034BD"/>
    <w:rsid w:val="00204915"/>
    <w:rsid w:val="0020599E"/>
    <w:rsid w:val="00206ECE"/>
    <w:rsid w:val="00210CB7"/>
    <w:rsid w:val="0021207E"/>
    <w:rsid w:val="00212837"/>
    <w:rsid w:val="00224D39"/>
    <w:rsid w:val="002251B0"/>
    <w:rsid w:val="00226675"/>
    <w:rsid w:val="0022677B"/>
    <w:rsid w:val="002304CD"/>
    <w:rsid w:val="0023141D"/>
    <w:rsid w:val="00235DAA"/>
    <w:rsid w:val="00236DA6"/>
    <w:rsid w:val="002371BB"/>
    <w:rsid w:val="00237286"/>
    <w:rsid w:val="00243AD1"/>
    <w:rsid w:val="0024583E"/>
    <w:rsid w:val="002524F4"/>
    <w:rsid w:val="00260DBB"/>
    <w:rsid w:val="00263973"/>
    <w:rsid w:val="00264D6E"/>
    <w:rsid w:val="00266497"/>
    <w:rsid w:val="00270BA9"/>
    <w:rsid w:val="00271E2A"/>
    <w:rsid w:val="00272CDF"/>
    <w:rsid w:val="00276454"/>
    <w:rsid w:val="002767D3"/>
    <w:rsid w:val="00277233"/>
    <w:rsid w:val="00277C42"/>
    <w:rsid w:val="002801C4"/>
    <w:rsid w:val="00281AC3"/>
    <w:rsid w:val="002849DC"/>
    <w:rsid w:val="00285D59"/>
    <w:rsid w:val="002866A9"/>
    <w:rsid w:val="00295818"/>
    <w:rsid w:val="00297380"/>
    <w:rsid w:val="0029778E"/>
    <w:rsid w:val="0029798F"/>
    <w:rsid w:val="00297F2D"/>
    <w:rsid w:val="002A0928"/>
    <w:rsid w:val="002A266C"/>
    <w:rsid w:val="002A4037"/>
    <w:rsid w:val="002A5427"/>
    <w:rsid w:val="002A55FE"/>
    <w:rsid w:val="002A5E38"/>
    <w:rsid w:val="002A5EF0"/>
    <w:rsid w:val="002B0965"/>
    <w:rsid w:val="002B371C"/>
    <w:rsid w:val="002B3A97"/>
    <w:rsid w:val="002B587C"/>
    <w:rsid w:val="002B704A"/>
    <w:rsid w:val="002B7EAD"/>
    <w:rsid w:val="002C1235"/>
    <w:rsid w:val="002C16B6"/>
    <w:rsid w:val="002C52A0"/>
    <w:rsid w:val="002C5F4C"/>
    <w:rsid w:val="002C67F0"/>
    <w:rsid w:val="002C755E"/>
    <w:rsid w:val="002D0B7A"/>
    <w:rsid w:val="002D29BC"/>
    <w:rsid w:val="002D3355"/>
    <w:rsid w:val="002D3800"/>
    <w:rsid w:val="002D3DB5"/>
    <w:rsid w:val="002D638E"/>
    <w:rsid w:val="002D7D3A"/>
    <w:rsid w:val="002E18F7"/>
    <w:rsid w:val="002E20FE"/>
    <w:rsid w:val="002E3A53"/>
    <w:rsid w:val="002E41E8"/>
    <w:rsid w:val="002E7652"/>
    <w:rsid w:val="002F0C79"/>
    <w:rsid w:val="00301F51"/>
    <w:rsid w:val="00307401"/>
    <w:rsid w:val="00311A4F"/>
    <w:rsid w:val="00317981"/>
    <w:rsid w:val="003222E3"/>
    <w:rsid w:val="00330359"/>
    <w:rsid w:val="00330F77"/>
    <w:rsid w:val="00332886"/>
    <w:rsid w:val="00332A61"/>
    <w:rsid w:val="0033338B"/>
    <w:rsid w:val="003362CC"/>
    <w:rsid w:val="00340B5A"/>
    <w:rsid w:val="003417F5"/>
    <w:rsid w:val="00342069"/>
    <w:rsid w:val="00353CBB"/>
    <w:rsid w:val="00360486"/>
    <w:rsid w:val="00362E89"/>
    <w:rsid w:val="00370995"/>
    <w:rsid w:val="00380686"/>
    <w:rsid w:val="00386A6E"/>
    <w:rsid w:val="00387290"/>
    <w:rsid w:val="00392D8A"/>
    <w:rsid w:val="00394022"/>
    <w:rsid w:val="003A6407"/>
    <w:rsid w:val="003A76A4"/>
    <w:rsid w:val="003B653F"/>
    <w:rsid w:val="003C2CCC"/>
    <w:rsid w:val="003C78BC"/>
    <w:rsid w:val="003D0FE9"/>
    <w:rsid w:val="003D309A"/>
    <w:rsid w:val="003D32B4"/>
    <w:rsid w:val="003D3E7C"/>
    <w:rsid w:val="003E1D8B"/>
    <w:rsid w:val="003E3506"/>
    <w:rsid w:val="003E42D7"/>
    <w:rsid w:val="003E741A"/>
    <w:rsid w:val="003F0142"/>
    <w:rsid w:val="003F16E1"/>
    <w:rsid w:val="003F1D60"/>
    <w:rsid w:val="003F2B19"/>
    <w:rsid w:val="003F4F09"/>
    <w:rsid w:val="003F61EE"/>
    <w:rsid w:val="003F6E6A"/>
    <w:rsid w:val="0040097C"/>
    <w:rsid w:val="004033A7"/>
    <w:rsid w:val="0040347D"/>
    <w:rsid w:val="00403AC2"/>
    <w:rsid w:val="00406C3D"/>
    <w:rsid w:val="00412726"/>
    <w:rsid w:val="00415FDF"/>
    <w:rsid w:val="00417663"/>
    <w:rsid w:val="00421ECC"/>
    <w:rsid w:val="00422B57"/>
    <w:rsid w:val="00432C48"/>
    <w:rsid w:val="004419C3"/>
    <w:rsid w:val="00442B78"/>
    <w:rsid w:val="00444044"/>
    <w:rsid w:val="004446D7"/>
    <w:rsid w:val="00445225"/>
    <w:rsid w:val="00445692"/>
    <w:rsid w:val="0044656D"/>
    <w:rsid w:val="00450801"/>
    <w:rsid w:val="00451555"/>
    <w:rsid w:val="00453449"/>
    <w:rsid w:val="004576E9"/>
    <w:rsid w:val="004578DC"/>
    <w:rsid w:val="00460689"/>
    <w:rsid w:val="00460933"/>
    <w:rsid w:val="00460EA8"/>
    <w:rsid w:val="004615D4"/>
    <w:rsid w:val="0047345A"/>
    <w:rsid w:val="00474B4E"/>
    <w:rsid w:val="004755F8"/>
    <w:rsid w:val="00477713"/>
    <w:rsid w:val="00477BE5"/>
    <w:rsid w:val="004859A1"/>
    <w:rsid w:val="0048724D"/>
    <w:rsid w:val="00487389"/>
    <w:rsid w:val="00490EB7"/>
    <w:rsid w:val="00493E5C"/>
    <w:rsid w:val="004941E3"/>
    <w:rsid w:val="004A303B"/>
    <w:rsid w:val="004A345A"/>
    <w:rsid w:val="004B12C5"/>
    <w:rsid w:val="004B3784"/>
    <w:rsid w:val="004B399E"/>
    <w:rsid w:val="004B4B11"/>
    <w:rsid w:val="004B64CE"/>
    <w:rsid w:val="004B7576"/>
    <w:rsid w:val="004C0631"/>
    <w:rsid w:val="004C6CCB"/>
    <w:rsid w:val="004D1039"/>
    <w:rsid w:val="004D1165"/>
    <w:rsid w:val="004D1189"/>
    <w:rsid w:val="004D1A8C"/>
    <w:rsid w:val="004D3903"/>
    <w:rsid w:val="004D5742"/>
    <w:rsid w:val="004E4785"/>
    <w:rsid w:val="004E51BA"/>
    <w:rsid w:val="004E7CA7"/>
    <w:rsid w:val="004F1677"/>
    <w:rsid w:val="004F3C0C"/>
    <w:rsid w:val="004F4764"/>
    <w:rsid w:val="00500091"/>
    <w:rsid w:val="005006EC"/>
    <w:rsid w:val="005018AC"/>
    <w:rsid w:val="00502332"/>
    <w:rsid w:val="00503A73"/>
    <w:rsid w:val="005077DA"/>
    <w:rsid w:val="005100D3"/>
    <w:rsid w:val="00510120"/>
    <w:rsid w:val="005166EA"/>
    <w:rsid w:val="00522841"/>
    <w:rsid w:val="00523954"/>
    <w:rsid w:val="00525D67"/>
    <w:rsid w:val="00525F85"/>
    <w:rsid w:val="00526B31"/>
    <w:rsid w:val="005361F5"/>
    <w:rsid w:val="00537B17"/>
    <w:rsid w:val="00543AF6"/>
    <w:rsid w:val="00544631"/>
    <w:rsid w:val="00544A93"/>
    <w:rsid w:val="005474FE"/>
    <w:rsid w:val="0054795A"/>
    <w:rsid w:val="00550AD8"/>
    <w:rsid w:val="005510F2"/>
    <w:rsid w:val="00552038"/>
    <w:rsid w:val="00553EF6"/>
    <w:rsid w:val="00555238"/>
    <w:rsid w:val="00556ABA"/>
    <w:rsid w:val="00556B89"/>
    <w:rsid w:val="00557084"/>
    <w:rsid w:val="0056111C"/>
    <w:rsid w:val="00562E08"/>
    <w:rsid w:val="00565E63"/>
    <w:rsid w:val="00573133"/>
    <w:rsid w:val="00586DBC"/>
    <w:rsid w:val="005912B6"/>
    <w:rsid w:val="005915AA"/>
    <w:rsid w:val="0059437C"/>
    <w:rsid w:val="005A2BDA"/>
    <w:rsid w:val="005A3441"/>
    <w:rsid w:val="005A6529"/>
    <w:rsid w:val="005A7203"/>
    <w:rsid w:val="005B1393"/>
    <w:rsid w:val="005B1CF1"/>
    <w:rsid w:val="005B58C0"/>
    <w:rsid w:val="005B72A7"/>
    <w:rsid w:val="005C4159"/>
    <w:rsid w:val="005C6E2E"/>
    <w:rsid w:val="005C6EE2"/>
    <w:rsid w:val="005C792C"/>
    <w:rsid w:val="005D41D0"/>
    <w:rsid w:val="005D7DE1"/>
    <w:rsid w:val="005E00FB"/>
    <w:rsid w:val="005E453C"/>
    <w:rsid w:val="005E5D26"/>
    <w:rsid w:val="005E7D4A"/>
    <w:rsid w:val="005F15B5"/>
    <w:rsid w:val="005F3786"/>
    <w:rsid w:val="005F3B48"/>
    <w:rsid w:val="005F4802"/>
    <w:rsid w:val="00610699"/>
    <w:rsid w:val="006108D5"/>
    <w:rsid w:val="00611BDB"/>
    <w:rsid w:val="0061369D"/>
    <w:rsid w:val="006209E5"/>
    <w:rsid w:val="006235E8"/>
    <w:rsid w:val="006248EF"/>
    <w:rsid w:val="00624EA9"/>
    <w:rsid w:val="00627583"/>
    <w:rsid w:val="00627D5B"/>
    <w:rsid w:val="006311AB"/>
    <w:rsid w:val="00632E5B"/>
    <w:rsid w:val="006440E3"/>
    <w:rsid w:val="00647828"/>
    <w:rsid w:val="00650823"/>
    <w:rsid w:val="00652129"/>
    <w:rsid w:val="00652146"/>
    <w:rsid w:val="00662B24"/>
    <w:rsid w:val="00663CEB"/>
    <w:rsid w:val="006649B2"/>
    <w:rsid w:val="00666D69"/>
    <w:rsid w:val="0067020F"/>
    <w:rsid w:val="006715DD"/>
    <w:rsid w:val="00672148"/>
    <w:rsid w:val="006732DE"/>
    <w:rsid w:val="0067364B"/>
    <w:rsid w:val="00674614"/>
    <w:rsid w:val="00675110"/>
    <w:rsid w:val="00675145"/>
    <w:rsid w:val="006752A6"/>
    <w:rsid w:val="00685313"/>
    <w:rsid w:val="00686818"/>
    <w:rsid w:val="00693B0D"/>
    <w:rsid w:val="00694DA1"/>
    <w:rsid w:val="00695D42"/>
    <w:rsid w:val="006A464E"/>
    <w:rsid w:val="006A4E71"/>
    <w:rsid w:val="006A58AC"/>
    <w:rsid w:val="006A59BD"/>
    <w:rsid w:val="006A6498"/>
    <w:rsid w:val="006A7BEA"/>
    <w:rsid w:val="006B04F3"/>
    <w:rsid w:val="006B6097"/>
    <w:rsid w:val="006B6286"/>
    <w:rsid w:val="006B753A"/>
    <w:rsid w:val="006B7DE2"/>
    <w:rsid w:val="006C30D0"/>
    <w:rsid w:val="006C48EE"/>
    <w:rsid w:val="006C508B"/>
    <w:rsid w:val="006C6E22"/>
    <w:rsid w:val="006C75E4"/>
    <w:rsid w:val="006D762E"/>
    <w:rsid w:val="006E0D6E"/>
    <w:rsid w:val="006E316C"/>
    <w:rsid w:val="006E390C"/>
    <w:rsid w:val="006F05D0"/>
    <w:rsid w:val="006F06A8"/>
    <w:rsid w:val="006F0848"/>
    <w:rsid w:val="006F29CF"/>
    <w:rsid w:val="006F2A91"/>
    <w:rsid w:val="006F4781"/>
    <w:rsid w:val="006F6596"/>
    <w:rsid w:val="007017D0"/>
    <w:rsid w:val="007067FB"/>
    <w:rsid w:val="007111EB"/>
    <w:rsid w:val="00711FCC"/>
    <w:rsid w:val="0071366F"/>
    <w:rsid w:val="00714CF0"/>
    <w:rsid w:val="00720A12"/>
    <w:rsid w:val="00724804"/>
    <w:rsid w:val="00724B4C"/>
    <w:rsid w:val="0072530B"/>
    <w:rsid w:val="0072771F"/>
    <w:rsid w:val="007311D3"/>
    <w:rsid w:val="00732D21"/>
    <w:rsid w:val="00733C2A"/>
    <w:rsid w:val="007347C9"/>
    <w:rsid w:val="007355AE"/>
    <w:rsid w:val="00736937"/>
    <w:rsid w:val="00737B8A"/>
    <w:rsid w:val="007407B3"/>
    <w:rsid w:val="00740FB4"/>
    <w:rsid w:val="0074208B"/>
    <w:rsid w:val="0074452F"/>
    <w:rsid w:val="00745958"/>
    <w:rsid w:val="00754BBB"/>
    <w:rsid w:val="0075510A"/>
    <w:rsid w:val="0075688F"/>
    <w:rsid w:val="00756CF8"/>
    <w:rsid w:val="00756FF6"/>
    <w:rsid w:val="00757F12"/>
    <w:rsid w:val="007634D7"/>
    <w:rsid w:val="00765E2F"/>
    <w:rsid w:val="00766F1F"/>
    <w:rsid w:val="00772848"/>
    <w:rsid w:val="00772D53"/>
    <w:rsid w:val="00774838"/>
    <w:rsid w:val="007771BC"/>
    <w:rsid w:val="0077739C"/>
    <w:rsid w:val="007858A8"/>
    <w:rsid w:val="00786732"/>
    <w:rsid w:val="007B46F6"/>
    <w:rsid w:val="007B53B7"/>
    <w:rsid w:val="007C130B"/>
    <w:rsid w:val="007C5D40"/>
    <w:rsid w:val="007E2715"/>
    <w:rsid w:val="007E353A"/>
    <w:rsid w:val="007E58A9"/>
    <w:rsid w:val="007F232A"/>
    <w:rsid w:val="007F248F"/>
    <w:rsid w:val="007F5279"/>
    <w:rsid w:val="007F6FF5"/>
    <w:rsid w:val="007F7C9D"/>
    <w:rsid w:val="00801BA3"/>
    <w:rsid w:val="0080285C"/>
    <w:rsid w:val="008060FA"/>
    <w:rsid w:val="00806B42"/>
    <w:rsid w:val="00807013"/>
    <w:rsid w:val="00811792"/>
    <w:rsid w:val="00812628"/>
    <w:rsid w:val="00813303"/>
    <w:rsid w:val="00816921"/>
    <w:rsid w:val="00823417"/>
    <w:rsid w:val="00824168"/>
    <w:rsid w:val="0082738F"/>
    <w:rsid w:val="00831CA5"/>
    <w:rsid w:val="00840488"/>
    <w:rsid w:val="0084339E"/>
    <w:rsid w:val="008465CE"/>
    <w:rsid w:val="008469F5"/>
    <w:rsid w:val="00855E76"/>
    <w:rsid w:val="00855E82"/>
    <w:rsid w:val="00856DC7"/>
    <w:rsid w:val="00857CA4"/>
    <w:rsid w:val="00860443"/>
    <w:rsid w:val="008621C9"/>
    <w:rsid w:val="00864362"/>
    <w:rsid w:val="00865402"/>
    <w:rsid w:val="00867616"/>
    <w:rsid w:val="008729A0"/>
    <w:rsid w:val="00872D16"/>
    <w:rsid w:val="008750C4"/>
    <w:rsid w:val="0087619D"/>
    <w:rsid w:val="00880F44"/>
    <w:rsid w:val="00882333"/>
    <w:rsid w:val="00882641"/>
    <w:rsid w:val="008840CF"/>
    <w:rsid w:val="008841B9"/>
    <w:rsid w:val="00886642"/>
    <w:rsid w:val="00886780"/>
    <w:rsid w:val="008878C3"/>
    <w:rsid w:val="0089324A"/>
    <w:rsid w:val="008942AD"/>
    <w:rsid w:val="00894563"/>
    <w:rsid w:val="008A1094"/>
    <w:rsid w:val="008A3298"/>
    <w:rsid w:val="008A37A7"/>
    <w:rsid w:val="008A72F5"/>
    <w:rsid w:val="008B220D"/>
    <w:rsid w:val="008B26E3"/>
    <w:rsid w:val="008B31C2"/>
    <w:rsid w:val="008B4616"/>
    <w:rsid w:val="008C54C4"/>
    <w:rsid w:val="008C7999"/>
    <w:rsid w:val="008D0562"/>
    <w:rsid w:val="008D25CD"/>
    <w:rsid w:val="008D39E0"/>
    <w:rsid w:val="008D6B02"/>
    <w:rsid w:val="008D7DFA"/>
    <w:rsid w:val="008E03B4"/>
    <w:rsid w:val="008E76F4"/>
    <w:rsid w:val="008E7F06"/>
    <w:rsid w:val="008F0CB1"/>
    <w:rsid w:val="008F2B0F"/>
    <w:rsid w:val="008F2B4B"/>
    <w:rsid w:val="008F4A51"/>
    <w:rsid w:val="008F4B85"/>
    <w:rsid w:val="008F69DE"/>
    <w:rsid w:val="00900931"/>
    <w:rsid w:val="00902464"/>
    <w:rsid w:val="009028BB"/>
    <w:rsid w:val="0090386F"/>
    <w:rsid w:val="00903BE6"/>
    <w:rsid w:val="0090454E"/>
    <w:rsid w:val="00904994"/>
    <w:rsid w:val="00905EC1"/>
    <w:rsid w:val="00907822"/>
    <w:rsid w:val="00912C72"/>
    <w:rsid w:val="00913F30"/>
    <w:rsid w:val="00920299"/>
    <w:rsid w:val="00920640"/>
    <w:rsid w:val="00922155"/>
    <w:rsid w:val="00922829"/>
    <w:rsid w:val="009262DE"/>
    <w:rsid w:val="00926C5D"/>
    <w:rsid w:val="00930C39"/>
    <w:rsid w:val="00934DF1"/>
    <w:rsid w:val="00937E4D"/>
    <w:rsid w:val="00941FB7"/>
    <w:rsid w:val="009459BC"/>
    <w:rsid w:val="00946AF5"/>
    <w:rsid w:val="00947523"/>
    <w:rsid w:val="0095005C"/>
    <w:rsid w:val="0095033A"/>
    <w:rsid w:val="00952CD0"/>
    <w:rsid w:val="0095374C"/>
    <w:rsid w:val="00954805"/>
    <w:rsid w:val="00960A14"/>
    <w:rsid w:val="009620B1"/>
    <w:rsid w:val="00964B3A"/>
    <w:rsid w:val="009674A1"/>
    <w:rsid w:val="00967ABA"/>
    <w:rsid w:val="00970A43"/>
    <w:rsid w:val="00975757"/>
    <w:rsid w:val="0098106F"/>
    <w:rsid w:val="00981C4B"/>
    <w:rsid w:val="0098228A"/>
    <w:rsid w:val="00984585"/>
    <w:rsid w:val="00985A69"/>
    <w:rsid w:val="00987C8C"/>
    <w:rsid w:val="00991094"/>
    <w:rsid w:val="00995189"/>
    <w:rsid w:val="00995DBB"/>
    <w:rsid w:val="00997249"/>
    <w:rsid w:val="00997A55"/>
    <w:rsid w:val="009A2892"/>
    <w:rsid w:val="009A30FD"/>
    <w:rsid w:val="009A3833"/>
    <w:rsid w:val="009B0C34"/>
    <w:rsid w:val="009B251C"/>
    <w:rsid w:val="009B4BAA"/>
    <w:rsid w:val="009B6130"/>
    <w:rsid w:val="009B62D0"/>
    <w:rsid w:val="009C202E"/>
    <w:rsid w:val="009C3581"/>
    <w:rsid w:val="009C381A"/>
    <w:rsid w:val="009C448D"/>
    <w:rsid w:val="009C45B1"/>
    <w:rsid w:val="009C6099"/>
    <w:rsid w:val="009D4008"/>
    <w:rsid w:val="009D49B1"/>
    <w:rsid w:val="009E2C36"/>
    <w:rsid w:val="009E2F8E"/>
    <w:rsid w:val="009E3D51"/>
    <w:rsid w:val="009E409B"/>
    <w:rsid w:val="009E6454"/>
    <w:rsid w:val="009E6F50"/>
    <w:rsid w:val="009F6368"/>
    <w:rsid w:val="00A00964"/>
    <w:rsid w:val="00A02C2D"/>
    <w:rsid w:val="00A02E81"/>
    <w:rsid w:val="00A07A6C"/>
    <w:rsid w:val="00A07CE5"/>
    <w:rsid w:val="00A10128"/>
    <w:rsid w:val="00A10872"/>
    <w:rsid w:val="00A11BBA"/>
    <w:rsid w:val="00A12024"/>
    <w:rsid w:val="00A13A8B"/>
    <w:rsid w:val="00A13D93"/>
    <w:rsid w:val="00A14320"/>
    <w:rsid w:val="00A1549A"/>
    <w:rsid w:val="00A225D8"/>
    <w:rsid w:val="00A24C89"/>
    <w:rsid w:val="00A2664E"/>
    <w:rsid w:val="00A277BD"/>
    <w:rsid w:val="00A307AF"/>
    <w:rsid w:val="00A35FCD"/>
    <w:rsid w:val="00A42653"/>
    <w:rsid w:val="00A43DAC"/>
    <w:rsid w:val="00A455EC"/>
    <w:rsid w:val="00A469CF"/>
    <w:rsid w:val="00A5287E"/>
    <w:rsid w:val="00A540F1"/>
    <w:rsid w:val="00A60C83"/>
    <w:rsid w:val="00A65DC2"/>
    <w:rsid w:val="00A67D39"/>
    <w:rsid w:val="00A71F22"/>
    <w:rsid w:val="00A757F3"/>
    <w:rsid w:val="00A80178"/>
    <w:rsid w:val="00A81766"/>
    <w:rsid w:val="00A82A79"/>
    <w:rsid w:val="00A85F8A"/>
    <w:rsid w:val="00A8759D"/>
    <w:rsid w:val="00A95610"/>
    <w:rsid w:val="00A957D6"/>
    <w:rsid w:val="00A95DCB"/>
    <w:rsid w:val="00A974C6"/>
    <w:rsid w:val="00AA515E"/>
    <w:rsid w:val="00AA5451"/>
    <w:rsid w:val="00AA7D2C"/>
    <w:rsid w:val="00AB00AF"/>
    <w:rsid w:val="00AB28A9"/>
    <w:rsid w:val="00AB512E"/>
    <w:rsid w:val="00AB6879"/>
    <w:rsid w:val="00AC0726"/>
    <w:rsid w:val="00AC3E60"/>
    <w:rsid w:val="00AC4EA2"/>
    <w:rsid w:val="00AC568A"/>
    <w:rsid w:val="00AC65E7"/>
    <w:rsid w:val="00AD01A4"/>
    <w:rsid w:val="00AD080B"/>
    <w:rsid w:val="00AD09CD"/>
    <w:rsid w:val="00AD122C"/>
    <w:rsid w:val="00AD4438"/>
    <w:rsid w:val="00AD73F7"/>
    <w:rsid w:val="00AE01FB"/>
    <w:rsid w:val="00AE2B7E"/>
    <w:rsid w:val="00AE352F"/>
    <w:rsid w:val="00AE40CB"/>
    <w:rsid w:val="00AF02E5"/>
    <w:rsid w:val="00AF312E"/>
    <w:rsid w:val="00AF45BC"/>
    <w:rsid w:val="00B00A19"/>
    <w:rsid w:val="00B03BDC"/>
    <w:rsid w:val="00B04CF5"/>
    <w:rsid w:val="00B04FA4"/>
    <w:rsid w:val="00B06FCE"/>
    <w:rsid w:val="00B116C7"/>
    <w:rsid w:val="00B12F74"/>
    <w:rsid w:val="00B160B9"/>
    <w:rsid w:val="00B1772D"/>
    <w:rsid w:val="00B21CE0"/>
    <w:rsid w:val="00B22BB0"/>
    <w:rsid w:val="00B23E7C"/>
    <w:rsid w:val="00B23F06"/>
    <w:rsid w:val="00B3063E"/>
    <w:rsid w:val="00B30A30"/>
    <w:rsid w:val="00B312A0"/>
    <w:rsid w:val="00B33003"/>
    <w:rsid w:val="00B40281"/>
    <w:rsid w:val="00B43620"/>
    <w:rsid w:val="00B4501C"/>
    <w:rsid w:val="00B46B9B"/>
    <w:rsid w:val="00B5207F"/>
    <w:rsid w:val="00B53AE4"/>
    <w:rsid w:val="00B54214"/>
    <w:rsid w:val="00B54CE5"/>
    <w:rsid w:val="00B605B9"/>
    <w:rsid w:val="00B625C7"/>
    <w:rsid w:val="00B6423E"/>
    <w:rsid w:val="00B72727"/>
    <w:rsid w:val="00B728CA"/>
    <w:rsid w:val="00B72E26"/>
    <w:rsid w:val="00B74F9E"/>
    <w:rsid w:val="00B81C80"/>
    <w:rsid w:val="00B85317"/>
    <w:rsid w:val="00B91B8F"/>
    <w:rsid w:val="00B933BB"/>
    <w:rsid w:val="00B93B37"/>
    <w:rsid w:val="00B94EA1"/>
    <w:rsid w:val="00B9539F"/>
    <w:rsid w:val="00B953B6"/>
    <w:rsid w:val="00B96CD4"/>
    <w:rsid w:val="00BA19D9"/>
    <w:rsid w:val="00BA52F5"/>
    <w:rsid w:val="00BA63EB"/>
    <w:rsid w:val="00BA6A79"/>
    <w:rsid w:val="00BA798A"/>
    <w:rsid w:val="00BB086A"/>
    <w:rsid w:val="00BB2622"/>
    <w:rsid w:val="00BB4F34"/>
    <w:rsid w:val="00BC100F"/>
    <w:rsid w:val="00BC391C"/>
    <w:rsid w:val="00BC3CE8"/>
    <w:rsid w:val="00BC4CC9"/>
    <w:rsid w:val="00BC7D7F"/>
    <w:rsid w:val="00BD0518"/>
    <w:rsid w:val="00BD0AD4"/>
    <w:rsid w:val="00BD170A"/>
    <w:rsid w:val="00BD21A6"/>
    <w:rsid w:val="00BD370D"/>
    <w:rsid w:val="00BD5AFE"/>
    <w:rsid w:val="00BE35D9"/>
    <w:rsid w:val="00BE3C8D"/>
    <w:rsid w:val="00BE77E0"/>
    <w:rsid w:val="00BF4CD3"/>
    <w:rsid w:val="00C016E2"/>
    <w:rsid w:val="00C05ADB"/>
    <w:rsid w:val="00C065A3"/>
    <w:rsid w:val="00C07CDE"/>
    <w:rsid w:val="00C11EB7"/>
    <w:rsid w:val="00C12779"/>
    <w:rsid w:val="00C13C02"/>
    <w:rsid w:val="00C15AEA"/>
    <w:rsid w:val="00C1683E"/>
    <w:rsid w:val="00C1795C"/>
    <w:rsid w:val="00C17965"/>
    <w:rsid w:val="00C20A2A"/>
    <w:rsid w:val="00C22772"/>
    <w:rsid w:val="00C240F3"/>
    <w:rsid w:val="00C24550"/>
    <w:rsid w:val="00C36E8C"/>
    <w:rsid w:val="00C37F0F"/>
    <w:rsid w:val="00C409D6"/>
    <w:rsid w:val="00C45C45"/>
    <w:rsid w:val="00C46E4E"/>
    <w:rsid w:val="00C52264"/>
    <w:rsid w:val="00C522E2"/>
    <w:rsid w:val="00C605EC"/>
    <w:rsid w:val="00C612E9"/>
    <w:rsid w:val="00C618BC"/>
    <w:rsid w:val="00C62770"/>
    <w:rsid w:val="00C62AFC"/>
    <w:rsid w:val="00C641F3"/>
    <w:rsid w:val="00C65201"/>
    <w:rsid w:val="00C6530A"/>
    <w:rsid w:val="00C66C5B"/>
    <w:rsid w:val="00C670E0"/>
    <w:rsid w:val="00C70548"/>
    <w:rsid w:val="00C72328"/>
    <w:rsid w:val="00C7365A"/>
    <w:rsid w:val="00C771F1"/>
    <w:rsid w:val="00C81C9D"/>
    <w:rsid w:val="00C83E55"/>
    <w:rsid w:val="00C8457F"/>
    <w:rsid w:val="00C86493"/>
    <w:rsid w:val="00C904F8"/>
    <w:rsid w:val="00C94362"/>
    <w:rsid w:val="00C94EF4"/>
    <w:rsid w:val="00CA221B"/>
    <w:rsid w:val="00CB19E5"/>
    <w:rsid w:val="00CB47BC"/>
    <w:rsid w:val="00CB5CD3"/>
    <w:rsid w:val="00CB651A"/>
    <w:rsid w:val="00CC1D21"/>
    <w:rsid w:val="00CD1F44"/>
    <w:rsid w:val="00CD2588"/>
    <w:rsid w:val="00CD2CB9"/>
    <w:rsid w:val="00CD4224"/>
    <w:rsid w:val="00CE2370"/>
    <w:rsid w:val="00CE24ED"/>
    <w:rsid w:val="00CE4E58"/>
    <w:rsid w:val="00CE70CD"/>
    <w:rsid w:val="00CE79EF"/>
    <w:rsid w:val="00CF0E3C"/>
    <w:rsid w:val="00CF2FE7"/>
    <w:rsid w:val="00CF64E2"/>
    <w:rsid w:val="00D011BD"/>
    <w:rsid w:val="00D018DE"/>
    <w:rsid w:val="00D04BBA"/>
    <w:rsid w:val="00D04EFA"/>
    <w:rsid w:val="00D06988"/>
    <w:rsid w:val="00D073A9"/>
    <w:rsid w:val="00D118F9"/>
    <w:rsid w:val="00D11CC9"/>
    <w:rsid w:val="00D157EC"/>
    <w:rsid w:val="00D16678"/>
    <w:rsid w:val="00D2042E"/>
    <w:rsid w:val="00D205F1"/>
    <w:rsid w:val="00D2279E"/>
    <w:rsid w:val="00D2474F"/>
    <w:rsid w:val="00D25952"/>
    <w:rsid w:val="00D2616E"/>
    <w:rsid w:val="00D26DB9"/>
    <w:rsid w:val="00D3078E"/>
    <w:rsid w:val="00D30BB0"/>
    <w:rsid w:val="00D31E96"/>
    <w:rsid w:val="00D33866"/>
    <w:rsid w:val="00D40959"/>
    <w:rsid w:val="00D5091F"/>
    <w:rsid w:val="00D5159A"/>
    <w:rsid w:val="00D563A4"/>
    <w:rsid w:val="00D5726B"/>
    <w:rsid w:val="00D65E11"/>
    <w:rsid w:val="00D66268"/>
    <w:rsid w:val="00D676B3"/>
    <w:rsid w:val="00D71DE6"/>
    <w:rsid w:val="00D728C8"/>
    <w:rsid w:val="00D72A08"/>
    <w:rsid w:val="00D75E6F"/>
    <w:rsid w:val="00D77039"/>
    <w:rsid w:val="00D7710D"/>
    <w:rsid w:val="00D8156C"/>
    <w:rsid w:val="00D86659"/>
    <w:rsid w:val="00D8764D"/>
    <w:rsid w:val="00D935DB"/>
    <w:rsid w:val="00D952FB"/>
    <w:rsid w:val="00D96530"/>
    <w:rsid w:val="00DA0532"/>
    <w:rsid w:val="00DA3EF5"/>
    <w:rsid w:val="00DA7512"/>
    <w:rsid w:val="00DB385D"/>
    <w:rsid w:val="00DB59EC"/>
    <w:rsid w:val="00DB61ED"/>
    <w:rsid w:val="00DC1BAD"/>
    <w:rsid w:val="00DC2CC4"/>
    <w:rsid w:val="00DC2D20"/>
    <w:rsid w:val="00DC2DA2"/>
    <w:rsid w:val="00DC67C1"/>
    <w:rsid w:val="00DD1A76"/>
    <w:rsid w:val="00DD1C64"/>
    <w:rsid w:val="00DD26EB"/>
    <w:rsid w:val="00DD5120"/>
    <w:rsid w:val="00DD749D"/>
    <w:rsid w:val="00DE2219"/>
    <w:rsid w:val="00DE228D"/>
    <w:rsid w:val="00DE25F3"/>
    <w:rsid w:val="00DE6D47"/>
    <w:rsid w:val="00DF1B95"/>
    <w:rsid w:val="00DF2A60"/>
    <w:rsid w:val="00E006D7"/>
    <w:rsid w:val="00E0072E"/>
    <w:rsid w:val="00E01290"/>
    <w:rsid w:val="00E03AF5"/>
    <w:rsid w:val="00E10382"/>
    <w:rsid w:val="00E1174F"/>
    <w:rsid w:val="00E12377"/>
    <w:rsid w:val="00E15600"/>
    <w:rsid w:val="00E203D1"/>
    <w:rsid w:val="00E276CC"/>
    <w:rsid w:val="00E3098C"/>
    <w:rsid w:val="00E31411"/>
    <w:rsid w:val="00E339E2"/>
    <w:rsid w:val="00E339FF"/>
    <w:rsid w:val="00E34462"/>
    <w:rsid w:val="00E35808"/>
    <w:rsid w:val="00E40897"/>
    <w:rsid w:val="00E41752"/>
    <w:rsid w:val="00E45433"/>
    <w:rsid w:val="00E45A4C"/>
    <w:rsid w:val="00E47B6E"/>
    <w:rsid w:val="00E47D48"/>
    <w:rsid w:val="00E5019E"/>
    <w:rsid w:val="00E506AE"/>
    <w:rsid w:val="00E53752"/>
    <w:rsid w:val="00E54356"/>
    <w:rsid w:val="00E552E5"/>
    <w:rsid w:val="00E66787"/>
    <w:rsid w:val="00E70002"/>
    <w:rsid w:val="00E70AF9"/>
    <w:rsid w:val="00E718A1"/>
    <w:rsid w:val="00E71B29"/>
    <w:rsid w:val="00E728FA"/>
    <w:rsid w:val="00E73B74"/>
    <w:rsid w:val="00E77AE0"/>
    <w:rsid w:val="00E83018"/>
    <w:rsid w:val="00E900B8"/>
    <w:rsid w:val="00E90192"/>
    <w:rsid w:val="00E905D4"/>
    <w:rsid w:val="00E907C0"/>
    <w:rsid w:val="00E91734"/>
    <w:rsid w:val="00E9555D"/>
    <w:rsid w:val="00E97FC8"/>
    <w:rsid w:val="00EA1FFE"/>
    <w:rsid w:val="00EA3B50"/>
    <w:rsid w:val="00EB05B4"/>
    <w:rsid w:val="00EB0A83"/>
    <w:rsid w:val="00EB1148"/>
    <w:rsid w:val="00EB1552"/>
    <w:rsid w:val="00EB17D9"/>
    <w:rsid w:val="00EB417D"/>
    <w:rsid w:val="00EB5112"/>
    <w:rsid w:val="00EB636A"/>
    <w:rsid w:val="00EC4416"/>
    <w:rsid w:val="00EC512C"/>
    <w:rsid w:val="00EC7827"/>
    <w:rsid w:val="00EC7831"/>
    <w:rsid w:val="00ED108A"/>
    <w:rsid w:val="00ED50CB"/>
    <w:rsid w:val="00ED7A1C"/>
    <w:rsid w:val="00EE3CA0"/>
    <w:rsid w:val="00EE663A"/>
    <w:rsid w:val="00EF6D5E"/>
    <w:rsid w:val="00F0194D"/>
    <w:rsid w:val="00F03750"/>
    <w:rsid w:val="00F10173"/>
    <w:rsid w:val="00F16BC6"/>
    <w:rsid w:val="00F210F4"/>
    <w:rsid w:val="00F21853"/>
    <w:rsid w:val="00F246CD"/>
    <w:rsid w:val="00F267CC"/>
    <w:rsid w:val="00F267F0"/>
    <w:rsid w:val="00F32ED9"/>
    <w:rsid w:val="00F35B54"/>
    <w:rsid w:val="00F3694A"/>
    <w:rsid w:val="00F36EAD"/>
    <w:rsid w:val="00F37C1A"/>
    <w:rsid w:val="00F468C5"/>
    <w:rsid w:val="00F46C3A"/>
    <w:rsid w:val="00F47055"/>
    <w:rsid w:val="00F47EBE"/>
    <w:rsid w:val="00F545D0"/>
    <w:rsid w:val="00F56178"/>
    <w:rsid w:val="00F61071"/>
    <w:rsid w:val="00F637F0"/>
    <w:rsid w:val="00F657B7"/>
    <w:rsid w:val="00F6616B"/>
    <w:rsid w:val="00F66990"/>
    <w:rsid w:val="00F672AC"/>
    <w:rsid w:val="00F672E5"/>
    <w:rsid w:val="00F72AE8"/>
    <w:rsid w:val="00F7411E"/>
    <w:rsid w:val="00F74BA5"/>
    <w:rsid w:val="00F76D0E"/>
    <w:rsid w:val="00F77D04"/>
    <w:rsid w:val="00F872F2"/>
    <w:rsid w:val="00F87703"/>
    <w:rsid w:val="00F90753"/>
    <w:rsid w:val="00F908D4"/>
    <w:rsid w:val="00F90B55"/>
    <w:rsid w:val="00F94B5F"/>
    <w:rsid w:val="00F94CAA"/>
    <w:rsid w:val="00F96765"/>
    <w:rsid w:val="00FA3F96"/>
    <w:rsid w:val="00FA7EF0"/>
    <w:rsid w:val="00FB2CBC"/>
    <w:rsid w:val="00FB2F92"/>
    <w:rsid w:val="00FB707C"/>
    <w:rsid w:val="00FB7D39"/>
    <w:rsid w:val="00FC1761"/>
    <w:rsid w:val="00FC255B"/>
    <w:rsid w:val="00FC2CF8"/>
    <w:rsid w:val="00FD0B38"/>
    <w:rsid w:val="00FD0FC7"/>
    <w:rsid w:val="00FD213F"/>
    <w:rsid w:val="00FD7764"/>
    <w:rsid w:val="00FE0715"/>
    <w:rsid w:val="00FE12D4"/>
    <w:rsid w:val="00FE17D2"/>
    <w:rsid w:val="00FE5B67"/>
    <w:rsid w:val="00FF1849"/>
    <w:rsid w:val="00FF2893"/>
    <w:rsid w:val="00FF4607"/>
    <w:rsid w:val="00FF49D9"/>
    <w:rsid w:val="00FF4BEB"/>
    <w:rsid w:val="00FF61C0"/>
    <w:rsid w:val="00FF7D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CC9"/>
    <w:pPr>
      <w:widowControl w:val="0"/>
      <w:spacing w:line="240" w:lineRule="atLeast"/>
    </w:pPr>
  </w:style>
  <w:style w:type="paragraph" w:styleId="Heading1">
    <w:name w:val="heading 1"/>
    <w:basedOn w:val="Normal"/>
    <w:next w:val="Normal"/>
    <w:qFormat/>
    <w:rsid w:val="00BC4CC9"/>
    <w:pPr>
      <w:keepNext/>
      <w:numPr>
        <w:numId w:val="1"/>
      </w:numPr>
      <w:spacing w:before="120" w:after="60"/>
      <w:outlineLvl w:val="0"/>
    </w:pPr>
    <w:rPr>
      <w:rFonts w:ascii="Arial" w:hAnsi="Arial"/>
      <w:b/>
      <w:sz w:val="24"/>
    </w:rPr>
  </w:style>
  <w:style w:type="paragraph" w:styleId="Heading2">
    <w:name w:val="heading 2"/>
    <w:basedOn w:val="Heading1"/>
    <w:next w:val="Normal"/>
    <w:qFormat/>
    <w:rsid w:val="00BC4CC9"/>
    <w:pPr>
      <w:numPr>
        <w:ilvl w:val="1"/>
      </w:numPr>
      <w:outlineLvl w:val="1"/>
    </w:pPr>
    <w:rPr>
      <w:sz w:val="20"/>
    </w:rPr>
  </w:style>
  <w:style w:type="paragraph" w:styleId="Heading3">
    <w:name w:val="heading 3"/>
    <w:basedOn w:val="Heading1"/>
    <w:next w:val="Normal"/>
    <w:qFormat/>
    <w:rsid w:val="00BC4CC9"/>
    <w:pPr>
      <w:numPr>
        <w:ilvl w:val="2"/>
      </w:numPr>
      <w:outlineLvl w:val="2"/>
    </w:pPr>
    <w:rPr>
      <w:b w:val="0"/>
      <w:i/>
      <w:sz w:val="20"/>
    </w:rPr>
  </w:style>
  <w:style w:type="paragraph" w:styleId="Heading4">
    <w:name w:val="heading 4"/>
    <w:basedOn w:val="Heading1"/>
    <w:next w:val="Normal"/>
    <w:qFormat/>
    <w:rsid w:val="00BC4CC9"/>
    <w:pPr>
      <w:numPr>
        <w:ilvl w:val="3"/>
      </w:numPr>
      <w:outlineLvl w:val="3"/>
    </w:pPr>
    <w:rPr>
      <w:b w:val="0"/>
      <w:sz w:val="20"/>
    </w:rPr>
  </w:style>
  <w:style w:type="paragraph" w:styleId="Heading5">
    <w:name w:val="heading 5"/>
    <w:basedOn w:val="Normal"/>
    <w:next w:val="Normal"/>
    <w:qFormat/>
    <w:rsid w:val="00BC4CC9"/>
    <w:pPr>
      <w:numPr>
        <w:ilvl w:val="4"/>
        <w:numId w:val="1"/>
      </w:numPr>
      <w:spacing w:before="240" w:after="60"/>
      <w:outlineLvl w:val="4"/>
    </w:pPr>
    <w:rPr>
      <w:sz w:val="22"/>
    </w:rPr>
  </w:style>
  <w:style w:type="paragraph" w:styleId="Heading6">
    <w:name w:val="heading 6"/>
    <w:basedOn w:val="Normal"/>
    <w:next w:val="Normal"/>
    <w:qFormat/>
    <w:rsid w:val="00BC4CC9"/>
    <w:pPr>
      <w:numPr>
        <w:ilvl w:val="5"/>
        <w:numId w:val="1"/>
      </w:numPr>
      <w:spacing w:before="240" w:after="60"/>
      <w:outlineLvl w:val="5"/>
    </w:pPr>
    <w:rPr>
      <w:i/>
      <w:sz w:val="22"/>
    </w:rPr>
  </w:style>
  <w:style w:type="paragraph" w:styleId="Heading7">
    <w:name w:val="heading 7"/>
    <w:basedOn w:val="Normal"/>
    <w:next w:val="Normal"/>
    <w:qFormat/>
    <w:rsid w:val="00BC4CC9"/>
    <w:pPr>
      <w:numPr>
        <w:ilvl w:val="6"/>
        <w:numId w:val="1"/>
      </w:numPr>
      <w:spacing w:before="240" w:after="60"/>
      <w:outlineLvl w:val="6"/>
    </w:pPr>
  </w:style>
  <w:style w:type="paragraph" w:styleId="Heading8">
    <w:name w:val="heading 8"/>
    <w:basedOn w:val="Normal"/>
    <w:next w:val="Normal"/>
    <w:qFormat/>
    <w:rsid w:val="00BC4CC9"/>
    <w:pPr>
      <w:numPr>
        <w:ilvl w:val="7"/>
        <w:numId w:val="1"/>
      </w:numPr>
      <w:spacing w:before="240" w:after="60"/>
      <w:outlineLvl w:val="7"/>
    </w:pPr>
    <w:rPr>
      <w:i/>
    </w:rPr>
  </w:style>
  <w:style w:type="paragraph" w:styleId="Heading9">
    <w:name w:val="heading 9"/>
    <w:basedOn w:val="Normal"/>
    <w:next w:val="Normal"/>
    <w:qFormat/>
    <w:rsid w:val="00BC4CC9"/>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C4CC9"/>
    <w:pPr>
      <w:spacing w:before="80"/>
      <w:ind w:left="720"/>
      <w:jc w:val="both"/>
    </w:pPr>
    <w:rPr>
      <w:color w:val="000000"/>
      <w:lang w:val="en-AU"/>
    </w:rPr>
  </w:style>
  <w:style w:type="paragraph" w:styleId="Title">
    <w:name w:val="Title"/>
    <w:basedOn w:val="Normal"/>
    <w:next w:val="Normal"/>
    <w:qFormat/>
    <w:rsid w:val="00BC4CC9"/>
    <w:pPr>
      <w:spacing w:line="240" w:lineRule="auto"/>
      <w:jc w:val="center"/>
    </w:pPr>
    <w:rPr>
      <w:rFonts w:ascii="Arial" w:hAnsi="Arial"/>
      <w:b/>
      <w:sz w:val="36"/>
    </w:rPr>
  </w:style>
  <w:style w:type="paragraph" w:styleId="Subtitle">
    <w:name w:val="Subtitle"/>
    <w:basedOn w:val="Normal"/>
    <w:qFormat/>
    <w:rsid w:val="00BC4CC9"/>
    <w:pPr>
      <w:spacing w:after="60"/>
      <w:jc w:val="center"/>
    </w:pPr>
    <w:rPr>
      <w:rFonts w:ascii="Arial" w:hAnsi="Arial"/>
      <w:i/>
      <w:sz w:val="36"/>
      <w:lang w:val="en-AU"/>
    </w:rPr>
  </w:style>
  <w:style w:type="paragraph" w:styleId="NormalIndent">
    <w:name w:val="Normal Indent"/>
    <w:basedOn w:val="Normal"/>
    <w:semiHidden/>
    <w:rsid w:val="00BC4CC9"/>
    <w:pPr>
      <w:ind w:left="900" w:hanging="900"/>
    </w:pPr>
  </w:style>
  <w:style w:type="paragraph" w:styleId="TOC1">
    <w:name w:val="toc 1"/>
    <w:basedOn w:val="Normal"/>
    <w:next w:val="Normal"/>
    <w:uiPriority w:val="39"/>
    <w:rsid w:val="00BC4CC9"/>
    <w:pPr>
      <w:tabs>
        <w:tab w:val="right" w:pos="9360"/>
      </w:tabs>
      <w:spacing w:before="240" w:after="60"/>
      <w:ind w:right="720"/>
    </w:pPr>
  </w:style>
  <w:style w:type="paragraph" w:styleId="TOC2">
    <w:name w:val="toc 2"/>
    <w:basedOn w:val="Normal"/>
    <w:next w:val="Normal"/>
    <w:uiPriority w:val="39"/>
    <w:rsid w:val="00BC4CC9"/>
    <w:pPr>
      <w:tabs>
        <w:tab w:val="right" w:pos="9360"/>
      </w:tabs>
      <w:ind w:left="432" w:right="720"/>
    </w:pPr>
  </w:style>
  <w:style w:type="paragraph" w:styleId="TOC3">
    <w:name w:val="toc 3"/>
    <w:basedOn w:val="Normal"/>
    <w:next w:val="Normal"/>
    <w:uiPriority w:val="39"/>
    <w:rsid w:val="00BC4CC9"/>
    <w:pPr>
      <w:tabs>
        <w:tab w:val="left" w:pos="1440"/>
        <w:tab w:val="right" w:pos="9360"/>
      </w:tabs>
      <w:ind w:left="864"/>
    </w:pPr>
  </w:style>
  <w:style w:type="paragraph" w:styleId="Header">
    <w:name w:val="header"/>
    <w:basedOn w:val="Normal"/>
    <w:semiHidden/>
    <w:rsid w:val="00BC4CC9"/>
    <w:pPr>
      <w:tabs>
        <w:tab w:val="center" w:pos="4320"/>
        <w:tab w:val="right" w:pos="8640"/>
      </w:tabs>
    </w:pPr>
  </w:style>
  <w:style w:type="paragraph" w:styleId="Footer">
    <w:name w:val="footer"/>
    <w:basedOn w:val="Normal"/>
    <w:semiHidden/>
    <w:rsid w:val="00BC4CC9"/>
    <w:pPr>
      <w:tabs>
        <w:tab w:val="center" w:pos="4320"/>
        <w:tab w:val="right" w:pos="8640"/>
      </w:tabs>
    </w:pPr>
  </w:style>
  <w:style w:type="character" w:styleId="PageNumber">
    <w:name w:val="page number"/>
    <w:basedOn w:val="DefaultParagraphFont"/>
    <w:semiHidden/>
    <w:rsid w:val="00BC4CC9"/>
  </w:style>
  <w:style w:type="paragraph" w:customStyle="1" w:styleId="Bullet1">
    <w:name w:val="Bullet1"/>
    <w:basedOn w:val="Normal"/>
    <w:rsid w:val="00BC4CC9"/>
    <w:pPr>
      <w:ind w:left="720" w:hanging="432"/>
    </w:pPr>
  </w:style>
  <w:style w:type="paragraph" w:customStyle="1" w:styleId="Bullet2">
    <w:name w:val="Bullet2"/>
    <w:basedOn w:val="Normal"/>
    <w:rsid w:val="00BC4CC9"/>
    <w:pPr>
      <w:ind w:left="1440" w:hanging="360"/>
    </w:pPr>
    <w:rPr>
      <w:color w:val="000080"/>
    </w:rPr>
  </w:style>
  <w:style w:type="paragraph" w:customStyle="1" w:styleId="Tabletext">
    <w:name w:val="Tabletext"/>
    <w:basedOn w:val="Normal"/>
    <w:rsid w:val="00BC4CC9"/>
    <w:pPr>
      <w:keepLines/>
      <w:spacing w:after="120"/>
    </w:pPr>
  </w:style>
  <w:style w:type="paragraph" w:styleId="BodyText">
    <w:name w:val="Body Text"/>
    <w:basedOn w:val="Normal"/>
    <w:semiHidden/>
    <w:rsid w:val="00BC4CC9"/>
    <w:pPr>
      <w:keepLines/>
      <w:spacing w:after="120"/>
      <w:ind w:left="720"/>
    </w:pPr>
  </w:style>
  <w:style w:type="paragraph" w:styleId="DocumentMap">
    <w:name w:val="Document Map"/>
    <w:basedOn w:val="Normal"/>
    <w:semiHidden/>
    <w:rsid w:val="00BC4CC9"/>
    <w:pPr>
      <w:shd w:val="clear" w:color="auto" w:fill="000080"/>
    </w:pPr>
    <w:rPr>
      <w:rFonts w:ascii="Tahoma" w:hAnsi="Tahoma"/>
    </w:rPr>
  </w:style>
  <w:style w:type="character" w:styleId="FootnoteReference">
    <w:name w:val="footnote reference"/>
    <w:basedOn w:val="DefaultParagraphFont"/>
    <w:semiHidden/>
    <w:rsid w:val="00BC4CC9"/>
    <w:rPr>
      <w:sz w:val="20"/>
      <w:vertAlign w:val="superscript"/>
    </w:rPr>
  </w:style>
  <w:style w:type="paragraph" w:styleId="FootnoteText">
    <w:name w:val="footnote text"/>
    <w:basedOn w:val="Normal"/>
    <w:semiHidden/>
    <w:rsid w:val="00BC4CC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BC4CC9"/>
    <w:pPr>
      <w:spacing w:before="480" w:after="60" w:line="240" w:lineRule="auto"/>
      <w:jc w:val="center"/>
    </w:pPr>
    <w:rPr>
      <w:rFonts w:ascii="Arial" w:hAnsi="Arial"/>
      <w:b/>
      <w:kern w:val="28"/>
      <w:sz w:val="32"/>
    </w:rPr>
  </w:style>
  <w:style w:type="paragraph" w:customStyle="1" w:styleId="Paragraph1">
    <w:name w:val="Paragraph1"/>
    <w:basedOn w:val="Normal"/>
    <w:rsid w:val="00BC4CC9"/>
    <w:pPr>
      <w:spacing w:before="80" w:line="240" w:lineRule="auto"/>
      <w:jc w:val="both"/>
    </w:pPr>
  </w:style>
  <w:style w:type="paragraph" w:customStyle="1" w:styleId="Paragraph3">
    <w:name w:val="Paragraph3"/>
    <w:basedOn w:val="Normal"/>
    <w:rsid w:val="00BC4CC9"/>
    <w:pPr>
      <w:spacing w:before="80" w:line="240" w:lineRule="auto"/>
      <w:ind w:left="1530"/>
      <w:jc w:val="both"/>
    </w:pPr>
  </w:style>
  <w:style w:type="paragraph" w:customStyle="1" w:styleId="Paragraph4">
    <w:name w:val="Paragraph4"/>
    <w:basedOn w:val="Normal"/>
    <w:rsid w:val="00BC4CC9"/>
    <w:pPr>
      <w:spacing w:before="80" w:line="240" w:lineRule="auto"/>
      <w:ind w:left="2250"/>
      <w:jc w:val="both"/>
    </w:pPr>
  </w:style>
  <w:style w:type="paragraph" w:styleId="TOC4">
    <w:name w:val="toc 4"/>
    <w:basedOn w:val="Normal"/>
    <w:next w:val="Normal"/>
    <w:semiHidden/>
    <w:rsid w:val="00BC4CC9"/>
    <w:pPr>
      <w:ind w:left="600"/>
    </w:pPr>
  </w:style>
  <w:style w:type="paragraph" w:styleId="TOC5">
    <w:name w:val="toc 5"/>
    <w:basedOn w:val="Normal"/>
    <w:next w:val="Normal"/>
    <w:semiHidden/>
    <w:rsid w:val="00BC4CC9"/>
    <w:pPr>
      <w:ind w:left="800"/>
    </w:pPr>
  </w:style>
  <w:style w:type="paragraph" w:styleId="TOC6">
    <w:name w:val="toc 6"/>
    <w:basedOn w:val="Normal"/>
    <w:next w:val="Normal"/>
    <w:semiHidden/>
    <w:rsid w:val="00BC4CC9"/>
    <w:pPr>
      <w:ind w:left="1000"/>
    </w:pPr>
  </w:style>
  <w:style w:type="paragraph" w:styleId="TOC7">
    <w:name w:val="toc 7"/>
    <w:basedOn w:val="Normal"/>
    <w:next w:val="Normal"/>
    <w:semiHidden/>
    <w:rsid w:val="00BC4CC9"/>
    <w:pPr>
      <w:ind w:left="1200"/>
    </w:pPr>
  </w:style>
  <w:style w:type="paragraph" w:styleId="TOC8">
    <w:name w:val="toc 8"/>
    <w:basedOn w:val="Normal"/>
    <w:next w:val="Normal"/>
    <w:semiHidden/>
    <w:rsid w:val="00BC4CC9"/>
    <w:pPr>
      <w:ind w:left="1400"/>
    </w:pPr>
  </w:style>
  <w:style w:type="paragraph" w:styleId="TOC9">
    <w:name w:val="toc 9"/>
    <w:basedOn w:val="Normal"/>
    <w:next w:val="Normal"/>
    <w:semiHidden/>
    <w:rsid w:val="00BC4CC9"/>
    <w:pPr>
      <w:ind w:left="1600"/>
    </w:pPr>
  </w:style>
  <w:style w:type="paragraph" w:styleId="BodyText2">
    <w:name w:val="Body Text 2"/>
    <w:basedOn w:val="Normal"/>
    <w:semiHidden/>
    <w:rsid w:val="00BC4CC9"/>
    <w:rPr>
      <w:i/>
      <w:color w:val="0000FF"/>
    </w:rPr>
  </w:style>
  <w:style w:type="paragraph" w:styleId="BodyTextIndent">
    <w:name w:val="Body Text Indent"/>
    <w:basedOn w:val="Normal"/>
    <w:semiHidden/>
    <w:rsid w:val="00BC4CC9"/>
    <w:pPr>
      <w:ind w:left="720"/>
    </w:pPr>
    <w:rPr>
      <w:i/>
      <w:color w:val="0000FF"/>
      <w:u w:val="single"/>
    </w:rPr>
  </w:style>
  <w:style w:type="paragraph" w:customStyle="1" w:styleId="Body">
    <w:name w:val="Body"/>
    <w:basedOn w:val="Normal"/>
    <w:rsid w:val="00BC4CC9"/>
    <w:pPr>
      <w:widowControl/>
      <w:spacing w:before="120" w:line="240" w:lineRule="auto"/>
      <w:jc w:val="both"/>
    </w:pPr>
    <w:rPr>
      <w:rFonts w:ascii="Book Antiqua" w:hAnsi="Book Antiqua"/>
    </w:rPr>
  </w:style>
  <w:style w:type="paragraph" w:customStyle="1" w:styleId="Bullet">
    <w:name w:val="Bullet"/>
    <w:basedOn w:val="Normal"/>
    <w:rsid w:val="00BC4CC9"/>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BC4CC9"/>
    <w:pPr>
      <w:spacing w:before="120" w:after="120"/>
      <w:ind w:left="763"/>
    </w:pPr>
    <w:rPr>
      <w:i/>
      <w:color w:val="0000FF"/>
    </w:rPr>
  </w:style>
  <w:style w:type="character" w:styleId="Hyperlink">
    <w:name w:val="Hyperlink"/>
    <w:basedOn w:val="DefaultParagraphFont"/>
    <w:semiHidden/>
    <w:rsid w:val="00BC4CC9"/>
    <w:rPr>
      <w:color w:val="0000FF"/>
      <w:u w:val="single"/>
    </w:rPr>
  </w:style>
  <w:style w:type="character" w:styleId="FollowedHyperlink">
    <w:name w:val="FollowedHyperlink"/>
    <w:basedOn w:val="DefaultParagraphFont"/>
    <w:semiHidden/>
    <w:rsid w:val="00BC4CC9"/>
    <w:rPr>
      <w:color w:val="800080"/>
      <w:u w:val="single"/>
    </w:rPr>
  </w:style>
  <w:style w:type="character" w:styleId="Strong">
    <w:name w:val="Strong"/>
    <w:basedOn w:val="DefaultParagraphFont"/>
    <w:uiPriority w:val="22"/>
    <w:qFormat/>
    <w:rsid w:val="00BC4CC9"/>
    <w:rPr>
      <w:b/>
      <w:bCs/>
    </w:rPr>
  </w:style>
  <w:style w:type="paragraph" w:styleId="BalloonText">
    <w:name w:val="Balloon Text"/>
    <w:basedOn w:val="Normal"/>
    <w:link w:val="BalloonTextChar"/>
    <w:uiPriority w:val="99"/>
    <w:semiHidden/>
    <w:unhideWhenUsed/>
    <w:rsid w:val="001113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304"/>
    <w:rPr>
      <w:rFonts w:ascii="Tahoma" w:hAnsi="Tahoma" w:cs="Tahoma"/>
      <w:sz w:val="16"/>
      <w:szCs w:val="16"/>
    </w:rPr>
  </w:style>
  <w:style w:type="paragraph" w:styleId="ListParagraph">
    <w:name w:val="List Paragraph"/>
    <w:basedOn w:val="Normal"/>
    <w:uiPriority w:val="34"/>
    <w:qFormat/>
    <w:rsid w:val="00FC255B"/>
    <w:pPr>
      <w:widowControl/>
      <w:spacing w:after="200" w:line="276" w:lineRule="auto"/>
      <w:ind w:left="720"/>
      <w:contextualSpacing/>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ntine\Desktop\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960AA-B4F5-4E15-B9E4-F0D1106F5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299</TotalTime>
  <Pages>14</Pages>
  <Words>3237</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PHẦN MỀM HỌC TOÁN LỚP 10</dc:subject>
  <dc:creator>Valentine</dc:creator>
  <cp:lastModifiedBy>Valentine</cp:lastModifiedBy>
  <cp:revision>1092</cp:revision>
  <cp:lastPrinted>1601-01-01T00:00:00Z</cp:lastPrinted>
  <dcterms:created xsi:type="dcterms:W3CDTF">2010-04-18T09:12:00Z</dcterms:created>
  <dcterms:modified xsi:type="dcterms:W3CDTF">2010-04-20T09:54:00Z</dcterms:modified>
</cp:coreProperties>
</file>