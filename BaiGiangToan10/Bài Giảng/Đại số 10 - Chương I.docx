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FC5" w:rsidRDefault="00593BA6">
      <w:pPr>
        <w:pStyle w:val="Title"/>
        <w:jc w:val="right"/>
      </w:pPr>
      <w:r>
        <w:t>Phần mềm học Toán lớp 10</w:t>
      </w:r>
    </w:p>
    <w:p w:rsidR="002D6FC5" w:rsidRDefault="002D6FC5">
      <w:pPr>
        <w:pStyle w:val="Title"/>
        <w:jc w:val="right"/>
      </w:pPr>
    </w:p>
    <w:p w:rsidR="002D6FC5" w:rsidRDefault="00593BA6">
      <w:pPr>
        <w:pStyle w:val="Title"/>
        <w:jc w:val="right"/>
        <w:rPr>
          <w:sz w:val="28"/>
        </w:rPr>
      </w:pPr>
      <w:r>
        <w:rPr>
          <w:sz w:val="28"/>
        </w:rPr>
        <w:t>Version 1.0</w:t>
      </w:r>
    </w:p>
    <w:p w:rsidR="002D6FC5" w:rsidRDefault="002D6FC5"/>
    <w:p w:rsidR="002D6FC5" w:rsidRDefault="002D6FC5">
      <w:pPr>
        <w:pStyle w:val="BodyText"/>
      </w:pPr>
    </w:p>
    <w:p w:rsidR="002D6FC5" w:rsidRDefault="002D6FC5">
      <w:pPr>
        <w:pStyle w:val="BodyText"/>
      </w:pPr>
    </w:p>
    <w:p w:rsidR="002D6FC5" w:rsidRDefault="002D6FC5">
      <w:pPr>
        <w:sectPr w:rsidR="002D6FC5">
          <w:headerReference w:type="default" r:id="rId8"/>
          <w:endnotePr>
            <w:numFmt w:val="decimal"/>
          </w:endnotePr>
          <w:pgSz w:w="12240" w:h="15840"/>
          <w:pgMar w:top="1440" w:right="1440" w:bottom="1440" w:left="1440" w:header="720" w:footer="720" w:gutter="0"/>
          <w:cols w:space="720"/>
          <w:vAlign w:val="center"/>
        </w:sectPr>
      </w:pPr>
    </w:p>
    <w:p w:rsidR="002D6FC5" w:rsidRDefault="00E6459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2D6FC5">
        <w:tc>
          <w:tcPr>
            <w:tcW w:w="2304" w:type="dxa"/>
          </w:tcPr>
          <w:p w:rsidR="002D6FC5" w:rsidRDefault="00E64596">
            <w:pPr>
              <w:pStyle w:val="Tabletext"/>
              <w:jc w:val="center"/>
              <w:rPr>
                <w:b/>
              </w:rPr>
            </w:pPr>
            <w:r>
              <w:rPr>
                <w:b/>
              </w:rPr>
              <w:t>Date</w:t>
            </w:r>
          </w:p>
        </w:tc>
        <w:tc>
          <w:tcPr>
            <w:tcW w:w="1152" w:type="dxa"/>
          </w:tcPr>
          <w:p w:rsidR="002D6FC5" w:rsidRDefault="00E64596">
            <w:pPr>
              <w:pStyle w:val="Tabletext"/>
              <w:jc w:val="center"/>
              <w:rPr>
                <w:b/>
              </w:rPr>
            </w:pPr>
            <w:r>
              <w:rPr>
                <w:b/>
              </w:rPr>
              <w:t>Version</w:t>
            </w:r>
          </w:p>
        </w:tc>
        <w:tc>
          <w:tcPr>
            <w:tcW w:w="3744" w:type="dxa"/>
          </w:tcPr>
          <w:p w:rsidR="002D6FC5" w:rsidRDefault="00E64596">
            <w:pPr>
              <w:pStyle w:val="Tabletext"/>
              <w:jc w:val="center"/>
              <w:rPr>
                <w:b/>
              </w:rPr>
            </w:pPr>
            <w:r>
              <w:rPr>
                <w:b/>
              </w:rPr>
              <w:t>Description</w:t>
            </w:r>
          </w:p>
        </w:tc>
        <w:tc>
          <w:tcPr>
            <w:tcW w:w="2304" w:type="dxa"/>
          </w:tcPr>
          <w:p w:rsidR="002D6FC5" w:rsidRDefault="00E64596">
            <w:pPr>
              <w:pStyle w:val="Tabletext"/>
              <w:jc w:val="center"/>
              <w:rPr>
                <w:b/>
              </w:rPr>
            </w:pPr>
            <w:r>
              <w:rPr>
                <w:b/>
              </w:rPr>
              <w:t>Author</w:t>
            </w:r>
          </w:p>
        </w:tc>
      </w:tr>
      <w:tr w:rsidR="002D6FC5">
        <w:tc>
          <w:tcPr>
            <w:tcW w:w="2304" w:type="dxa"/>
          </w:tcPr>
          <w:p w:rsidR="002D6FC5" w:rsidRDefault="00EA6D21">
            <w:pPr>
              <w:pStyle w:val="Tabletext"/>
            </w:pPr>
            <w:r>
              <w:t>07/05/2010</w:t>
            </w:r>
          </w:p>
        </w:tc>
        <w:tc>
          <w:tcPr>
            <w:tcW w:w="1152" w:type="dxa"/>
          </w:tcPr>
          <w:p w:rsidR="002D6FC5" w:rsidRDefault="00593BA6">
            <w:pPr>
              <w:pStyle w:val="Tabletext"/>
            </w:pPr>
            <w:r>
              <w:t>1.0</w:t>
            </w:r>
          </w:p>
        </w:tc>
        <w:tc>
          <w:tcPr>
            <w:tcW w:w="3744" w:type="dxa"/>
          </w:tcPr>
          <w:p w:rsidR="002D6FC5" w:rsidRDefault="00EA6D21">
            <w:pPr>
              <w:pStyle w:val="Tabletext"/>
            </w:pPr>
            <w:r>
              <w:t>Nội dung bài giảng chương I</w:t>
            </w:r>
          </w:p>
        </w:tc>
        <w:tc>
          <w:tcPr>
            <w:tcW w:w="2304" w:type="dxa"/>
          </w:tcPr>
          <w:p w:rsidR="002D6FC5" w:rsidRDefault="00593BA6">
            <w:pPr>
              <w:pStyle w:val="Tabletext"/>
            </w:pPr>
            <w:r>
              <w:t>Giang Thành Long</w:t>
            </w:r>
          </w:p>
        </w:tc>
      </w:tr>
      <w:tr w:rsidR="002D6FC5">
        <w:tc>
          <w:tcPr>
            <w:tcW w:w="2304" w:type="dxa"/>
          </w:tcPr>
          <w:p w:rsidR="002D6FC5" w:rsidRDefault="002D6FC5">
            <w:pPr>
              <w:pStyle w:val="Tabletext"/>
            </w:pPr>
          </w:p>
        </w:tc>
        <w:tc>
          <w:tcPr>
            <w:tcW w:w="1152" w:type="dxa"/>
          </w:tcPr>
          <w:p w:rsidR="002D6FC5" w:rsidRDefault="002D6FC5">
            <w:pPr>
              <w:pStyle w:val="Tabletext"/>
            </w:pPr>
          </w:p>
        </w:tc>
        <w:tc>
          <w:tcPr>
            <w:tcW w:w="3744" w:type="dxa"/>
          </w:tcPr>
          <w:p w:rsidR="002D6FC5" w:rsidRDefault="002D6FC5">
            <w:pPr>
              <w:pStyle w:val="Tabletext"/>
            </w:pPr>
          </w:p>
        </w:tc>
        <w:tc>
          <w:tcPr>
            <w:tcW w:w="2304" w:type="dxa"/>
          </w:tcPr>
          <w:p w:rsidR="002D6FC5" w:rsidRDefault="002D6FC5">
            <w:pPr>
              <w:pStyle w:val="Tabletext"/>
            </w:pPr>
          </w:p>
        </w:tc>
      </w:tr>
    </w:tbl>
    <w:p w:rsidR="002D6FC5" w:rsidRDefault="002D6FC5"/>
    <w:p w:rsidR="002D6FC5" w:rsidRDefault="00E64596">
      <w:pPr>
        <w:pStyle w:val="Title"/>
      </w:pPr>
      <w:r>
        <w:br w:type="page"/>
      </w:r>
      <w:r>
        <w:lastRenderedPageBreak/>
        <w:t>Table of Contents</w:t>
      </w:r>
    </w:p>
    <w:p w:rsidR="00EA6D21" w:rsidRDefault="00247361">
      <w:pPr>
        <w:pStyle w:val="TOC1"/>
        <w:tabs>
          <w:tab w:val="left" w:pos="432"/>
        </w:tabs>
        <w:rPr>
          <w:rFonts w:asciiTheme="minorHAnsi" w:eastAsiaTheme="minorEastAsia" w:hAnsiTheme="minorHAnsi" w:cstheme="minorBidi"/>
          <w:noProof/>
          <w:sz w:val="22"/>
          <w:szCs w:val="22"/>
        </w:rPr>
      </w:pPr>
      <w:r w:rsidRPr="00247361">
        <w:fldChar w:fldCharType="begin"/>
      </w:r>
      <w:r w:rsidR="00E64596">
        <w:instrText xml:space="preserve"> TOC \o "1-3" </w:instrText>
      </w:r>
      <w:r w:rsidRPr="00247361">
        <w:fldChar w:fldCharType="separate"/>
      </w:r>
      <w:r w:rsidR="00EA6D21">
        <w:rPr>
          <w:noProof/>
        </w:rPr>
        <w:t>1.</w:t>
      </w:r>
      <w:r w:rsidR="00EA6D21">
        <w:rPr>
          <w:rFonts w:asciiTheme="minorHAnsi" w:eastAsiaTheme="minorEastAsia" w:hAnsiTheme="minorHAnsi" w:cstheme="minorBidi"/>
          <w:noProof/>
          <w:sz w:val="22"/>
          <w:szCs w:val="22"/>
        </w:rPr>
        <w:tab/>
      </w:r>
      <w:r w:rsidR="00EA6D21">
        <w:rPr>
          <w:noProof/>
        </w:rPr>
        <w:t>Bài 1</w:t>
      </w:r>
      <w:r w:rsidR="00EA6D21">
        <w:rPr>
          <w:noProof/>
        </w:rPr>
        <w:tab/>
      </w:r>
      <w:r>
        <w:rPr>
          <w:noProof/>
        </w:rPr>
        <w:fldChar w:fldCharType="begin"/>
      </w:r>
      <w:r w:rsidR="00EA6D21">
        <w:rPr>
          <w:noProof/>
        </w:rPr>
        <w:instrText xml:space="preserve"> PAGEREF _Toc261035169 \h </w:instrText>
      </w:r>
      <w:r>
        <w:rPr>
          <w:noProof/>
        </w:rPr>
      </w:r>
      <w:r>
        <w:rPr>
          <w:noProof/>
        </w:rPr>
        <w:fldChar w:fldCharType="separate"/>
      </w:r>
      <w:r w:rsidR="00EA6D21">
        <w:rPr>
          <w:noProof/>
        </w:rPr>
        <w:t>4</w:t>
      </w:r>
      <w:r>
        <w:rPr>
          <w:noProof/>
        </w:rPr>
        <w:fldChar w:fldCharType="end"/>
      </w:r>
    </w:p>
    <w:p w:rsidR="00EA6D21" w:rsidRDefault="00EA6D21">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Tiêu đề</w:t>
      </w:r>
      <w:r>
        <w:rPr>
          <w:noProof/>
        </w:rPr>
        <w:tab/>
      </w:r>
      <w:r w:rsidR="00247361">
        <w:rPr>
          <w:noProof/>
        </w:rPr>
        <w:fldChar w:fldCharType="begin"/>
      </w:r>
      <w:r>
        <w:rPr>
          <w:noProof/>
        </w:rPr>
        <w:instrText xml:space="preserve"> PAGEREF _Toc261035170 \h </w:instrText>
      </w:r>
      <w:r w:rsidR="00247361">
        <w:rPr>
          <w:noProof/>
        </w:rPr>
      </w:r>
      <w:r w:rsidR="00247361">
        <w:rPr>
          <w:noProof/>
        </w:rPr>
        <w:fldChar w:fldCharType="separate"/>
      </w:r>
      <w:r>
        <w:rPr>
          <w:noProof/>
        </w:rPr>
        <w:t>4</w:t>
      </w:r>
      <w:r w:rsidR="00247361">
        <w:rPr>
          <w:noProof/>
        </w:rPr>
        <w:fldChar w:fldCharType="end"/>
      </w:r>
    </w:p>
    <w:p w:rsidR="00EA6D21" w:rsidRDefault="00EA6D21">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Nội dung</w:t>
      </w:r>
      <w:r>
        <w:rPr>
          <w:noProof/>
        </w:rPr>
        <w:tab/>
      </w:r>
      <w:r w:rsidR="00247361">
        <w:rPr>
          <w:noProof/>
        </w:rPr>
        <w:fldChar w:fldCharType="begin"/>
      </w:r>
      <w:r>
        <w:rPr>
          <w:noProof/>
        </w:rPr>
        <w:instrText xml:space="preserve"> PAGEREF _Toc261035171 \h </w:instrText>
      </w:r>
      <w:r w:rsidR="00247361">
        <w:rPr>
          <w:noProof/>
        </w:rPr>
      </w:r>
      <w:r w:rsidR="00247361">
        <w:rPr>
          <w:noProof/>
        </w:rPr>
        <w:fldChar w:fldCharType="separate"/>
      </w:r>
      <w:r>
        <w:rPr>
          <w:noProof/>
        </w:rPr>
        <w:t>4</w:t>
      </w:r>
      <w:r w:rsidR="00247361">
        <w:rPr>
          <w:noProof/>
        </w:rPr>
        <w:fldChar w:fldCharType="end"/>
      </w:r>
    </w:p>
    <w:p w:rsidR="00EA6D21" w:rsidRDefault="00EA6D21">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Bài 2</w:t>
      </w:r>
      <w:r>
        <w:rPr>
          <w:noProof/>
        </w:rPr>
        <w:tab/>
      </w:r>
      <w:r w:rsidR="00247361">
        <w:rPr>
          <w:noProof/>
        </w:rPr>
        <w:fldChar w:fldCharType="begin"/>
      </w:r>
      <w:r>
        <w:rPr>
          <w:noProof/>
        </w:rPr>
        <w:instrText xml:space="preserve"> PAGEREF _Toc261035172 \h </w:instrText>
      </w:r>
      <w:r w:rsidR="00247361">
        <w:rPr>
          <w:noProof/>
        </w:rPr>
      </w:r>
      <w:r w:rsidR="00247361">
        <w:rPr>
          <w:noProof/>
        </w:rPr>
        <w:fldChar w:fldCharType="separate"/>
      </w:r>
      <w:r>
        <w:rPr>
          <w:noProof/>
        </w:rPr>
        <w:t>4</w:t>
      </w:r>
      <w:r w:rsidR="00247361">
        <w:rPr>
          <w:noProof/>
        </w:rPr>
        <w:fldChar w:fldCharType="end"/>
      </w:r>
    </w:p>
    <w:p w:rsidR="00EA6D21" w:rsidRDefault="00EA6D21">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Tiêu đề</w:t>
      </w:r>
      <w:r>
        <w:rPr>
          <w:noProof/>
        </w:rPr>
        <w:tab/>
      </w:r>
      <w:r w:rsidR="00247361">
        <w:rPr>
          <w:noProof/>
        </w:rPr>
        <w:fldChar w:fldCharType="begin"/>
      </w:r>
      <w:r>
        <w:rPr>
          <w:noProof/>
        </w:rPr>
        <w:instrText xml:space="preserve"> PAGEREF _Toc261035173 \h </w:instrText>
      </w:r>
      <w:r w:rsidR="00247361">
        <w:rPr>
          <w:noProof/>
        </w:rPr>
      </w:r>
      <w:r w:rsidR="00247361">
        <w:rPr>
          <w:noProof/>
        </w:rPr>
        <w:fldChar w:fldCharType="separate"/>
      </w:r>
      <w:r>
        <w:rPr>
          <w:noProof/>
        </w:rPr>
        <w:t>4</w:t>
      </w:r>
      <w:r w:rsidR="00247361">
        <w:rPr>
          <w:noProof/>
        </w:rPr>
        <w:fldChar w:fldCharType="end"/>
      </w:r>
    </w:p>
    <w:p w:rsidR="00EA6D21" w:rsidRDefault="00EA6D21">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Nội dung</w:t>
      </w:r>
      <w:r>
        <w:rPr>
          <w:noProof/>
        </w:rPr>
        <w:tab/>
      </w:r>
      <w:r w:rsidR="00247361">
        <w:rPr>
          <w:noProof/>
        </w:rPr>
        <w:fldChar w:fldCharType="begin"/>
      </w:r>
      <w:r>
        <w:rPr>
          <w:noProof/>
        </w:rPr>
        <w:instrText xml:space="preserve"> PAGEREF _Toc261035174 \h </w:instrText>
      </w:r>
      <w:r w:rsidR="00247361">
        <w:rPr>
          <w:noProof/>
        </w:rPr>
      </w:r>
      <w:r w:rsidR="00247361">
        <w:rPr>
          <w:noProof/>
        </w:rPr>
        <w:fldChar w:fldCharType="separate"/>
      </w:r>
      <w:r>
        <w:rPr>
          <w:noProof/>
        </w:rPr>
        <w:t>4</w:t>
      </w:r>
      <w:r w:rsidR="00247361">
        <w:rPr>
          <w:noProof/>
        </w:rPr>
        <w:fldChar w:fldCharType="end"/>
      </w:r>
    </w:p>
    <w:p w:rsidR="00EA6D21" w:rsidRDefault="00EA6D21">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Bài 3</w:t>
      </w:r>
      <w:r>
        <w:rPr>
          <w:noProof/>
        </w:rPr>
        <w:tab/>
      </w:r>
      <w:r w:rsidR="00247361">
        <w:rPr>
          <w:noProof/>
        </w:rPr>
        <w:fldChar w:fldCharType="begin"/>
      </w:r>
      <w:r>
        <w:rPr>
          <w:noProof/>
        </w:rPr>
        <w:instrText xml:space="preserve"> PAGEREF _Toc261035175 \h </w:instrText>
      </w:r>
      <w:r w:rsidR="00247361">
        <w:rPr>
          <w:noProof/>
        </w:rPr>
      </w:r>
      <w:r w:rsidR="00247361">
        <w:rPr>
          <w:noProof/>
        </w:rPr>
        <w:fldChar w:fldCharType="separate"/>
      </w:r>
      <w:r>
        <w:rPr>
          <w:noProof/>
        </w:rPr>
        <w:t>5</w:t>
      </w:r>
      <w:r w:rsidR="00247361">
        <w:rPr>
          <w:noProof/>
        </w:rPr>
        <w:fldChar w:fldCharType="end"/>
      </w:r>
    </w:p>
    <w:p w:rsidR="00EA6D21" w:rsidRDefault="00EA6D21">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Tiêu đề</w:t>
      </w:r>
      <w:r>
        <w:rPr>
          <w:noProof/>
        </w:rPr>
        <w:tab/>
      </w:r>
      <w:r w:rsidR="00247361">
        <w:rPr>
          <w:noProof/>
        </w:rPr>
        <w:fldChar w:fldCharType="begin"/>
      </w:r>
      <w:r>
        <w:rPr>
          <w:noProof/>
        </w:rPr>
        <w:instrText xml:space="preserve"> PAGEREF _Toc261035176 \h </w:instrText>
      </w:r>
      <w:r w:rsidR="00247361">
        <w:rPr>
          <w:noProof/>
        </w:rPr>
      </w:r>
      <w:r w:rsidR="00247361">
        <w:rPr>
          <w:noProof/>
        </w:rPr>
        <w:fldChar w:fldCharType="separate"/>
      </w:r>
      <w:r>
        <w:rPr>
          <w:noProof/>
        </w:rPr>
        <w:t>5</w:t>
      </w:r>
      <w:r w:rsidR="00247361">
        <w:rPr>
          <w:noProof/>
        </w:rPr>
        <w:fldChar w:fldCharType="end"/>
      </w:r>
    </w:p>
    <w:p w:rsidR="00EA6D21" w:rsidRDefault="00EA6D21">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Nội dung</w:t>
      </w:r>
      <w:r>
        <w:rPr>
          <w:noProof/>
        </w:rPr>
        <w:tab/>
      </w:r>
      <w:r w:rsidR="00247361">
        <w:rPr>
          <w:noProof/>
        </w:rPr>
        <w:fldChar w:fldCharType="begin"/>
      </w:r>
      <w:r>
        <w:rPr>
          <w:noProof/>
        </w:rPr>
        <w:instrText xml:space="preserve"> PAGEREF _Toc261035177 \h </w:instrText>
      </w:r>
      <w:r w:rsidR="00247361">
        <w:rPr>
          <w:noProof/>
        </w:rPr>
      </w:r>
      <w:r w:rsidR="00247361">
        <w:rPr>
          <w:noProof/>
        </w:rPr>
        <w:fldChar w:fldCharType="separate"/>
      </w:r>
      <w:r>
        <w:rPr>
          <w:noProof/>
        </w:rPr>
        <w:t>5</w:t>
      </w:r>
      <w:r w:rsidR="00247361">
        <w:rPr>
          <w:noProof/>
        </w:rPr>
        <w:fldChar w:fldCharType="end"/>
      </w:r>
    </w:p>
    <w:p w:rsidR="00EA6D21" w:rsidRDefault="00EA6D21">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Bài 4</w:t>
      </w:r>
      <w:r>
        <w:rPr>
          <w:noProof/>
        </w:rPr>
        <w:tab/>
      </w:r>
      <w:r w:rsidR="00247361">
        <w:rPr>
          <w:noProof/>
        </w:rPr>
        <w:fldChar w:fldCharType="begin"/>
      </w:r>
      <w:r>
        <w:rPr>
          <w:noProof/>
        </w:rPr>
        <w:instrText xml:space="preserve"> PAGEREF _Toc261035178 \h </w:instrText>
      </w:r>
      <w:r w:rsidR="00247361">
        <w:rPr>
          <w:noProof/>
        </w:rPr>
      </w:r>
      <w:r w:rsidR="00247361">
        <w:rPr>
          <w:noProof/>
        </w:rPr>
        <w:fldChar w:fldCharType="separate"/>
      </w:r>
      <w:r>
        <w:rPr>
          <w:noProof/>
        </w:rPr>
        <w:t>6</w:t>
      </w:r>
      <w:r w:rsidR="00247361">
        <w:rPr>
          <w:noProof/>
        </w:rPr>
        <w:fldChar w:fldCharType="end"/>
      </w:r>
    </w:p>
    <w:p w:rsidR="00EA6D21" w:rsidRDefault="00EA6D21">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Tiêu đề</w:t>
      </w:r>
      <w:r>
        <w:rPr>
          <w:noProof/>
        </w:rPr>
        <w:tab/>
      </w:r>
      <w:r w:rsidR="00247361">
        <w:rPr>
          <w:noProof/>
        </w:rPr>
        <w:fldChar w:fldCharType="begin"/>
      </w:r>
      <w:r>
        <w:rPr>
          <w:noProof/>
        </w:rPr>
        <w:instrText xml:space="preserve"> PAGEREF _Toc261035179 \h </w:instrText>
      </w:r>
      <w:r w:rsidR="00247361">
        <w:rPr>
          <w:noProof/>
        </w:rPr>
      </w:r>
      <w:r w:rsidR="00247361">
        <w:rPr>
          <w:noProof/>
        </w:rPr>
        <w:fldChar w:fldCharType="separate"/>
      </w:r>
      <w:r>
        <w:rPr>
          <w:noProof/>
        </w:rPr>
        <w:t>6</w:t>
      </w:r>
      <w:r w:rsidR="00247361">
        <w:rPr>
          <w:noProof/>
        </w:rPr>
        <w:fldChar w:fldCharType="end"/>
      </w:r>
    </w:p>
    <w:p w:rsidR="00EA6D21" w:rsidRDefault="00EA6D21">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Nội dung</w:t>
      </w:r>
      <w:r>
        <w:rPr>
          <w:noProof/>
        </w:rPr>
        <w:tab/>
      </w:r>
      <w:r w:rsidR="00247361">
        <w:rPr>
          <w:noProof/>
        </w:rPr>
        <w:fldChar w:fldCharType="begin"/>
      </w:r>
      <w:r>
        <w:rPr>
          <w:noProof/>
        </w:rPr>
        <w:instrText xml:space="preserve"> PAGEREF _Toc261035180 \h </w:instrText>
      </w:r>
      <w:r w:rsidR="00247361">
        <w:rPr>
          <w:noProof/>
        </w:rPr>
      </w:r>
      <w:r w:rsidR="00247361">
        <w:rPr>
          <w:noProof/>
        </w:rPr>
        <w:fldChar w:fldCharType="separate"/>
      </w:r>
      <w:r>
        <w:rPr>
          <w:noProof/>
        </w:rPr>
        <w:t>6</w:t>
      </w:r>
      <w:r w:rsidR="00247361">
        <w:rPr>
          <w:noProof/>
        </w:rPr>
        <w:fldChar w:fldCharType="end"/>
      </w:r>
    </w:p>
    <w:p w:rsidR="00EA6D21" w:rsidRDefault="00EA6D21">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Bài 5</w:t>
      </w:r>
      <w:r>
        <w:rPr>
          <w:noProof/>
        </w:rPr>
        <w:tab/>
      </w:r>
      <w:r w:rsidR="00247361">
        <w:rPr>
          <w:noProof/>
        </w:rPr>
        <w:fldChar w:fldCharType="begin"/>
      </w:r>
      <w:r>
        <w:rPr>
          <w:noProof/>
        </w:rPr>
        <w:instrText xml:space="preserve"> PAGEREF _Toc261035181 \h </w:instrText>
      </w:r>
      <w:r w:rsidR="00247361">
        <w:rPr>
          <w:noProof/>
        </w:rPr>
      </w:r>
      <w:r w:rsidR="00247361">
        <w:rPr>
          <w:noProof/>
        </w:rPr>
        <w:fldChar w:fldCharType="separate"/>
      </w:r>
      <w:r>
        <w:rPr>
          <w:noProof/>
        </w:rPr>
        <w:t>6</w:t>
      </w:r>
      <w:r w:rsidR="00247361">
        <w:rPr>
          <w:noProof/>
        </w:rPr>
        <w:fldChar w:fldCharType="end"/>
      </w:r>
    </w:p>
    <w:p w:rsidR="00EA6D21" w:rsidRDefault="00EA6D21">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Tiêu đề</w:t>
      </w:r>
      <w:r>
        <w:rPr>
          <w:noProof/>
        </w:rPr>
        <w:tab/>
      </w:r>
      <w:r w:rsidR="00247361">
        <w:rPr>
          <w:noProof/>
        </w:rPr>
        <w:fldChar w:fldCharType="begin"/>
      </w:r>
      <w:r>
        <w:rPr>
          <w:noProof/>
        </w:rPr>
        <w:instrText xml:space="preserve"> PAGEREF _Toc261035182 \h </w:instrText>
      </w:r>
      <w:r w:rsidR="00247361">
        <w:rPr>
          <w:noProof/>
        </w:rPr>
      </w:r>
      <w:r w:rsidR="00247361">
        <w:rPr>
          <w:noProof/>
        </w:rPr>
        <w:fldChar w:fldCharType="separate"/>
      </w:r>
      <w:r>
        <w:rPr>
          <w:noProof/>
        </w:rPr>
        <w:t>6</w:t>
      </w:r>
      <w:r w:rsidR="00247361">
        <w:rPr>
          <w:noProof/>
        </w:rPr>
        <w:fldChar w:fldCharType="end"/>
      </w:r>
    </w:p>
    <w:p w:rsidR="00EA6D21" w:rsidRDefault="00EA6D21">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Nội dung</w:t>
      </w:r>
      <w:r>
        <w:rPr>
          <w:noProof/>
        </w:rPr>
        <w:tab/>
      </w:r>
      <w:r w:rsidR="00247361">
        <w:rPr>
          <w:noProof/>
        </w:rPr>
        <w:fldChar w:fldCharType="begin"/>
      </w:r>
      <w:r>
        <w:rPr>
          <w:noProof/>
        </w:rPr>
        <w:instrText xml:space="preserve"> PAGEREF _Toc261035183 \h </w:instrText>
      </w:r>
      <w:r w:rsidR="00247361">
        <w:rPr>
          <w:noProof/>
        </w:rPr>
      </w:r>
      <w:r w:rsidR="00247361">
        <w:rPr>
          <w:noProof/>
        </w:rPr>
        <w:fldChar w:fldCharType="separate"/>
      </w:r>
      <w:r>
        <w:rPr>
          <w:noProof/>
        </w:rPr>
        <w:t>6</w:t>
      </w:r>
      <w:r w:rsidR="00247361">
        <w:rPr>
          <w:noProof/>
        </w:rPr>
        <w:fldChar w:fldCharType="end"/>
      </w:r>
    </w:p>
    <w:p w:rsidR="002D6FC5" w:rsidRDefault="00247361">
      <w:pPr>
        <w:pStyle w:val="Title"/>
      </w:pPr>
      <w:r>
        <w:rPr>
          <w:rFonts w:ascii="Times New Roman" w:hAnsi="Times New Roman"/>
          <w:sz w:val="20"/>
        </w:rPr>
        <w:fldChar w:fldCharType="end"/>
      </w:r>
      <w:r w:rsidR="00E64596">
        <w:br w:type="page"/>
      </w:r>
      <w:fldSimple w:instr="title  \* Mergeformat "/>
      <w:bookmarkStart w:id="0" w:name="_Toc423410237"/>
      <w:bookmarkStart w:id="1" w:name="_Toc425054503"/>
      <w:r w:rsidR="00593BA6">
        <w:t xml:space="preserve"> Website học Toán lớp 10</w:t>
      </w:r>
      <w:r w:rsidR="00E64596">
        <w:t xml:space="preserve"> </w:t>
      </w:r>
      <w:bookmarkEnd w:id="0"/>
      <w:bookmarkEnd w:id="1"/>
    </w:p>
    <w:p w:rsidR="002D6FC5" w:rsidRDefault="00EA6D21" w:rsidP="00EA6D21">
      <w:pPr>
        <w:pStyle w:val="Heading1"/>
      </w:pPr>
      <w:bookmarkStart w:id="2" w:name="_Toc261035169"/>
      <w:r w:rsidRPr="00EA6D21">
        <w:t>Bài 1</w:t>
      </w:r>
      <w:bookmarkEnd w:id="2"/>
    </w:p>
    <w:p w:rsidR="00EA6D21" w:rsidRDefault="00EA6D21" w:rsidP="00EA6D21">
      <w:pPr>
        <w:pStyle w:val="Heading2"/>
      </w:pPr>
      <w:bookmarkStart w:id="3" w:name="_Toc261035170"/>
      <w:r>
        <w:t>Tiêu đề</w:t>
      </w:r>
      <w:bookmarkEnd w:id="3"/>
    </w:p>
    <w:p w:rsidR="00EA6D21" w:rsidRPr="00EA6D21" w:rsidRDefault="00EA6D21" w:rsidP="00EA6D21">
      <w:pPr>
        <w:pStyle w:val="Normal2"/>
      </w:pPr>
      <w:r w:rsidRPr="00E2149D">
        <w:rPr>
          <w:b/>
        </w:rPr>
        <w:t>Mệnh đề và Mệnh đề chứa biến</w:t>
      </w:r>
    </w:p>
    <w:p w:rsidR="00EA6D21" w:rsidRDefault="00EA6D21" w:rsidP="00EA6D21">
      <w:pPr>
        <w:pStyle w:val="Heading2"/>
      </w:pPr>
      <w:bookmarkStart w:id="4" w:name="_Toc261035171"/>
      <w:r>
        <w:t>Nội dung</w:t>
      </w:r>
      <w:bookmarkEnd w:id="4"/>
    </w:p>
    <w:p w:rsidR="00EA6D21" w:rsidRPr="00E2149D" w:rsidRDefault="00EA6D21" w:rsidP="00EA6D21">
      <w:pPr>
        <w:pStyle w:val="Normal2"/>
      </w:pPr>
      <w:r w:rsidRPr="00E2149D">
        <w:t>I</w:t>
      </w:r>
      <w:r w:rsidRPr="00E2149D">
        <w:rPr>
          <w:b/>
        </w:rPr>
        <w:t>/Mệnh Đề . Mệnh Đề Chứa Biến</w:t>
      </w:r>
    </w:p>
    <w:p w:rsidR="00EA6D21" w:rsidRDefault="00EA6D21" w:rsidP="00DE15B8">
      <w:pPr>
        <w:pStyle w:val="Normal2"/>
        <w:numPr>
          <w:ilvl w:val="0"/>
          <w:numId w:val="23"/>
        </w:numPr>
      </w:pPr>
      <w:r w:rsidRPr="00E2149D">
        <w:rPr>
          <w:u w:val="single"/>
        </w:rPr>
        <w:t>Mệnh đề</w:t>
      </w:r>
      <w:r w:rsidRPr="00E2149D">
        <w:tab/>
      </w:r>
    </w:p>
    <w:p w:rsidR="00DE15B8" w:rsidRPr="00E2149D" w:rsidRDefault="00DE15B8" w:rsidP="00DE15B8">
      <w:pPr>
        <w:pStyle w:val="Normal2"/>
      </w:pPr>
      <w:r w:rsidRPr="00A809E9">
        <w:t xml:space="preserve">Mệnh đề là một câu khẳng định  </w:t>
      </w:r>
      <w:r w:rsidRPr="00DE15B8">
        <w:rPr>
          <w:b/>
        </w:rPr>
        <w:t>Đúng</w:t>
      </w:r>
      <w:r w:rsidRPr="00A809E9">
        <w:t xml:space="preserve"> hoặc </w:t>
      </w:r>
      <w:r w:rsidRPr="00DE15B8">
        <w:rPr>
          <w:b/>
        </w:rPr>
        <w:t>Sai</w:t>
      </w:r>
    </w:p>
    <w:p w:rsidR="00EA6D21" w:rsidRPr="00E2149D" w:rsidRDefault="00EA6D21" w:rsidP="00EA6D21">
      <w:pPr>
        <w:pStyle w:val="Normal2"/>
      </w:pPr>
      <w:r w:rsidRPr="00E2149D">
        <w:t xml:space="preserve">Mỗi mệnh đề phải hoặc đúng hoặc sai </w:t>
      </w:r>
    </w:p>
    <w:p w:rsidR="00EA6D21" w:rsidRPr="00E2149D" w:rsidRDefault="00EA6D21" w:rsidP="00EA6D21">
      <w:pPr>
        <w:pStyle w:val="Normal2"/>
      </w:pPr>
      <w:r w:rsidRPr="00E2149D">
        <w:t xml:space="preserve">Một MĐ không thể vừa đúng vừa sai </w:t>
      </w:r>
    </w:p>
    <w:p w:rsidR="00EA6D21" w:rsidRPr="00E2149D" w:rsidRDefault="00EA6D21" w:rsidP="00EA6D21">
      <w:pPr>
        <w:pStyle w:val="Normal2"/>
      </w:pPr>
      <w:r w:rsidRPr="00E2149D">
        <w:t>2.</w:t>
      </w:r>
      <w:r w:rsidRPr="00E2149D">
        <w:rPr>
          <w:u w:val="single"/>
        </w:rPr>
        <w:t xml:space="preserve"> MĐ chứa biến </w:t>
      </w:r>
    </w:p>
    <w:p w:rsidR="00EA6D21" w:rsidRPr="00E2149D" w:rsidRDefault="00EA6D21" w:rsidP="00EA6D21">
      <w:pPr>
        <w:pStyle w:val="Normal2"/>
      </w:pPr>
      <w:r w:rsidRPr="00E2149D">
        <w:t>Chưa là MĐ nhưng khi cho biến = 1 giá trị cụ thể thì nó trở thành MĐ</w:t>
      </w:r>
    </w:p>
    <w:p w:rsidR="00EA6D21" w:rsidRPr="00E2149D" w:rsidRDefault="00EA6D21" w:rsidP="00EA6D21">
      <w:pPr>
        <w:pStyle w:val="Normal2"/>
        <w:rPr>
          <w:b/>
        </w:rPr>
      </w:pPr>
      <w:r w:rsidRPr="00E2149D">
        <w:rPr>
          <w:b/>
        </w:rPr>
        <w:t>II. Phủ định của MĐ</w:t>
      </w:r>
    </w:p>
    <w:p w:rsidR="00EA6D21" w:rsidRPr="00E2149D" w:rsidRDefault="00EA6D21" w:rsidP="00EA6D21">
      <w:pPr>
        <w:pStyle w:val="Normal2"/>
      </w:pPr>
      <w:r w:rsidRPr="00E2149D">
        <w:t>P: Hà Nôi là thủ đô của nước pháp</w:t>
      </w:r>
    </w:p>
    <w:p w:rsidR="00EA6D21" w:rsidRPr="00E2149D" w:rsidRDefault="00EA6D21" w:rsidP="00EA6D21">
      <w:pPr>
        <w:pStyle w:val="Normal2"/>
      </w:pPr>
      <w:r w:rsidRPr="00E2149D">
        <w:rPr>
          <w:position w:val="-4"/>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6.5pt" o:ole="">
            <v:imagedata r:id="rId9" o:title=""/>
          </v:shape>
          <o:OLEObject Type="Embed" ProgID="Equation.3" ShapeID="_x0000_i1026" DrawAspect="Content" ObjectID="_1334783844" r:id="rId10"/>
        </w:object>
      </w:r>
      <w:r w:rsidRPr="00E2149D">
        <w:t>: HàNội không phải là thủ đô nước Pháp.</w:t>
      </w:r>
    </w:p>
    <w:p w:rsidR="00EA6D21" w:rsidRPr="00E2149D" w:rsidRDefault="00EA6D21" w:rsidP="00EA6D21">
      <w:pPr>
        <w:pStyle w:val="Normal2"/>
      </w:pPr>
      <w:r w:rsidRPr="00E2149D">
        <w:t xml:space="preserve">Nếu P đúng thì </w:t>
      </w:r>
      <w:r w:rsidRPr="00E2149D">
        <w:rPr>
          <w:position w:val="-4"/>
        </w:rPr>
        <w:object w:dxaOrig="240" w:dyaOrig="320">
          <v:shape id="_x0000_i1027" type="#_x0000_t75" style="width:12pt;height:16.5pt" o:ole="">
            <v:imagedata r:id="rId11" o:title=""/>
          </v:shape>
          <o:OLEObject Type="Embed" ProgID="Equation.3" ShapeID="_x0000_i1027" DrawAspect="Content" ObjectID="_1334783845" r:id="rId12"/>
        </w:object>
      </w:r>
      <w:r w:rsidRPr="00E2149D">
        <w:t xml:space="preserve">sai, nếu P sai thì </w:t>
      </w:r>
      <w:r w:rsidRPr="00E2149D">
        <w:rPr>
          <w:position w:val="-4"/>
        </w:rPr>
        <w:object w:dxaOrig="240" w:dyaOrig="320">
          <v:shape id="_x0000_i1028" type="#_x0000_t75" style="width:12pt;height:16.5pt" o:ole="">
            <v:imagedata r:id="rId13" o:title=""/>
          </v:shape>
          <o:OLEObject Type="Embed" ProgID="Equation.3" ShapeID="_x0000_i1028" DrawAspect="Content" ObjectID="_1334783846" r:id="rId14"/>
        </w:object>
      </w:r>
      <w:r w:rsidRPr="00E2149D">
        <w:t>đúng.</w:t>
      </w:r>
    </w:p>
    <w:p w:rsidR="00EA6D21" w:rsidRPr="00E2149D" w:rsidRDefault="00EA6D21" w:rsidP="00EA6D21">
      <w:pPr>
        <w:pStyle w:val="Normal2"/>
        <w:rPr>
          <w:b/>
        </w:rPr>
      </w:pPr>
      <w:r w:rsidRPr="00E2149D">
        <w:rPr>
          <w:b/>
        </w:rPr>
        <w:t xml:space="preserve">III/ Mệnh Đề Kéo Theo </w:t>
      </w:r>
    </w:p>
    <w:p w:rsidR="00EA6D21" w:rsidRPr="00E2149D" w:rsidRDefault="00EA6D21" w:rsidP="00EA6D21">
      <w:pPr>
        <w:pStyle w:val="Normal2"/>
      </w:pPr>
      <w:r w:rsidRPr="00E2149D">
        <w:t>a/</w:t>
      </w:r>
      <w:r w:rsidRPr="00E2149D">
        <w:rPr>
          <w:i/>
          <w:u w:val="single"/>
        </w:rPr>
        <w:t>Mệnh đề kéo theo</w:t>
      </w:r>
    </w:p>
    <w:p w:rsidR="00EA6D21" w:rsidRPr="00E2149D" w:rsidRDefault="00EA6D21" w:rsidP="00EA6D21">
      <w:pPr>
        <w:pStyle w:val="Normal2"/>
      </w:pPr>
      <w:r w:rsidRPr="00E2149D">
        <w:t>Cho hai mệnh đề P và Q. Mệnh đề “ Nếu P thì Q” được gọi là mệnh đề kéo theo.</w:t>
      </w:r>
    </w:p>
    <w:p w:rsidR="00EA6D21" w:rsidRPr="00E2149D" w:rsidRDefault="00EA6D21" w:rsidP="00EA6D21">
      <w:pPr>
        <w:pStyle w:val="Normal2"/>
      </w:pPr>
      <w:r w:rsidRPr="00E2149D">
        <w:t xml:space="preserve"> Kí hiệu:  P</w:t>
      </w:r>
      <w:r w:rsidRPr="00E2149D">
        <w:rPr>
          <w:position w:val="-6"/>
        </w:rPr>
        <w:object w:dxaOrig="300" w:dyaOrig="240">
          <v:shape id="_x0000_i1029" type="#_x0000_t75" style="width:15pt;height:12pt" o:ole="">
            <v:imagedata r:id="rId15" o:title=""/>
          </v:shape>
          <o:OLEObject Type="Embed" ProgID="Equation.3" ShapeID="_x0000_i1029" DrawAspect="Content" ObjectID="_1334783847" r:id="rId16"/>
        </w:object>
      </w:r>
      <w:r w:rsidRPr="00E2149D">
        <w:t>Q</w:t>
      </w:r>
    </w:p>
    <w:p w:rsidR="00EA6D21" w:rsidRPr="00E2149D" w:rsidRDefault="00EA6D21" w:rsidP="00EA6D21">
      <w:pPr>
        <w:pStyle w:val="Normal2"/>
      </w:pPr>
      <w:r w:rsidRPr="00E2149D">
        <w:t xml:space="preserve">đọc ”P kéo theo Q”, hay “Từ P suy ra Q”, </w:t>
      </w:r>
    </w:p>
    <w:p w:rsidR="00EA6D21" w:rsidRPr="00E2149D" w:rsidRDefault="00EA6D21" w:rsidP="00EA6D21">
      <w:pPr>
        <w:pStyle w:val="Normal2"/>
      </w:pPr>
      <w:r w:rsidRPr="00E2149D">
        <w:t>MĐ P</w:t>
      </w:r>
      <w:r w:rsidRPr="00E2149D">
        <w:rPr>
          <w:position w:val="-6"/>
        </w:rPr>
        <w:object w:dxaOrig="300" w:dyaOrig="240">
          <v:shape id="_x0000_i1030" type="#_x0000_t75" style="width:15pt;height:12pt" o:ole="">
            <v:imagedata r:id="rId17" o:title=""/>
          </v:shape>
          <o:OLEObject Type="Embed" ProgID="Equation.3" ShapeID="_x0000_i1030" DrawAspect="Content" ObjectID="_1334783848" r:id="rId18"/>
        </w:object>
      </w:r>
      <w:r w:rsidRPr="00E2149D">
        <w:t xml:space="preserve">Q chỉ sai khi P “Đ” và Q  “S” </w:t>
      </w:r>
    </w:p>
    <w:p w:rsidR="00EA6D21" w:rsidRPr="00E2149D" w:rsidRDefault="00EA6D21" w:rsidP="00EA6D21">
      <w:pPr>
        <w:pStyle w:val="Normal2"/>
      </w:pPr>
      <w:r w:rsidRPr="00E2149D">
        <w:t>Các định lí toán học thừơng là những MĐ đúng và thừng có dạng: P</w:t>
      </w:r>
      <w:r w:rsidRPr="00E2149D">
        <w:rPr>
          <w:position w:val="-6"/>
        </w:rPr>
        <w:object w:dxaOrig="300" w:dyaOrig="240">
          <v:shape id="_x0000_i1031" type="#_x0000_t75" style="width:15pt;height:12pt" o:ole="">
            <v:imagedata r:id="rId15" o:title=""/>
          </v:shape>
          <o:OLEObject Type="Embed" ProgID="Equation.3" ShapeID="_x0000_i1031" DrawAspect="Content" ObjectID="_1334783849" r:id="rId19"/>
        </w:object>
      </w:r>
      <w:r w:rsidRPr="00E2149D">
        <w:t xml:space="preserve">Q . Trong đó: </w:t>
      </w:r>
    </w:p>
    <w:p w:rsidR="00EA6D21" w:rsidRPr="00E2149D" w:rsidRDefault="00EA6D21" w:rsidP="00EA6D21">
      <w:pPr>
        <w:pStyle w:val="Normal2"/>
      </w:pPr>
      <w:r w:rsidRPr="00E2149D">
        <w:t>P: giả thuyết, Q: kết luận</w:t>
      </w:r>
    </w:p>
    <w:p w:rsidR="00EA6D21" w:rsidRPr="00E2149D" w:rsidRDefault="00EA6D21" w:rsidP="00EA6D21">
      <w:pPr>
        <w:pStyle w:val="Normal2"/>
      </w:pPr>
      <w:r w:rsidRPr="00E2149D">
        <w:t>P là điều kiện đủ để có Q Hoặc</w:t>
      </w:r>
    </w:p>
    <w:p w:rsidR="00EA6D21" w:rsidRPr="00E2149D" w:rsidRDefault="00EA6D21" w:rsidP="00EA6D21">
      <w:pPr>
        <w:pStyle w:val="Normal2"/>
      </w:pPr>
      <w:r w:rsidRPr="00E2149D">
        <w:t xml:space="preserve">Q là ĐK cần để có </w:t>
      </w:r>
    </w:p>
    <w:p w:rsidR="00EA6D21" w:rsidRPr="00E2149D" w:rsidRDefault="00EA6D21" w:rsidP="00EA6D21">
      <w:pPr>
        <w:pStyle w:val="Normal2"/>
        <w:rPr>
          <w:b/>
        </w:rPr>
      </w:pPr>
      <w:r w:rsidRPr="00E2149D">
        <w:rPr>
          <w:b/>
        </w:rPr>
        <w:t>IV. MĐ Đảo – Hai MĐ Tương Đương</w:t>
      </w:r>
    </w:p>
    <w:p w:rsidR="00EA6D21" w:rsidRPr="00EA6D21" w:rsidRDefault="00EA6D21" w:rsidP="00EA6D21">
      <w:pPr>
        <w:pStyle w:val="Normal2"/>
      </w:pPr>
      <w:r w:rsidRPr="00E2149D">
        <w:t xml:space="preserve">  **Mệnh đề Q </w:t>
      </w:r>
      <w:r w:rsidRPr="00E2149D">
        <w:rPr>
          <w:position w:val="-6"/>
        </w:rPr>
        <w:object w:dxaOrig="300" w:dyaOrig="240">
          <v:shape id="_x0000_i1032" type="#_x0000_t75" style="width:15pt;height:12pt" o:ole="">
            <v:imagedata r:id="rId20" o:title=""/>
          </v:shape>
          <o:OLEObject Type="Embed" ProgID="Equation.3" ShapeID="_x0000_i1032" DrawAspect="Content" ObjectID="_1334783850" r:id="rId21"/>
        </w:object>
      </w:r>
      <w:r w:rsidRPr="00E2149D">
        <w:t>P là mệnh đề đảo của mệnh đề P</w:t>
      </w:r>
      <w:r w:rsidRPr="00E2149D">
        <w:rPr>
          <w:position w:val="-6"/>
        </w:rPr>
        <w:object w:dxaOrig="300" w:dyaOrig="240">
          <v:shape id="_x0000_i1033" type="#_x0000_t75" style="width:15pt;height:12pt" o:ole="">
            <v:imagedata r:id="rId22" o:title=""/>
          </v:shape>
          <o:OLEObject Type="Embed" ProgID="Equation.3" ShapeID="_x0000_i1033" DrawAspect="Content" ObjectID="_1334783851" r:id="rId23"/>
        </w:object>
      </w:r>
      <w:r w:rsidRPr="00E2149D">
        <w:t>Q</w:t>
      </w:r>
    </w:p>
    <w:p w:rsidR="00EA6D21" w:rsidRDefault="00EA6D21" w:rsidP="00EA6D21">
      <w:pPr>
        <w:pStyle w:val="Heading1"/>
      </w:pPr>
      <w:bookmarkStart w:id="5" w:name="_Toc261035172"/>
      <w:r>
        <w:t>Bài 2</w:t>
      </w:r>
      <w:bookmarkEnd w:id="5"/>
    </w:p>
    <w:p w:rsidR="00EA6D21" w:rsidRDefault="00EA6D21" w:rsidP="00EA6D21">
      <w:pPr>
        <w:pStyle w:val="Heading2"/>
      </w:pPr>
      <w:bookmarkStart w:id="6" w:name="_Toc261035173"/>
      <w:r>
        <w:t>Tiêu đề</w:t>
      </w:r>
      <w:bookmarkEnd w:id="6"/>
    </w:p>
    <w:p w:rsidR="00EA6D21" w:rsidRPr="00EA6D21" w:rsidRDefault="00EA6D21" w:rsidP="00EA6D21">
      <w:pPr>
        <w:pStyle w:val="Normal2"/>
      </w:pPr>
      <w:r w:rsidRPr="00E2149D">
        <w:rPr>
          <w:b/>
          <w:shd w:val="clear" w:color="auto" w:fill="FFFFFF"/>
        </w:rPr>
        <w:t>Tập Hợp</w:t>
      </w:r>
    </w:p>
    <w:p w:rsidR="00EA6D21" w:rsidRDefault="00EA6D21" w:rsidP="00EA6D21">
      <w:pPr>
        <w:pStyle w:val="Heading2"/>
      </w:pPr>
      <w:bookmarkStart w:id="7" w:name="_Toc261035174"/>
      <w:r>
        <w:t>Nội dung</w:t>
      </w:r>
      <w:bookmarkEnd w:id="7"/>
    </w:p>
    <w:p w:rsidR="00EA6D21" w:rsidRPr="00E2149D" w:rsidRDefault="00EA6D21" w:rsidP="00EA6D21">
      <w:pPr>
        <w:pStyle w:val="Normal2"/>
        <w:rPr>
          <w:b/>
        </w:rPr>
      </w:pPr>
      <w:r w:rsidRPr="00E2149D">
        <w:rPr>
          <w:b/>
        </w:rPr>
        <w:t xml:space="preserve">I. Khái Niệm Tập Hợp </w:t>
      </w:r>
    </w:p>
    <w:p w:rsidR="00EA6D21" w:rsidRPr="00E2149D" w:rsidRDefault="00EA6D21" w:rsidP="00EA6D21">
      <w:pPr>
        <w:pStyle w:val="Normal2"/>
        <w:rPr>
          <w:u w:val="single"/>
        </w:rPr>
      </w:pPr>
      <w:r w:rsidRPr="00E2149D">
        <w:rPr>
          <w:u w:val="single"/>
        </w:rPr>
        <w:t xml:space="preserve">1. Tập hợp và phần tử  </w:t>
      </w:r>
    </w:p>
    <w:p w:rsidR="00EA6D21" w:rsidRPr="00E2149D" w:rsidRDefault="00EA6D21" w:rsidP="00EA6D21">
      <w:pPr>
        <w:pStyle w:val="Normal2"/>
      </w:pPr>
      <w:r w:rsidRPr="00E2149D">
        <w:lastRenderedPageBreak/>
        <w:t>VD : -Tập hợp các HS lớp 10A</w:t>
      </w:r>
      <w:r w:rsidRPr="00E2149D">
        <w:rPr>
          <w:vertAlign w:val="subscript"/>
        </w:rPr>
        <w:t>5</w:t>
      </w:r>
    </w:p>
    <w:p w:rsidR="00EA6D21" w:rsidRPr="00E2149D" w:rsidRDefault="00EA6D21" w:rsidP="00EA6D21">
      <w:pPr>
        <w:pStyle w:val="Normal2"/>
      </w:pPr>
      <w:r w:rsidRPr="00E2149D">
        <w:t>-Tập hợp những viên phấn trong hộp phấn</w:t>
      </w:r>
    </w:p>
    <w:p w:rsidR="00EA6D21" w:rsidRPr="00E2149D" w:rsidRDefault="00EA6D21" w:rsidP="00EA6D21">
      <w:pPr>
        <w:pStyle w:val="Normal2"/>
      </w:pPr>
      <w:r w:rsidRPr="00E2149D">
        <w:t>-Tập hợp các số tự nhiên</w:t>
      </w:r>
    </w:p>
    <w:p w:rsidR="00EA6D21" w:rsidRPr="00E2149D" w:rsidRDefault="00EA6D21" w:rsidP="00EA6D21">
      <w:pPr>
        <w:pStyle w:val="Normal2"/>
      </w:pPr>
      <w:r w:rsidRPr="00E2149D">
        <w:t>*Nếu a là phần tử của tập X,</w:t>
      </w:r>
      <w:r w:rsidRPr="00E2149D">
        <w:br/>
        <w:t xml:space="preserve">KH: a </w:t>
      </w:r>
      <w:r w:rsidRPr="00E2149D">
        <w:rPr>
          <w:position w:val="-4"/>
        </w:rPr>
        <w:object w:dxaOrig="200" w:dyaOrig="200">
          <v:shape id="_x0000_i1034" type="#_x0000_t75" style="width:9.75pt;height:15.75pt" o:ole="">
            <v:imagedata r:id="rId24" o:title=""/>
          </v:shape>
          <o:OLEObject Type="Embed" ProgID="Equation.DSMT4" ShapeID="_x0000_i1034" DrawAspect="Content" ObjectID="_1334783852" r:id="rId25"/>
        </w:object>
      </w:r>
      <w:r w:rsidRPr="00E2149D">
        <w:t xml:space="preserve"> X (a thuộc X)</w:t>
      </w:r>
    </w:p>
    <w:p w:rsidR="00EA6D21" w:rsidRPr="00E2149D" w:rsidRDefault="00EA6D21" w:rsidP="00EA6D21">
      <w:pPr>
        <w:pStyle w:val="Normal2"/>
      </w:pPr>
      <w:r w:rsidRPr="00E2149D">
        <w:t xml:space="preserve">*Nếu a không là phần tử của tập X , KH :a </w:t>
      </w:r>
      <w:r w:rsidRPr="00E2149D">
        <w:rPr>
          <w:position w:val="-6"/>
        </w:rPr>
        <w:object w:dxaOrig="200" w:dyaOrig="240">
          <v:shape id="_x0000_i1035" type="#_x0000_t75" style="width:9.75pt;height:16.5pt" o:ole="">
            <v:imagedata r:id="rId26" o:title=""/>
          </v:shape>
          <o:OLEObject Type="Embed" ProgID="Equation.DSMT4" ShapeID="_x0000_i1035" DrawAspect="Content" ObjectID="_1334783853" r:id="rId27"/>
        </w:object>
      </w:r>
      <w:r w:rsidRPr="00E2149D">
        <w:t xml:space="preserve"> X (a không thuộc X)</w:t>
      </w:r>
    </w:p>
    <w:p w:rsidR="00EA6D21" w:rsidRDefault="00EA6D21" w:rsidP="00EA6D21">
      <w:pPr>
        <w:pStyle w:val="Normal2"/>
        <w:rPr>
          <w:b/>
        </w:rPr>
      </w:pPr>
      <w:r w:rsidRPr="00E2149D">
        <w:rPr>
          <w:b/>
        </w:rPr>
        <w:t>Có 2 cách cho một tập hợp:</w:t>
      </w:r>
    </w:p>
    <w:p w:rsidR="00EA6D21" w:rsidRDefault="00EA6D21" w:rsidP="00EA6D21">
      <w:pPr>
        <w:pStyle w:val="Normal2"/>
      </w:pPr>
      <w:r w:rsidRPr="00E2149D">
        <w:rPr>
          <w:i/>
        </w:rPr>
        <w:t>Cách 1 :</w:t>
      </w:r>
      <w:r w:rsidRPr="00E2149D">
        <w:t xml:space="preserve"> Liệt kê các phần tử của tập hợp</w:t>
      </w:r>
    </w:p>
    <w:p w:rsidR="00EA6D21" w:rsidRPr="00E2149D" w:rsidRDefault="00EA6D21" w:rsidP="00EA6D21">
      <w:pPr>
        <w:pStyle w:val="Normal2"/>
      </w:pPr>
      <w:r w:rsidRPr="00E2149D">
        <w:rPr>
          <w:i/>
          <w:u w:val="single"/>
        </w:rPr>
        <w:t>Cách 2</w:t>
      </w:r>
      <w:r w:rsidRPr="00E2149D">
        <w:t xml:space="preserve"> : Chỉ rõ các tính chất đặc trưng cho các phần tử của tập hợp</w:t>
      </w:r>
    </w:p>
    <w:p w:rsidR="00EA6D21" w:rsidRDefault="00EA6D21" w:rsidP="00EA6D21">
      <w:pPr>
        <w:pStyle w:val="Normal2"/>
      </w:pPr>
      <w:r w:rsidRPr="00E2149D">
        <w:t xml:space="preserve">3 </w:t>
      </w:r>
      <w:r w:rsidRPr="00E2149D">
        <w:rPr>
          <w:b/>
          <w:i/>
          <w:u w:val="single"/>
        </w:rPr>
        <w:t>Tập rỗng</w:t>
      </w:r>
      <w:r w:rsidRPr="00E2149D">
        <w:t xml:space="preserve"> là tập hợp không chứa phần tử nào.</w:t>
      </w:r>
    </w:p>
    <w:p w:rsidR="00EA6D21" w:rsidRPr="00E2149D" w:rsidRDefault="00EA6D21" w:rsidP="00EA6D21">
      <w:pPr>
        <w:pStyle w:val="Normal2"/>
      </w:pPr>
      <w:r w:rsidRPr="00E2149D">
        <w:t xml:space="preserve">KH ; </w:t>
      </w:r>
      <w:r w:rsidRPr="00E2149D">
        <w:rPr>
          <w:position w:val="-6"/>
        </w:rPr>
        <w:object w:dxaOrig="260" w:dyaOrig="279">
          <v:shape id="_x0000_i1036" type="#_x0000_t75" style="width:28.5pt;height:16.5pt" o:ole="">
            <v:imagedata r:id="rId28" o:title=""/>
          </v:shape>
          <o:OLEObject Type="Embed" ProgID="Equation.DSMT4" ShapeID="_x0000_i1036" DrawAspect="Content" ObjectID="_1334783854" r:id="rId29"/>
        </w:object>
      </w:r>
    </w:p>
    <w:p w:rsidR="00EA6D21" w:rsidRPr="00E2149D" w:rsidRDefault="00EA6D21" w:rsidP="00EA6D21">
      <w:pPr>
        <w:pStyle w:val="Normal2"/>
        <w:rPr>
          <w:b/>
        </w:rPr>
      </w:pPr>
      <w:r w:rsidRPr="00E2149D">
        <w:rPr>
          <w:b/>
        </w:rPr>
        <w:t>II. Tập Hợp Con</w:t>
      </w:r>
      <w:r>
        <w:rPr>
          <w:b/>
        </w:rPr>
        <w:tab/>
      </w:r>
    </w:p>
    <w:p w:rsidR="00EA6D21" w:rsidRPr="00E2149D" w:rsidRDefault="00EA6D21" w:rsidP="00EA6D21">
      <w:pPr>
        <w:pStyle w:val="Normal2"/>
      </w:pPr>
      <w:r w:rsidRPr="00E2149D">
        <w:t>*ĐN : Tập hợp A được gọi là tập hợp con của tập hợp B nếu mọi phần tử của tập hợp A đều thuộc tập hợp B.</w:t>
      </w:r>
    </w:p>
    <w:p w:rsidR="00EA6D21" w:rsidRPr="00E2149D" w:rsidRDefault="00EA6D21" w:rsidP="00EA6D21">
      <w:pPr>
        <w:pStyle w:val="Normal2"/>
        <w:rPr>
          <w:b/>
        </w:rPr>
      </w:pPr>
      <w:r w:rsidRPr="00E2149D">
        <w:t>A</w:t>
      </w:r>
      <w:r w:rsidRPr="00E2149D">
        <w:rPr>
          <w:position w:val="-4"/>
        </w:rPr>
        <w:object w:dxaOrig="240" w:dyaOrig="200">
          <v:shape id="_x0000_i1037" type="#_x0000_t75" style="width:12pt;height:9.75pt" o:ole="">
            <v:imagedata r:id="rId30" o:title=""/>
          </v:shape>
          <o:OLEObject Type="Embed" ProgID="Equation.DSMT4" ShapeID="_x0000_i1037" DrawAspect="Content" ObjectID="_1334783855" r:id="rId31"/>
        </w:object>
      </w:r>
      <w:r w:rsidRPr="00E2149D">
        <w:t xml:space="preserve">B </w:t>
      </w:r>
      <w:r w:rsidRPr="00E2149D">
        <w:rPr>
          <w:position w:val="-6"/>
        </w:rPr>
        <w:object w:dxaOrig="340" w:dyaOrig="240">
          <v:shape id="_x0000_i1038" type="#_x0000_t75" style="width:17.25pt;height:12pt" o:ole="">
            <v:imagedata r:id="rId32" o:title=""/>
          </v:shape>
          <o:OLEObject Type="Embed" ProgID="Equation.DSMT4" ShapeID="_x0000_i1038" DrawAspect="Content" ObjectID="_1334783856" r:id="rId33"/>
        </w:object>
      </w:r>
      <w:r w:rsidRPr="00E2149D">
        <w:t xml:space="preserve">( </w:t>
      </w:r>
      <w:r w:rsidRPr="00E2149D">
        <w:rPr>
          <w:position w:val="-4"/>
        </w:rPr>
        <w:object w:dxaOrig="240" w:dyaOrig="260">
          <v:shape id="_x0000_i1039" type="#_x0000_t75" style="width:12pt;height:12.75pt" o:ole="">
            <v:imagedata r:id="rId34" o:title=""/>
          </v:shape>
          <o:OLEObject Type="Embed" ProgID="Equation.DSMT4" ShapeID="_x0000_i1039" DrawAspect="Content" ObjectID="_1334783857" r:id="rId35"/>
        </w:object>
      </w:r>
      <w:r w:rsidRPr="00E2149D">
        <w:t>x , x</w:t>
      </w:r>
      <w:r w:rsidRPr="00E2149D">
        <w:rPr>
          <w:position w:val="-4"/>
        </w:rPr>
        <w:object w:dxaOrig="200" w:dyaOrig="200">
          <v:shape id="_x0000_i1040" type="#_x0000_t75" style="width:9.75pt;height:9.75pt" o:ole="">
            <v:imagedata r:id="rId36" o:title=""/>
          </v:shape>
          <o:OLEObject Type="Embed" ProgID="Equation.DSMT4" ShapeID="_x0000_i1040" DrawAspect="Content" ObjectID="_1334783858" r:id="rId37"/>
        </w:object>
      </w:r>
      <w:r w:rsidRPr="00E2149D">
        <w:t xml:space="preserve">A </w:t>
      </w:r>
      <w:r w:rsidRPr="00E2149D">
        <w:rPr>
          <w:position w:val="-6"/>
        </w:rPr>
        <w:object w:dxaOrig="300" w:dyaOrig="240">
          <v:shape id="_x0000_i1041" type="#_x0000_t75" style="width:15pt;height:12pt" o:ole="">
            <v:imagedata r:id="rId38" o:title=""/>
          </v:shape>
          <o:OLEObject Type="Embed" ProgID="Equation.DSMT4" ShapeID="_x0000_i1041" DrawAspect="Content" ObjectID="_1334783859" r:id="rId39"/>
        </w:object>
      </w:r>
      <w:r w:rsidRPr="00E2149D">
        <w:t xml:space="preserve"> x </w:t>
      </w:r>
      <w:r w:rsidRPr="00E2149D">
        <w:rPr>
          <w:position w:val="-4"/>
        </w:rPr>
        <w:object w:dxaOrig="200" w:dyaOrig="200">
          <v:shape id="_x0000_i1042" type="#_x0000_t75" style="width:9.75pt;height:9.75pt" o:ole="">
            <v:imagedata r:id="rId40" o:title=""/>
          </v:shape>
          <o:OLEObject Type="Embed" ProgID="Equation.DSMT4" ShapeID="_x0000_i1042" DrawAspect="Content" ObjectID="_1334783860" r:id="rId41"/>
        </w:object>
      </w:r>
      <w:r w:rsidRPr="00E2149D">
        <w:t xml:space="preserve"> </w:t>
      </w:r>
      <w:r w:rsidRPr="00E2149D">
        <w:rPr>
          <w:b/>
        </w:rPr>
        <w:t>B)</w:t>
      </w:r>
    </w:p>
    <w:p w:rsidR="00EA6D21" w:rsidRPr="00E2149D" w:rsidRDefault="00EA6D21" w:rsidP="00EA6D21">
      <w:pPr>
        <w:pStyle w:val="Normal2"/>
      </w:pPr>
      <w:r w:rsidRPr="00E2149D">
        <w:rPr>
          <w:b/>
        </w:rPr>
        <w:t xml:space="preserve">*/ Ta còn viết A </w:t>
      </w:r>
      <w:r w:rsidRPr="00E2149D">
        <w:rPr>
          <w:position w:val="-4"/>
        </w:rPr>
        <w:object w:dxaOrig="240" w:dyaOrig="200">
          <v:shape id="_x0000_i1043" type="#_x0000_t75" style="width:12pt;height:9.75pt" o:ole="">
            <v:imagedata r:id="rId42" o:title=""/>
          </v:shape>
          <o:OLEObject Type="Embed" ProgID="Equation.DSMT4" ShapeID="_x0000_i1043" DrawAspect="Content" ObjectID="_1334783861" r:id="rId43"/>
        </w:object>
      </w:r>
      <w:r w:rsidRPr="00E2149D">
        <w:t xml:space="preserve"> B bằng cách B </w:t>
      </w:r>
      <w:r w:rsidRPr="00E2149D">
        <w:rPr>
          <w:position w:val="-4"/>
        </w:rPr>
        <w:object w:dxaOrig="260" w:dyaOrig="200">
          <v:shape id="_x0000_i1044" type="#_x0000_t75" style="width:12.75pt;height:9.75pt" o:ole="">
            <v:imagedata r:id="rId44" o:title=""/>
          </v:shape>
          <o:OLEObject Type="Embed" ProgID="Equation.DSMT4" ShapeID="_x0000_i1044" DrawAspect="Content" ObjectID="_1334783862" r:id="rId45"/>
        </w:object>
      </w:r>
      <w:r w:rsidRPr="00E2149D">
        <w:t>A</w:t>
      </w:r>
    </w:p>
    <w:p w:rsidR="00EA6D21" w:rsidRPr="00E2149D" w:rsidRDefault="00EA6D21" w:rsidP="00EA6D21">
      <w:pPr>
        <w:pStyle w:val="Normal2"/>
      </w:pPr>
      <w:r w:rsidRPr="00E2149D">
        <w:rPr>
          <w:u w:val="single"/>
        </w:rPr>
        <w:t>*/ Tính chất</w:t>
      </w:r>
    </w:p>
    <w:p w:rsidR="00EA6D21" w:rsidRPr="00E2149D" w:rsidRDefault="00EA6D21" w:rsidP="00EA6D21">
      <w:pPr>
        <w:pStyle w:val="Normal2"/>
      </w:pPr>
      <w:r w:rsidRPr="00E2149D">
        <w:t xml:space="preserve">(A </w:t>
      </w:r>
      <w:r w:rsidRPr="00E2149D">
        <w:rPr>
          <w:position w:val="-4"/>
        </w:rPr>
        <w:object w:dxaOrig="240" w:dyaOrig="200">
          <v:shape id="_x0000_i1045" type="#_x0000_t75" style="width:12pt;height:9.75pt" o:ole="">
            <v:imagedata r:id="rId46" o:title=""/>
          </v:shape>
          <o:OLEObject Type="Embed" ProgID="Equation.DSMT4" ShapeID="_x0000_i1045" DrawAspect="Content" ObjectID="_1334783863" r:id="rId47"/>
        </w:object>
      </w:r>
      <w:r w:rsidRPr="00E2149D">
        <w:t xml:space="preserve"> B và B </w:t>
      </w:r>
      <w:r w:rsidRPr="00E2149D">
        <w:rPr>
          <w:position w:val="-4"/>
        </w:rPr>
        <w:object w:dxaOrig="240" w:dyaOrig="200">
          <v:shape id="_x0000_i1046" type="#_x0000_t75" style="width:12pt;height:9.75pt" o:ole="">
            <v:imagedata r:id="rId48" o:title=""/>
          </v:shape>
          <o:OLEObject Type="Embed" ProgID="Equation.DSMT4" ShapeID="_x0000_i1046" DrawAspect="Content" ObjectID="_1334783864" r:id="rId49"/>
        </w:object>
      </w:r>
      <w:r w:rsidRPr="00E2149D">
        <w:t xml:space="preserve"> C ) </w:t>
      </w:r>
      <w:r w:rsidRPr="00E2149D">
        <w:rPr>
          <w:position w:val="-6"/>
        </w:rPr>
        <w:object w:dxaOrig="300" w:dyaOrig="240">
          <v:shape id="_x0000_i1047" type="#_x0000_t75" style="width:15pt;height:12pt" o:ole="">
            <v:imagedata r:id="rId50" o:title=""/>
          </v:shape>
          <o:OLEObject Type="Embed" ProgID="Equation.DSMT4" ShapeID="_x0000_i1047" DrawAspect="Content" ObjectID="_1334783865" r:id="rId51"/>
        </w:object>
      </w:r>
      <w:r w:rsidRPr="00E2149D">
        <w:t xml:space="preserve"> ( A </w:t>
      </w:r>
      <w:r w:rsidRPr="00E2149D">
        <w:rPr>
          <w:position w:val="-4"/>
        </w:rPr>
        <w:object w:dxaOrig="240" w:dyaOrig="200">
          <v:shape id="_x0000_i1048" type="#_x0000_t75" style="width:12pt;height:9.75pt" o:ole="">
            <v:imagedata r:id="rId52" o:title=""/>
          </v:shape>
          <o:OLEObject Type="Embed" ProgID="Equation.DSMT4" ShapeID="_x0000_i1048" DrawAspect="Content" ObjectID="_1334783866" r:id="rId53"/>
        </w:object>
      </w:r>
      <w:r w:rsidRPr="00E2149D">
        <w:t xml:space="preserve"> C)</w:t>
      </w:r>
    </w:p>
    <w:p w:rsidR="00EA6D21" w:rsidRPr="00E2149D" w:rsidRDefault="00EA6D21" w:rsidP="00EA6D21">
      <w:pPr>
        <w:pStyle w:val="Normal2"/>
      </w:pPr>
      <w:r w:rsidRPr="00E2149D">
        <w:t xml:space="preserve">A </w:t>
      </w:r>
      <w:r w:rsidRPr="00E2149D">
        <w:rPr>
          <w:position w:val="-4"/>
        </w:rPr>
        <w:object w:dxaOrig="240" w:dyaOrig="200">
          <v:shape id="_x0000_i1049" type="#_x0000_t75" style="width:12pt;height:9.75pt" o:ole="">
            <v:imagedata r:id="rId54" o:title=""/>
          </v:shape>
          <o:OLEObject Type="Embed" ProgID="Equation.DSMT4" ShapeID="_x0000_i1049" DrawAspect="Content" ObjectID="_1334783867" r:id="rId55"/>
        </w:object>
      </w:r>
      <w:r w:rsidRPr="00E2149D">
        <w:t xml:space="preserve"> A , </w:t>
      </w:r>
      <w:r w:rsidRPr="00E2149D">
        <w:rPr>
          <w:position w:val="-4"/>
        </w:rPr>
        <w:object w:dxaOrig="240" w:dyaOrig="260">
          <v:shape id="_x0000_i1050" type="#_x0000_t75" style="width:12pt;height:12.75pt" o:ole="">
            <v:imagedata r:id="rId56" o:title=""/>
          </v:shape>
          <o:OLEObject Type="Embed" ProgID="Equation.DSMT4" ShapeID="_x0000_i1050" DrawAspect="Content" ObjectID="_1334783868" r:id="rId57"/>
        </w:object>
      </w:r>
      <w:r w:rsidRPr="00E2149D">
        <w:t xml:space="preserve"> A</w:t>
      </w:r>
    </w:p>
    <w:p w:rsidR="00EA6D21" w:rsidRPr="00E2149D" w:rsidRDefault="00EA6D21" w:rsidP="00EA6D21">
      <w:pPr>
        <w:pStyle w:val="Normal2"/>
      </w:pPr>
      <w:r w:rsidRPr="00E2149D">
        <w:rPr>
          <w:position w:val="-6"/>
        </w:rPr>
        <w:object w:dxaOrig="260" w:dyaOrig="279">
          <v:shape id="_x0000_i1051" type="#_x0000_t75" style="width:12.75pt;height:13.5pt" o:ole="">
            <v:imagedata r:id="rId58" o:title=""/>
          </v:shape>
          <o:OLEObject Type="Embed" ProgID="Equation.DSMT4" ShapeID="_x0000_i1051" DrawAspect="Content" ObjectID="_1334783869" r:id="rId59"/>
        </w:object>
      </w:r>
      <w:r w:rsidRPr="00E2149D">
        <w:t xml:space="preserve"> </w:t>
      </w:r>
      <w:r w:rsidRPr="00E2149D">
        <w:rPr>
          <w:position w:val="-4"/>
        </w:rPr>
        <w:object w:dxaOrig="240" w:dyaOrig="200">
          <v:shape id="_x0000_i1052" type="#_x0000_t75" style="width:12pt;height:9.75pt" o:ole="">
            <v:imagedata r:id="rId60" o:title=""/>
          </v:shape>
          <o:OLEObject Type="Embed" ProgID="Equation.DSMT4" ShapeID="_x0000_i1052" DrawAspect="Content" ObjectID="_1334783870" r:id="rId61"/>
        </w:object>
      </w:r>
      <w:r w:rsidRPr="00E2149D">
        <w:t xml:space="preserve"> A , </w:t>
      </w:r>
      <w:r w:rsidRPr="00E2149D">
        <w:rPr>
          <w:position w:val="-4"/>
        </w:rPr>
        <w:object w:dxaOrig="240" w:dyaOrig="260">
          <v:shape id="_x0000_i1053" type="#_x0000_t75" style="width:12pt;height:12.75pt" o:ole="">
            <v:imagedata r:id="rId62" o:title=""/>
          </v:shape>
          <o:OLEObject Type="Embed" ProgID="Equation.DSMT4" ShapeID="_x0000_i1053" DrawAspect="Content" ObjectID="_1334783871" r:id="rId63"/>
        </w:object>
      </w:r>
      <w:r w:rsidRPr="00E2149D">
        <w:t xml:space="preserve"> A</w:t>
      </w:r>
    </w:p>
    <w:p w:rsidR="00EA6D21" w:rsidRPr="00E2149D" w:rsidRDefault="00EA6D21" w:rsidP="00EA6D21">
      <w:pPr>
        <w:pStyle w:val="Normal2"/>
        <w:rPr>
          <w:u w:val="single"/>
        </w:rPr>
      </w:pPr>
      <w:r w:rsidRPr="00E2149D">
        <w:t xml:space="preserve">#  </w:t>
      </w:r>
      <w:r w:rsidRPr="00E2149D">
        <w:rPr>
          <w:u w:val="single"/>
        </w:rPr>
        <w:t xml:space="preserve">Biểu đồ Ven </w:t>
      </w:r>
    </w:p>
    <w:p w:rsidR="00EA6D21" w:rsidRPr="00E2149D" w:rsidRDefault="00247361" w:rsidP="00EA6D21">
      <w:pPr>
        <w:pStyle w:val="Normal2"/>
      </w:pPr>
      <w:r w:rsidRPr="00247361">
        <w:rPr>
          <w:b/>
        </w:rPr>
      </w:r>
      <w:r w:rsidRPr="00247361">
        <w:rPr>
          <w:b/>
        </w:rPr>
        <w:pict>
          <v:group id="_x0000_s1037" editas="canvas" style="width:189pt;height:81pt;mso-position-horizontal-relative:char;mso-position-vertical-relative:line" coordorigin="7494,2217" coordsize="3780,1620">
            <o:lock v:ext="edit" aspectratio="t"/>
            <v:shape id="_x0000_s1038" type="#_x0000_t75" style="position:absolute;left:7494;top:2217;width:3780;height:1620" o:preferrelative="f">
              <v:fill o:detectmouseclick="t"/>
              <v:path o:extrusionok="t" o:connecttype="none"/>
              <o:lock v:ext="edit" text="t"/>
            </v:shape>
            <v:group id="_x0000_s1039" style="position:absolute;left:8034;top:2217;width:3240;height:1620" coordorigin="8034,2217" coordsize="3240,1620">
              <v:oval id="_x0000_s1040" style="position:absolute;left:8034;top:2217;width:3240;height:1620"/>
              <v:oval id="_x0000_s1041" style="position:absolute;left:8574;top:2577;width:1800;height:1080"/>
            </v:group>
            <v:shapetype id="_x0000_t202" coordsize="21600,21600" o:spt="202" path="m,l,21600r21600,l21600,xe">
              <v:stroke joinstyle="miter"/>
              <v:path gradientshapeok="t" o:connecttype="rect"/>
            </v:shapetype>
            <v:shape id="_x0000_s1042" type="#_x0000_t202" style="position:absolute;left:9294;top:2757;width:900;height:540" stroked="f">
              <v:textbox style="mso-next-textbox:#_x0000_s1042">
                <w:txbxContent>
                  <w:p w:rsidR="00EA6D21" w:rsidRDefault="00EA6D21" w:rsidP="00EA6D21">
                    <w:r>
                      <w:rPr>
                        <w:szCs w:val="22"/>
                      </w:rPr>
                      <w:t>A</w:t>
                    </w:r>
                  </w:p>
                </w:txbxContent>
              </v:textbox>
            </v:shape>
            <v:line id="_x0000_s1043" style="position:absolute;flip:y" from="8574,2577" to="9294,3297"/>
            <v:line id="_x0000_s1044" style="position:absolute;flip:y" from="8934,2577" to="9834,3477"/>
            <v:line id="_x0000_s1045" style="position:absolute;flip:y" from="9294,2757" to="10194,3657"/>
            <v:line id="_x0000_s1046" style="position:absolute;flip:y" from="10014,3117" to="10374,3477"/>
            <v:shape id="_x0000_s1047" type="#_x0000_t202" style="position:absolute;left:10554;top:2757;width:540;height:540" stroked="f">
              <v:textbox style="mso-next-textbox:#_x0000_s1047">
                <w:txbxContent>
                  <w:p w:rsidR="00EA6D21" w:rsidRDefault="00EA6D21" w:rsidP="00EA6D21">
                    <w:r>
                      <w:t>B</w:t>
                    </w:r>
                  </w:p>
                </w:txbxContent>
              </v:textbox>
            </v:shape>
            <w10:wrap type="none"/>
            <w10:anchorlock/>
          </v:group>
        </w:pict>
      </w:r>
      <w:r w:rsidR="00EA6D21" w:rsidRPr="00E2149D">
        <w:rPr>
          <w:b/>
        </w:rPr>
        <w:t>A</w:t>
      </w:r>
      <w:r w:rsidR="00EA6D21" w:rsidRPr="00E2149D">
        <w:rPr>
          <w:position w:val="-4"/>
        </w:rPr>
        <w:object w:dxaOrig="240" w:dyaOrig="200">
          <v:shape id="_x0000_i1054" type="#_x0000_t75" style="width:12pt;height:9.75pt" o:ole="">
            <v:imagedata r:id="rId64" o:title=""/>
          </v:shape>
          <o:OLEObject Type="Embed" ProgID="Equation.DSMT4" ShapeID="_x0000_i1054" DrawAspect="Content" ObjectID="_1334783872" r:id="rId65"/>
        </w:object>
      </w:r>
      <w:r w:rsidR="00EA6D21" w:rsidRPr="00E2149D">
        <w:t>B</w:t>
      </w:r>
    </w:p>
    <w:p w:rsidR="00EA6D21" w:rsidRPr="00E2149D" w:rsidRDefault="00EA6D21" w:rsidP="00EA6D21">
      <w:pPr>
        <w:pStyle w:val="Normal2"/>
      </w:pPr>
      <w:r w:rsidRPr="00E2149D">
        <w:t>Vd : Sắp xếp các tập hợp sau theo thứ tư :tập hợp trước là tập con của tập hợp sau N</w:t>
      </w:r>
      <w:r w:rsidRPr="00E2149D">
        <w:softHyphen/>
        <w:t>*</w:t>
      </w:r>
      <w:r w:rsidRPr="00E2149D">
        <w:softHyphen/>
        <w:t xml:space="preserve">, Z , N, R ,Q </w:t>
      </w:r>
    </w:p>
    <w:p w:rsidR="00EA6D21" w:rsidRPr="00E2149D" w:rsidRDefault="00EA6D21" w:rsidP="00EA6D21">
      <w:pPr>
        <w:pStyle w:val="Normal2"/>
      </w:pPr>
      <w:r w:rsidRPr="00E2149D">
        <w:t>ĐA : N</w:t>
      </w:r>
      <w:r w:rsidRPr="00E2149D">
        <w:softHyphen/>
      </w:r>
      <w:r w:rsidRPr="00E2149D">
        <w:softHyphen/>
        <w:t>*</w:t>
      </w:r>
      <w:r w:rsidRPr="00E2149D">
        <w:rPr>
          <w:position w:val="-4"/>
        </w:rPr>
        <w:object w:dxaOrig="240" w:dyaOrig="200">
          <v:shape id="_x0000_i1055" type="#_x0000_t75" style="width:12pt;height:9.75pt" o:ole="">
            <v:imagedata r:id="rId66" o:title=""/>
          </v:shape>
          <o:OLEObject Type="Embed" ProgID="Equation.DSMT4" ShapeID="_x0000_i1055" DrawAspect="Content" ObjectID="_1334783873" r:id="rId67"/>
        </w:object>
      </w:r>
      <w:r w:rsidRPr="00E2149D">
        <w:t>N</w:t>
      </w:r>
      <w:r w:rsidRPr="00E2149D">
        <w:rPr>
          <w:position w:val="-4"/>
        </w:rPr>
        <w:object w:dxaOrig="240" w:dyaOrig="200">
          <v:shape id="_x0000_i1056" type="#_x0000_t75" style="width:12pt;height:9.75pt" o:ole="">
            <v:imagedata r:id="rId68" o:title=""/>
          </v:shape>
          <o:OLEObject Type="Embed" ProgID="Equation.DSMT4" ShapeID="_x0000_i1056" DrawAspect="Content" ObjectID="_1334783874" r:id="rId69"/>
        </w:object>
      </w:r>
      <w:r w:rsidRPr="00E2149D">
        <w:t>Z</w:t>
      </w:r>
      <w:r w:rsidRPr="00E2149D">
        <w:rPr>
          <w:position w:val="-4"/>
        </w:rPr>
        <w:object w:dxaOrig="240" w:dyaOrig="200">
          <v:shape id="_x0000_i1057" type="#_x0000_t75" style="width:12pt;height:9.75pt" o:ole="">
            <v:imagedata r:id="rId70" o:title=""/>
          </v:shape>
          <o:OLEObject Type="Embed" ProgID="Equation.DSMT4" ShapeID="_x0000_i1057" DrawAspect="Content" ObjectID="_1334783875" r:id="rId71"/>
        </w:object>
      </w:r>
      <w:r w:rsidRPr="00E2149D">
        <w:t>Q</w:t>
      </w:r>
      <w:r w:rsidRPr="00E2149D">
        <w:rPr>
          <w:position w:val="-4"/>
        </w:rPr>
        <w:object w:dxaOrig="240" w:dyaOrig="200">
          <v:shape id="_x0000_i1058" type="#_x0000_t75" style="width:12pt;height:9.75pt" o:ole="">
            <v:imagedata r:id="rId72" o:title=""/>
          </v:shape>
          <o:OLEObject Type="Embed" ProgID="Equation.DSMT4" ShapeID="_x0000_i1058" DrawAspect="Content" ObjectID="_1334783876" r:id="rId73"/>
        </w:object>
      </w:r>
      <w:r w:rsidRPr="00E2149D">
        <w:t>R</w:t>
      </w:r>
    </w:p>
    <w:p w:rsidR="00EA6D21" w:rsidRPr="00E2149D" w:rsidRDefault="00EA6D21" w:rsidP="00EA6D21">
      <w:pPr>
        <w:pStyle w:val="Normal2"/>
        <w:rPr>
          <w:b/>
        </w:rPr>
      </w:pPr>
      <w:r w:rsidRPr="00E2149D">
        <w:rPr>
          <w:b/>
        </w:rPr>
        <w:t>II. Tập Hợp Bằng Nhau</w:t>
      </w:r>
    </w:p>
    <w:p w:rsidR="00EA6D21" w:rsidRPr="00E2149D" w:rsidRDefault="00EA6D21" w:rsidP="00EA6D21">
      <w:pPr>
        <w:pStyle w:val="Normal2"/>
      </w:pPr>
      <w:r w:rsidRPr="00E2149D">
        <w:rPr>
          <w:b/>
        </w:rPr>
        <w:t xml:space="preserve">*ĐN: </w:t>
      </w:r>
      <w:r w:rsidRPr="00E2149D">
        <w:t>Hai tập hợp A và B được gọi là bằng nhau nếu tập hợp A là tập hợp con của tập hợp B và ngược lại.</w:t>
      </w:r>
    </w:p>
    <w:p w:rsidR="00EA6D21" w:rsidRPr="00EA6D21" w:rsidRDefault="00EA6D21" w:rsidP="00EA6D21">
      <w:pPr>
        <w:pStyle w:val="Normal2"/>
      </w:pPr>
      <w:r w:rsidRPr="00E2149D">
        <w:t xml:space="preserve">Ký hiệu: </w:t>
      </w:r>
      <w:r w:rsidRPr="00E2149D">
        <w:rPr>
          <w:position w:val="-6"/>
        </w:rPr>
        <w:object w:dxaOrig="980" w:dyaOrig="279">
          <v:shape id="_x0000_i1059" type="#_x0000_t75" style="width:48.75pt;height:13.5pt" o:ole="">
            <v:imagedata r:id="rId74" o:title=""/>
          </v:shape>
          <o:OLEObject Type="Embed" ProgID="Equation.3" ShapeID="_x0000_i1059" DrawAspect="Content" ObjectID="_1334783877" r:id="rId75"/>
        </w:object>
      </w:r>
      <w:r w:rsidRPr="00E2149D">
        <w:t>(</w:t>
      </w:r>
      <w:r w:rsidRPr="00E2149D">
        <w:rPr>
          <w:position w:val="-4"/>
        </w:rPr>
        <w:object w:dxaOrig="680" w:dyaOrig="260">
          <v:shape id="_x0000_i1060" type="#_x0000_t75" style="width:33.75pt;height:12.75pt" o:ole="">
            <v:imagedata r:id="rId76" o:title=""/>
          </v:shape>
          <o:OLEObject Type="Embed" ProgID="Equation.3" ShapeID="_x0000_i1060" DrawAspect="Content" ObjectID="_1334783878" r:id="rId77"/>
        </w:object>
      </w:r>
      <w:r w:rsidRPr="00E2149D">
        <w:t xml:space="preserve"> v</w:t>
      </w:r>
      <w:r w:rsidRPr="00E2149D">
        <w:rPr>
          <w:position w:val="-4"/>
        </w:rPr>
        <w:object w:dxaOrig="680" w:dyaOrig="260">
          <v:shape id="_x0000_i1061" type="#_x0000_t75" style="width:33.75pt;height:12.75pt" o:ole="">
            <v:imagedata r:id="rId78" o:title=""/>
          </v:shape>
          <o:OLEObject Type="Embed" ProgID="Equation.3" ShapeID="_x0000_i1061" DrawAspect="Content" ObjectID="_1334783879" r:id="rId79"/>
        </w:object>
      </w:r>
      <w:r w:rsidRPr="00E2149D">
        <w:t>)</w:t>
      </w:r>
    </w:p>
    <w:p w:rsidR="00EA6D21" w:rsidRDefault="00EA6D21" w:rsidP="00EA6D21">
      <w:pPr>
        <w:pStyle w:val="Heading1"/>
      </w:pPr>
      <w:bookmarkStart w:id="8" w:name="_Toc261035175"/>
      <w:r>
        <w:t>Bài 3</w:t>
      </w:r>
      <w:bookmarkEnd w:id="8"/>
    </w:p>
    <w:p w:rsidR="00EA6D21" w:rsidRDefault="00EA6D21" w:rsidP="00EA6D21">
      <w:pPr>
        <w:pStyle w:val="Heading2"/>
      </w:pPr>
      <w:bookmarkStart w:id="9" w:name="_Toc261035176"/>
      <w:r>
        <w:t>Tiêu đề</w:t>
      </w:r>
      <w:bookmarkEnd w:id="9"/>
    </w:p>
    <w:p w:rsidR="00EA6D21" w:rsidRPr="00EA6D21" w:rsidRDefault="00EA6D21" w:rsidP="00EA6D21">
      <w:pPr>
        <w:pStyle w:val="Normal2"/>
      </w:pPr>
      <w:r w:rsidRPr="00E2149D">
        <w:t>CÁC PHÉP TOÁN TẬP HỢP</w:t>
      </w:r>
    </w:p>
    <w:p w:rsidR="00EA6D21" w:rsidRDefault="00EA6D21" w:rsidP="00EA6D21">
      <w:pPr>
        <w:pStyle w:val="Heading2"/>
      </w:pPr>
      <w:bookmarkStart w:id="10" w:name="_Toc261035177"/>
      <w:r>
        <w:lastRenderedPageBreak/>
        <w:t>Nội dung</w:t>
      </w:r>
      <w:bookmarkEnd w:id="10"/>
    </w:p>
    <w:p w:rsidR="00EA6D21" w:rsidRPr="00E2149D" w:rsidRDefault="00EA6D21" w:rsidP="00EA6D21">
      <w:pPr>
        <w:pStyle w:val="Normal2"/>
      </w:pPr>
      <w:r w:rsidRPr="00E2149D">
        <w:t>1. Phép hợp</w:t>
      </w:r>
    </w:p>
    <w:p w:rsidR="00EA6D21" w:rsidRPr="00E2149D" w:rsidRDefault="00EA6D21" w:rsidP="00EA6D21">
      <w:pPr>
        <w:pStyle w:val="Normal2"/>
      </w:pPr>
      <w:r w:rsidRPr="00E2149D">
        <w:t>A</w:t>
      </w:r>
      <w:r w:rsidRPr="00E2149D">
        <w:rPr>
          <w:position w:val="-4"/>
        </w:rPr>
        <w:object w:dxaOrig="260" w:dyaOrig="200">
          <v:shape id="_x0000_i1062" type="#_x0000_t75" style="width:12.75pt;height:9.75pt" o:ole="">
            <v:imagedata r:id="rId80" o:title=""/>
          </v:shape>
          <o:OLEObject Type="Embed" ProgID="Equation.DSMT4" ShapeID="_x0000_i1062" DrawAspect="Content" ObjectID="_1334783880" r:id="rId81"/>
        </w:object>
      </w:r>
      <w:r w:rsidRPr="00E2149D">
        <w:t>B={x/x</w:t>
      </w:r>
      <w:r w:rsidRPr="00E2149D">
        <w:rPr>
          <w:position w:val="-4"/>
        </w:rPr>
        <w:object w:dxaOrig="200" w:dyaOrig="200">
          <v:shape id="_x0000_i1063" type="#_x0000_t75" style="width:9.75pt;height:9.75pt" o:ole="">
            <v:imagedata r:id="rId82" o:title=""/>
          </v:shape>
          <o:OLEObject Type="Embed" ProgID="Equation.DSMT4" ShapeID="_x0000_i1063" DrawAspect="Content" ObjectID="_1334783881" r:id="rId83"/>
        </w:object>
      </w:r>
      <w:r w:rsidRPr="00E2149D">
        <w:t>A hoặc x</w:t>
      </w:r>
      <w:r w:rsidRPr="00E2149D">
        <w:rPr>
          <w:position w:val="-4"/>
        </w:rPr>
        <w:object w:dxaOrig="200" w:dyaOrig="200">
          <v:shape id="_x0000_i1064" type="#_x0000_t75" style="width:9.75pt;height:9.75pt" o:ole="">
            <v:imagedata r:id="rId84" o:title=""/>
          </v:shape>
          <o:OLEObject Type="Embed" ProgID="Equation.DSMT4" ShapeID="_x0000_i1064" DrawAspect="Content" ObjectID="_1334783882" r:id="rId85"/>
        </w:object>
      </w:r>
      <w:r w:rsidRPr="00E2149D">
        <w:t>B}</w:t>
      </w:r>
    </w:p>
    <w:p w:rsidR="00EA6D21" w:rsidRPr="00E2149D" w:rsidRDefault="00EA6D21" w:rsidP="00EA6D21">
      <w:pPr>
        <w:pStyle w:val="Normal2"/>
      </w:pPr>
      <w:r w:rsidRPr="00E2149D">
        <w:t>2.  Phép giao</w:t>
      </w:r>
    </w:p>
    <w:p w:rsidR="00EA6D21" w:rsidRPr="00E2149D" w:rsidRDefault="00EA6D21" w:rsidP="00EA6D21">
      <w:pPr>
        <w:pStyle w:val="Normal2"/>
      </w:pPr>
      <w:r w:rsidRPr="00E2149D">
        <w:t xml:space="preserve">A </w:t>
      </w:r>
      <w:r w:rsidRPr="00E2149D">
        <w:rPr>
          <w:position w:val="-4"/>
        </w:rPr>
        <w:object w:dxaOrig="260" w:dyaOrig="200">
          <v:shape id="_x0000_i1065" type="#_x0000_t75" style="width:12.75pt;height:9.75pt" o:ole="">
            <v:imagedata r:id="rId86" o:title=""/>
          </v:shape>
          <o:OLEObject Type="Embed" ProgID="Equation.DSMT4" ShapeID="_x0000_i1065" DrawAspect="Content" ObjectID="_1334783883" r:id="rId87"/>
        </w:object>
      </w:r>
      <w:r w:rsidRPr="00E2149D">
        <w:t xml:space="preserve">B={x/x </w:t>
      </w:r>
      <w:r w:rsidRPr="00E2149D">
        <w:rPr>
          <w:position w:val="-4"/>
        </w:rPr>
        <w:object w:dxaOrig="200" w:dyaOrig="200">
          <v:shape id="_x0000_i1066" type="#_x0000_t75" style="width:9.75pt;height:9.75pt" o:ole="">
            <v:imagedata r:id="rId88" o:title=""/>
          </v:shape>
          <o:OLEObject Type="Embed" ProgID="Equation.DSMT4" ShapeID="_x0000_i1066" DrawAspect="Content" ObjectID="_1334783884" r:id="rId89"/>
        </w:object>
      </w:r>
      <w:r w:rsidRPr="00E2149D">
        <w:t xml:space="preserve">A và x </w:t>
      </w:r>
      <w:r w:rsidRPr="00E2149D">
        <w:rPr>
          <w:position w:val="-4"/>
        </w:rPr>
        <w:object w:dxaOrig="200" w:dyaOrig="200">
          <v:shape id="_x0000_i1067" type="#_x0000_t75" style="width:9.75pt;height:9.75pt" o:ole="">
            <v:imagedata r:id="rId90" o:title=""/>
          </v:shape>
          <o:OLEObject Type="Embed" ProgID="Equation.DSMT4" ShapeID="_x0000_i1067" DrawAspect="Content" ObjectID="_1334783885" r:id="rId91"/>
        </w:object>
      </w:r>
      <w:r w:rsidRPr="00E2149D">
        <w:t>B}</w:t>
      </w:r>
    </w:p>
    <w:p w:rsidR="00EA6D21" w:rsidRPr="00E2149D" w:rsidRDefault="00EA6D21" w:rsidP="00EA6D21">
      <w:pPr>
        <w:pStyle w:val="Normal2"/>
      </w:pPr>
      <w:r w:rsidRPr="00E2149D">
        <w:t xml:space="preserve">3.  Hiệu của hai tập  hợp </w:t>
      </w:r>
    </w:p>
    <w:p w:rsidR="00EA6D21" w:rsidRPr="00E2149D" w:rsidRDefault="00EA6D21" w:rsidP="00EA6D21">
      <w:pPr>
        <w:pStyle w:val="Normal2"/>
      </w:pPr>
      <w:r w:rsidRPr="00E2149D">
        <w:t xml:space="preserve">A\B={x/x </w:t>
      </w:r>
      <w:r w:rsidRPr="00E2149D">
        <w:rPr>
          <w:position w:val="-4"/>
        </w:rPr>
        <w:object w:dxaOrig="200" w:dyaOrig="200">
          <v:shape id="_x0000_i1068" type="#_x0000_t75" style="width:9.75pt;height:9.75pt" o:ole="">
            <v:imagedata r:id="rId92" o:title=""/>
          </v:shape>
          <o:OLEObject Type="Embed" ProgID="Equation.DSMT4" ShapeID="_x0000_i1068" DrawAspect="Content" ObjectID="_1334783886" r:id="rId93"/>
        </w:object>
      </w:r>
      <w:r w:rsidRPr="00E2149D">
        <w:t xml:space="preserve">A và x </w:t>
      </w:r>
      <w:r w:rsidRPr="00E2149D">
        <w:rPr>
          <w:position w:val="-6"/>
        </w:rPr>
        <w:object w:dxaOrig="200" w:dyaOrig="240">
          <v:shape id="_x0000_i1069" type="#_x0000_t75" style="width:9.75pt;height:12pt" o:ole="">
            <v:imagedata r:id="rId94" o:title=""/>
          </v:shape>
          <o:OLEObject Type="Embed" ProgID="Equation.DSMT4" ShapeID="_x0000_i1069" DrawAspect="Content" ObjectID="_1334783887" r:id="rId95"/>
        </w:object>
      </w:r>
      <w:r w:rsidRPr="00E2149D">
        <w:t>B}</w:t>
      </w:r>
    </w:p>
    <w:p w:rsidR="00EA6D21" w:rsidRPr="00E2149D" w:rsidRDefault="00EA6D21" w:rsidP="00EA6D21">
      <w:pPr>
        <w:pStyle w:val="Normal2"/>
      </w:pPr>
      <w:r w:rsidRPr="00E2149D">
        <w:t xml:space="preserve">4. Phép lấy phần bù </w:t>
      </w:r>
    </w:p>
    <w:p w:rsidR="00EA6D21" w:rsidRPr="00E2149D" w:rsidRDefault="00EA6D21" w:rsidP="00EA6D21">
      <w:pPr>
        <w:pStyle w:val="Normal2"/>
      </w:pPr>
      <w:r w:rsidRPr="00E2149D">
        <w:t xml:space="preserve">KH: </w:t>
      </w:r>
      <w:r w:rsidRPr="00E2149D">
        <w:rPr>
          <w:position w:val="-12"/>
        </w:rPr>
        <w:object w:dxaOrig="499" w:dyaOrig="360">
          <v:shape id="_x0000_i1070" type="#_x0000_t75" style="width:39pt;height:28.5pt" o:ole="">
            <v:imagedata r:id="rId96" o:title=""/>
          </v:shape>
          <o:OLEObject Type="Embed" ProgID="Equation.DSMT4" ShapeID="_x0000_i1070" DrawAspect="Content" ObjectID="_1334783888" r:id="rId97"/>
        </w:object>
      </w:r>
    </w:p>
    <w:p w:rsidR="00EA6D21" w:rsidRPr="00E2149D" w:rsidRDefault="00EA6D21" w:rsidP="00EA6D21">
      <w:pPr>
        <w:pStyle w:val="Normal2"/>
      </w:pPr>
      <w:r w:rsidRPr="00E2149D">
        <w:t>Vd: C</w:t>
      </w:r>
      <w:r w:rsidRPr="00E2149D">
        <w:rPr>
          <w:vertAlign w:val="subscript"/>
        </w:rPr>
        <w:t>Z</w:t>
      </w:r>
      <w:r w:rsidRPr="00E2149D">
        <w:t>N là tập hợp các số nguyên âm</w:t>
      </w:r>
    </w:p>
    <w:p w:rsidR="00EA6D21" w:rsidRPr="00EA6D21" w:rsidRDefault="00EA6D21" w:rsidP="00EA6D21">
      <w:pPr>
        <w:pStyle w:val="Normal2"/>
      </w:pPr>
      <w:r w:rsidRPr="00E2149D">
        <w:t>Phần bù của các số l</w:t>
      </w:r>
      <w:r>
        <w:t>ẻ trong tập Z là tập các số chẵn</w:t>
      </w:r>
    </w:p>
    <w:p w:rsidR="00EA6D21" w:rsidRDefault="00EA6D21" w:rsidP="00EA6D21">
      <w:pPr>
        <w:pStyle w:val="Heading1"/>
      </w:pPr>
      <w:bookmarkStart w:id="11" w:name="_Toc261035178"/>
      <w:r>
        <w:t>Bài 4</w:t>
      </w:r>
      <w:bookmarkEnd w:id="11"/>
    </w:p>
    <w:p w:rsidR="00EA6D21" w:rsidRDefault="00EA6D21" w:rsidP="00EA6D21">
      <w:pPr>
        <w:pStyle w:val="Heading2"/>
      </w:pPr>
      <w:bookmarkStart w:id="12" w:name="_Toc261035179"/>
      <w:r>
        <w:t>Tiêu đề</w:t>
      </w:r>
      <w:bookmarkEnd w:id="12"/>
    </w:p>
    <w:p w:rsidR="00EA6D21" w:rsidRPr="00EA6D21" w:rsidRDefault="00EA6D21" w:rsidP="00EA6D21">
      <w:pPr>
        <w:pStyle w:val="Normal2"/>
      </w:pPr>
      <w:r w:rsidRPr="00E2149D">
        <w:t>CÁC TẬP HỢP SỐ</w:t>
      </w:r>
    </w:p>
    <w:p w:rsidR="00EA6D21" w:rsidRDefault="00EA6D21" w:rsidP="00EA6D21">
      <w:pPr>
        <w:pStyle w:val="Heading2"/>
      </w:pPr>
      <w:bookmarkStart w:id="13" w:name="_Toc261035180"/>
      <w:r>
        <w:t>Nội dung</w:t>
      </w:r>
      <w:bookmarkEnd w:id="13"/>
    </w:p>
    <w:p w:rsidR="00EA6D21" w:rsidRPr="00E2149D" w:rsidRDefault="00EA6D21" w:rsidP="00EA6D21">
      <w:pPr>
        <w:pStyle w:val="Normal2"/>
      </w:pPr>
      <w:r w:rsidRPr="00E2149D">
        <w:t xml:space="preserve">I. Các tập hợp số đã học </w:t>
      </w:r>
    </w:p>
    <w:p w:rsidR="00EA6D21" w:rsidRPr="00E2149D" w:rsidRDefault="00EA6D21" w:rsidP="00EA6D21">
      <w:pPr>
        <w:pStyle w:val="Normal2"/>
      </w:pPr>
      <w:r w:rsidRPr="00E2149D">
        <w:t>1. Tập số tự nhiên N</w:t>
      </w:r>
    </w:p>
    <w:p w:rsidR="00EA6D21" w:rsidRPr="00E2149D" w:rsidRDefault="00EA6D21" w:rsidP="00EA6D21">
      <w:pPr>
        <w:pStyle w:val="Normal2"/>
      </w:pPr>
      <w:r w:rsidRPr="00E2149D">
        <w:t>N= {0,1,2,3,4,….}</w:t>
      </w:r>
    </w:p>
    <w:p w:rsidR="00EA6D21" w:rsidRPr="00E2149D" w:rsidRDefault="00EA6D21" w:rsidP="00EA6D21">
      <w:pPr>
        <w:pStyle w:val="Normal2"/>
      </w:pPr>
      <w:r w:rsidRPr="00E2149D">
        <w:t>N</w:t>
      </w:r>
      <w:r w:rsidRPr="00E2149D">
        <w:rPr>
          <w:vertAlign w:val="superscript"/>
        </w:rPr>
        <w:t>*</w:t>
      </w:r>
      <w:r w:rsidRPr="00E2149D">
        <w:t xml:space="preserve"> = {1,2,3,….}</w:t>
      </w:r>
    </w:p>
    <w:p w:rsidR="00EA6D21" w:rsidRPr="00E2149D" w:rsidRDefault="00EA6D21" w:rsidP="00EA6D21">
      <w:pPr>
        <w:pStyle w:val="Normal2"/>
      </w:pPr>
      <w:r w:rsidRPr="00E2149D">
        <w:t>2. Tập các số nguyên Z</w:t>
      </w:r>
    </w:p>
    <w:p w:rsidR="00EA6D21" w:rsidRPr="00E2149D" w:rsidRDefault="00EA6D21" w:rsidP="00EA6D21">
      <w:pPr>
        <w:pStyle w:val="Normal2"/>
      </w:pPr>
      <w:r w:rsidRPr="00E2149D">
        <w:t>Z = {..,-2,-1,0,1,2,…}</w:t>
      </w:r>
    </w:p>
    <w:p w:rsidR="00EA6D21" w:rsidRPr="00E2149D" w:rsidRDefault="00EA6D21" w:rsidP="00EA6D21">
      <w:pPr>
        <w:pStyle w:val="Normal2"/>
      </w:pPr>
      <w:r w:rsidRPr="00E2149D">
        <w:t>Các số -1,-2,-3,… là các số nguyên âm</w:t>
      </w:r>
    </w:p>
    <w:p w:rsidR="00EA6D21" w:rsidRPr="00E2149D" w:rsidRDefault="00EA6D21" w:rsidP="00EA6D21">
      <w:pPr>
        <w:pStyle w:val="Normal2"/>
      </w:pPr>
      <w:r w:rsidRPr="00E2149D">
        <w:t>3. Tập hợp các số hữu tỉ Q</w:t>
      </w:r>
    </w:p>
    <w:p w:rsidR="00EA6D21" w:rsidRPr="00E2149D" w:rsidRDefault="00EA6D21" w:rsidP="00EA6D21">
      <w:pPr>
        <w:pStyle w:val="Normal2"/>
      </w:pPr>
      <w:r w:rsidRPr="00E2149D">
        <w:t>Là những số biểu diễn dưới dạng</w:t>
      </w:r>
    </w:p>
    <w:p w:rsidR="00EA6D21" w:rsidRPr="00E2149D" w:rsidRDefault="00EA6D21" w:rsidP="00EA6D21">
      <w:pPr>
        <w:pStyle w:val="Normal2"/>
      </w:pPr>
      <w:r w:rsidRPr="00E2149D">
        <w:rPr>
          <w:position w:val="-28"/>
        </w:rPr>
        <w:object w:dxaOrig="279" w:dyaOrig="740">
          <v:shape id="_x0000_i1071" type="#_x0000_t75" style="width:13.5pt;height:37.5pt" o:ole="">
            <v:imagedata r:id="rId98" o:title=""/>
          </v:shape>
          <o:OLEObject Type="Embed" ProgID="Equation.DSMT4" ShapeID="_x0000_i1071" DrawAspect="Content" ObjectID="_1334783889" r:id="rId99"/>
        </w:object>
      </w:r>
      <w:r w:rsidRPr="00E2149D">
        <w:t xml:space="preserve">trong đó a,b </w:t>
      </w:r>
      <w:r w:rsidRPr="00E2149D">
        <w:sym w:font="Symbol" w:char="F0CE"/>
      </w:r>
      <w:r w:rsidRPr="00E2149D">
        <w:t xml:space="preserve"> Z , b </w:t>
      </w:r>
      <w:r w:rsidRPr="00E2149D">
        <w:sym w:font="Symbol" w:char="F0B9"/>
      </w:r>
      <w:r w:rsidRPr="00E2149D">
        <w:t xml:space="preserve"> 0</w:t>
      </w:r>
    </w:p>
    <w:p w:rsidR="00EA6D21" w:rsidRPr="00E2149D" w:rsidRDefault="00EA6D21" w:rsidP="00EA6D21">
      <w:pPr>
        <w:pStyle w:val="Normal2"/>
      </w:pPr>
      <w:r w:rsidRPr="00E2149D">
        <w:t>4. Tập số thực R</w:t>
      </w:r>
      <w:r>
        <w:tab/>
      </w:r>
    </w:p>
    <w:p w:rsidR="00EA6D21" w:rsidRPr="00EA6D21" w:rsidRDefault="00EA6D21" w:rsidP="00EA6D21">
      <w:pPr>
        <w:pStyle w:val="Normal2"/>
      </w:pPr>
      <w:r w:rsidRPr="00E2149D">
        <w:t>II. Các tập hợp con thường dùng của R</w:t>
      </w:r>
    </w:p>
    <w:p w:rsidR="00EA6D21" w:rsidRDefault="00EA6D21" w:rsidP="00EA6D21">
      <w:pPr>
        <w:pStyle w:val="Heading1"/>
      </w:pPr>
      <w:bookmarkStart w:id="14" w:name="_Toc261035181"/>
      <w:r>
        <w:t>Bài 5</w:t>
      </w:r>
      <w:bookmarkEnd w:id="14"/>
    </w:p>
    <w:p w:rsidR="00EA6D21" w:rsidRDefault="00EA6D21" w:rsidP="00EA6D21">
      <w:pPr>
        <w:pStyle w:val="Heading2"/>
      </w:pPr>
      <w:bookmarkStart w:id="15" w:name="_Toc261035182"/>
      <w:r>
        <w:t>Tiêu đề</w:t>
      </w:r>
      <w:bookmarkEnd w:id="15"/>
    </w:p>
    <w:p w:rsidR="00EA6D21" w:rsidRPr="00EA6D21" w:rsidRDefault="00EA6D21" w:rsidP="00EA6D21">
      <w:pPr>
        <w:pStyle w:val="Normal2"/>
      </w:pPr>
      <w:r w:rsidRPr="00E2149D">
        <w:t>SỐ GẦN ĐÚNG VÀ SAI SỐ</w:t>
      </w:r>
    </w:p>
    <w:p w:rsidR="00EA6D21" w:rsidRDefault="00EA6D21" w:rsidP="00EA6D21">
      <w:pPr>
        <w:pStyle w:val="Heading2"/>
      </w:pPr>
      <w:bookmarkStart w:id="16" w:name="_Toc261035183"/>
      <w:r>
        <w:t>Nội dung</w:t>
      </w:r>
      <w:bookmarkEnd w:id="16"/>
    </w:p>
    <w:p w:rsidR="00EA6D21" w:rsidRPr="00E2149D" w:rsidRDefault="00EA6D21" w:rsidP="00EA6D21">
      <w:pPr>
        <w:pStyle w:val="Normal2"/>
      </w:pPr>
      <w:r w:rsidRPr="00E2149D">
        <w:t xml:space="preserve">1.Số gần đúng </w:t>
      </w:r>
    </w:p>
    <w:p w:rsidR="00EA6D21" w:rsidRPr="00E2149D" w:rsidRDefault="00EA6D21" w:rsidP="00EA6D21">
      <w:pPr>
        <w:pStyle w:val="Normal2"/>
      </w:pPr>
      <w:r w:rsidRPr="00E2149D">
        <w:t>Trong nhiều trường hợp ta không thể biết được giá trị đúng của đại lượng mà ta chỉ biết số gần đúng của nó .</w:t>
      </w:r>
    </w:p>
    <w:p w:rsidR="00EA6D21" w:rsidRPr="00E2149D" w:rsidRDefault="00EA6D21" w:rsidP="00EA6D21">
      <w:pPr>
        <w:pStyle w:val="Normal2"/>
      </w:pPr>
      <w:r w:rsidRPr="00E2149D">
        <w:lastRenderedPageBreak/>
        <w:t>2.Sai số tuyệt đối và sai số tương đối</w:t>
      </w:r>
    </w:p>
    <w:p w:rsidR="00EA6D21" w:rsidRPr="00E2149D" w:rsidRDefault="00EA6D21" w:rsidP="00EA6D21">
      <w:pPr>
        <w:pStyle w:val="Normal2"/>
      </w:pPr>
      <w:r w:rsidRPr="00E2149D">
        <w:t>a)Sai số tuyệt đối:</w:t>
      </w:r>
    </w:p>
    <w:p w:rsidR="00EA6D21" w:rsidRPr="00E2149D" w:rsidRDefault="00EA6D21" w:rsidP="00EA6D21">
      <w:pPr>
        <w:pStyle w:val="Normal2"/>
      </w:pPr>
      <w:r w:rsidRPr="00E2149D">
        <w:rPr>
          <w:position w:val="-6"/>
        </w:rPr>
        <w:object w:dxaOrig="220" w:dyaOrig="260">
          <v:shape id="_x0000_i1072" type="#_x0000_t75" style="width:11.25pt;height:12.75pt" o:ole="" o:bullet="t">
            <v:imagedata r:id="rId100" o:title=""/>
          </v:shape>
          <o:OLEObject Type="Embed" ProgID="Equation.3" ShapeID="_x0000_i1072" DrawAspect="Content" ObjectID="_1334783890" r:id="rId101"/>
        </w:object>
      </w:r>
      <w:r w:rsidRPr="00E2149D">
        <w:tab/>
        <w:t>gi trị đúng</w:t>
      </w:r>
    </w:p>
    <w:p w:rsidR="00EA6D21" w:rsidRPr="00E2149D" w:rsidRDefault="00EA6D21" w:rsidP="00EA6D21">
      <w:pPr>
        <w:pStyle w:val="Normal2"/>
      </w:pPr>
      <w:r w:rsidRPr="00E2149D">
        <w:t>a  gi trị gần đúng</w:t>
      </w:r>
    </w:p>
    <w:p w:rsidR="00EA6D21" w:rsidRPr="00E2149D" w:rsidRDefault="00EA6D21" w:rsidP="00EA6D21">
      <w:pPr>
        <w:pStyle w:val="Normal2"/>
      </w:pPr>
      <w:r w:rsidRPr="00E2149D">
        <w:rPr>
          <w:position w:val="-12"/>
        </w:rPr>
        <w:object w:dxaOrig="320" w:dyaOrig="360">
          <v:shape id="_x0000_i1073" type="#_x0000_t75" style="width:16.5pt;height:18pt" o:ole="">
            <v:imagedata r:id="rId102" o:title=""/>
          </v:shape>
          <o:OLEObject Type="Embed" ProgID="Equation.3" ShapeID="_x0000_i1073" DrawAspect="Content" ObjectID="_1334783891" r:id="rId103"/>
        </w:object>
      </w:r>
      <w:r w:rsidRPr="00E2149D">
        <w:t xml:space="preserve"> Sai số tuyệt đối</w:t>
      </w:r>
    </w:p>
    <w:p w:rsidR="00EA6D21" w:rsidRPr="00E2149D" w:rsidRDefault="00EA6D21" w:rsidP="00EA6D21">
      <w:pPr>
        <w:pStyle w:val="Normal2"/>
      </w:pPr>
      <w:r w:rsidRPr="00E2149D">
        <w:t>Khi đó:</w:t>
      </w:r>
    </w:p>
    <w:p w:rsidR="00EA6D21" w:rsidRPr="00E2149D" w:rsidRDefault="00EA6D21" w:rsidP="00EA6D21">
      <w:pPr>
        <w:pStyle w:val="Normal2"/>
      </w:pPr>
      <w:r w:rsidRPr="00E2149D">
        <w:t xml:space="preserve">   </w:t>
      </w:r>
      <w:r w:rsidRPr="00E2149D">
        <w:rPr>
          <w:position w:val="-12"/>
        </w:rPr>
        <w:object w:dxaOrig="320" w:dyaOrig="360">
          <v:shape id="_x0000_i1074" type="#_x0000_t75" style="width:16.5pt;height:18pt" o:ole="">
            <v:imagedata r:id="rId102" o:title=""/>
          </v:shape>
          <o:OLEObject Type="Embed" ProgID="Equation.3" ShapeID="_x0000_i1074" DrawAspect="Content" ObjectID="_1334783892" r:id="rId104"/>
        </w:object>
      </w:r>
      <w:r w:rsidRPr="00E2149D">
        <w:t xml:space="preserve">= </w:t>
      </w:r>
      <w:r w:rsidRPr="00E2149D">
        <w:rPr>
          <w:position w:val="-14"/>
        </w:rPr>
        <w:object w:dxaOrig="639" w:dyaOrig="400">
          <v:shape id="_x0000_i1075" type="#_x0000_t75" style="width:32.25pt;height:20.25pt" o:ole="">
            <v:imagedata r:id="rId105" o:title=""/>
          </v:shape>
          <o:OLEObject Type="Embed" ProgID="Equation.3" ShapeID="_x0000_i1075" DrawAspect="Content" ObjectID="_1334783893" r:id="rId106"/>
        </w:object>
      </w:r>
    </w:p>
    <w:p w:rsidR="00EA6D21" w:rsidRPr="00E2149D" w:rsidRDefault="00EA6D21" w:rsidP="00EA6D21">
      <w:pPr>
        <w:pStyle w:val="Normal2"/>
      </w:pPr>
      <w:r w:rsidRPr="00E2149D">
        <w:t xml:space="preserve">          d &gt; 0</w:t>
      </w:r>
    </w:p>
    <w:p w:rsidR="00EA6D21" w:rsidRPr="00E2149D" w:rsidRDefault="00EA6D21" w:rsidP="00EA6D21">
      <w:pPr>
        <w:pStyle w:val="Normal2"/>
      </w:pPr>
      <w:r w:rsidRPr="00E2149D">
        <w:t xml:space="preserve">          </w:t>
      </w:r>
      <w:r w:rsidRPr="00E2149D">
        <w:rPr>
          <w:position w:val="-12"/>
        </w:rPr>
        <w:object w:dxaOrig="320" w:dyaOrig="360">
          <v:shape id="_x0000_i1076" type="#_x0000_t75" style="width:16.5pt;height:18pt" o:ole="">
            <v:imagedata r:id="rId102" o:title=""/>
          </v:shape>
          <o:OLEObject Type="Embed" ProgID="Equation.3" ShapeID="_x0000_i1076" DrawAspect="Content" ObjectID="_1334783894" r:id="rId107"/>
        </w:object>
      </w:r>
      <w:r w:rsidRPr="00E2149D">
        <w:rPr>
          <w:position w:val="-4"/>
        </w:rPr>
        <w:object w:dxaOrig="200" w:dyaOrig="240">
          <v:shape id="_x0000_i1077" type="#_x0000_t75" style="width:9.75pt;height:12pt" o:ole="">
            <v:imagedata r:id="rId108" o:title=""/>
          </v:shape>
          <o:OLEObject Type="Embed" ProgID="Equation.3" ShapeID="_x0000_i1077" DrawAspect="Content" ObjectID="_1334783895" r:id="rId109"/>
        </w:object>
      </w:r>
      <w:r w:rsidRPr="00E2149D">
        <w:t>d</w:t>
      </w:r>
    </w:p>
    <w:p w:rsidR="00EA6D21" w:rsidRPr="00E2149D" w:rsidRDefault="00EA6D21" w:rsidP="00EA6D21">
      <w:pPr>
        <w:pStyle w:val="Normal2"/>
      </w:pPr>
      <w:r w:rsidRPr="00E2149D">
        <w:t xml:space="preserve">ví dụ :Giả sử </w:t>
      </w:r>
      <w:r w:rsidRPr="00E2149D">
        <w:rPr>
          <w:position w:val="-6"/>
        </w:rPr>
        <w:object w:dxaOrig="200" w:dyaOrig="260">
          <v:shape id="_x0000_i1078" type="#_x0000_t75" style="width:9.75pt;height:12.75pt" o:ole="">
            <v:imagedata r:id="rId110" o:title=""/>
          </v:shape>
          <o:OLEObject Type="Embed" ProgID="Equation.3" ShapeID="_x0000_i1078" DrawAspect="Content" ObjectID="_1334783896" r:id="rId111"/>
        </w:object>
      </w:r>
      <w:r w:rsidRPr="00E2149D">
        <w:t>=</w:t>
      </w:r>
      <w:r w:rsidR="00247361" w:rsidRPr="00E2149D">
        <w:fldChar w:fldCharType="begin"/>
      </w:r>
      <w:r w:rsidRPr="00E2149D">
        <w:instrText xml:space="preserve"> eq \r(2) </w:instrText>
      </w:r>
      <w:r w:rsidR="00247361" w:rsidRPr="00E2149D">
        <w:fldChar w:fldCharType="end"/>
      </w:r>
      <w:r w:rsidRPr="00E2149D">
        <w:t xml:space="preserve">và một giá trị gần đúng của nó là a=1,41. Ta có </w:t>
      </w:r>
    </w:p>
    <w:p w:rsidR="00EA6D21" w:rsidRPr="00E2149D" w:rsidRDefault="00EA6D21" w:rsidP="00EA6D21">
      <w:pPr>
        <w:pStyle w:val="Normal2"/>
      </w:pPr>
      <w:r w:rsidRPr="00E2149D">
        <w:t>(1,41)</w:t>
      </w:r>
      <w:r w:rsidRPr="00E2149D">
        <w:rPr>
          <w:vertAlign w:val="superscript"/>
        </w:rPr>
        <w:t>2</w:t>
      </w:r>
      <w:r w:rsidRPr="00E2149D">
        <w:t xml:space="preserve">=1,9881&lt; 2 </w:t>
      </w:r>
      <w:r w:rsidRPr="00E2149D">
        <w:sym w:font="Wingdings" w:char="F0E0"/>
      </w:r>
      <w:r w:rsidRPr="00E2149D">
        <w:t>1,41&lt;</w:t>
      </w:r>
      <w:r w:rsidR="00247361" w:rsidRPr="00E2149D">
        <w:fldChar w:fldCharType="begin"/>
      </w:r>
      <w:r w:rsidRPr="00E2149D">
        <w:instrText xml:space="preserve"> eq \r(2) </w:instrText>
      </w:r>
      <w:r w:rsidR="00247361" w:rsidRPr="00E2149D">
        <w:fldChar w:fldCharType="end"/>
      </w:r>
    </w:p>
    <w:p w:rsidR="00EA6D21" w:rsidRPr="00E2149D" w:rsidRDefault="00EA6D21" w:rsidP="00EA6D21">
      <w:pPr>
        <w:pStyle w:val="Normal2"/>
      </w:pPr>
      <w:r w:rsidRPr="00E2149D">
        <w:t>(1,42)</w:t>
      </w:r>
      <w:r w:rsidRPr="00E2149D">
        <w:rPr>
          <w:vertAlign w:val="superscript"/>
        </w:rPr>
        <w:t>2</w:t>
      </w:r>
      <w:r w:rsidRPr="00E2149D">
        <w:t>=2,0164&gt;2</w:t>
      </w:r>
      <w:r w:rsidRPr="00E2149D">
        <w:sym w:font="Wingdings" w:char="F0E0"/>
      </w:r>
      <w:r w:rsidRPr="00E2149D">
        <w:t>1,42&gt;</w:t>
      </w:r>
      <w:r w:rsidR="00247361" w:rsidRPr="00E2149D">
        <w:fldChar w:fldCharType="begin"/>
      </w:r>
      <w:r w:rsidRPr="00E2149D">
        <w:instrText xml:space="preserve"> eq \r(2) </w:instrText>
      </w:r>
      <w:r w:rsidR="00247361" w:rsidRPr="00E2149D">
        <w:fldChar w:fldCharType="end"/>
      </w:r>
    </w:p>
    <w:p w:rsidR="00EA6D21" w:rsidRPr="00E2149D" w:rsidRDefault="00EA6D21" w:rsidP="00EA6D21">
      <w:pPr>
        <w:pStyle w:val="Normal2"/>
      </w:pPr>
      <w:r w:rsidRPr="00E2149D">
        <w:t>Do đó</w:t>
      </w:r>
    </w:p>
    <w:p w:rsidR="00EA6D21" w:rsidRPr="00E2149D" w:rsidRDefault="00EA6D21" w:rsidP="00EA6D21">
      <w:pPr>
        <w:pStyle w:val="Normal2"/>
      </w:pPr>
      <w:r w:rsidRPr="00E2149D">
        <w:rPr>
          <w:position w:val="-18"/>
        </w:rPr>
        <w:object w:dxaOrig="3060" w:dyaOrig="480">
          <v:shape id="_x0000_i1079" type="#_x0000_t75" style="width:142.5pt;height:24pt" o:ole="">
            <v:imagedata r:id="rId112" o:title=""/>
          </v:shape>
          <o:OLEObject Type="Embed" ProgID="Equation.3" ShapeID="_x0000_i1079" DrawAspect="Content" ObjectID="_1334783897" r:id="rId113"/>
        </w:object>
      </w:r>
    </w:p>
    <w:p w:rsidR="00EA6D21" w:rsidRPr="00E2149D" w:rsidRDefault="00EA6D21" w:rsidP="00EA6D21">
      <w:pPr>
        <w:pStyle w:val="Normal2"/>
      </w:pPr>
      <w:r w:rsidRPr="00E2149D">
        <w:t>Vậy sai số tuyệt đối của 1,41 không vượt quá 0,01</w:t>
      </w:r>
    </w:p>
    <w:p w:rsidR="00EA6D21" w:rsidRPr="00E2149D" w:rsidRDefault="00EA6D21" w:rsidP="00EA6D21">
      <w:pPr>
        <w:pStyle w:val="Normal2"/>
      </w:pPr>
      <w:r w:rsidRPr="00E2149D">
        <w:rPr>
          <w:position w:val="-12"/>
        </w:rPr>
        <w:object w:dxaOrig="320" w:dyaOrig="360">
          <v:shape id="_x0000_i1080" type="#_x0000_t75" style="width:16.5pt;height:18pt" o:ole="">
            <v:imagedata r:id="rId114" o:title=""/>
          </v:shape>
          <o:OLEObject Type="Embed" ProgID="Equation.3" ShapeID="_x0000_i1080" DrawAspect="Content" ObjectID="_1334783898" r:id="rId115"/>
        </w:object>
      </w:r>
      <w:r w:rsidRPr="00E2149D">
        <w:rPr>
          <w:position w:val="-4"/>
        </w:rPr>
        <w:object w:dxaOrig="220" w:dyaOrig="240">
          <v:shape id="_x0000_i1081" type="#_x0000_t75" style="width:9.75pt;height:12pt" o:ole="">
            <v:imagedata r:id="rId116" o:title=""/>
          </v:shape>
          <o:OLEObject Type="Embed" ProgID="Equation.3" ShapeID="_x0000_i1081" DrawAspect="Content" ObjectID="_1334783899" r:id="rId117"/>
        </w:object>
      </w:r>
      <w:r w:rsidRPr="00E2149D">
        <w:t xml:space="preserve"> d thì a-d </w:t>
      </w:r>
      <w:r w:rsidRPr="00E2149D">
        <w:rPr>
          <w:position w:val="-4"/>
        </w:rPr>
        <w:object w:dxaOrig="220" w:dyaOrig="240">
          <v:shape id="_x0000_i1082" type="#_x0000_t75" style="width:9.75pt;height:12pt" o:ole="">
            <v:imagedata r:id="rId118" o:title=""/>
          </v:shape>
          <o:OLEObject Type="Embed" ProgID="Equation.3" ShapeID="_x0000_i1082" DrawAspect="Content" ObjectID="_1334783900" r:id="rId119"/>
        </w:object>
      </w:r>
      <w:r w:rsidRPr="00E2149D">
        <w:t xml:space="preserve"> a </w:t>
      </w:r>
      <w:r w:rsidRPr="00E2149D">
        <w:rPr>
          <w:position w:val="-4"/>
        </w:rPr>
        <w:object w:dxaOrig="220" w:dyaOrig="240">
          <v:shape id="_x0000_i1083" type="#_x0000_t75" style="width:9.75pt;height:12pt" o:ole="">
            <v:imagedata r:id="rId118" o:title=""/>
          </v:shape>
          <o:OLEObject Type="Embed" ProgID="Equation.3" ShapeID="_x0000_i1083" DrawAspect="Content" ObjectID="_1334783901" r:id="rId120"/>
        </w:object>
      </w:r>
      <w:r w:rsidRPr="00E2149D">
        <w:t xml:space="preserve"> a+d</w:t>
      </w:r>
    </w:p>
    <w:p w:rsidR="00EA6D21" w:rsidRPr="00E2149D" w:rsidRDefault="00EA6D21" w:rsidP="00EA6D21">
      <w:pPr>
        <w:pStyle w:val="Normal2"/>
      </w:pPr>
      <w:r w:rsidRPr="00E2149D">
        <w:t xml:space="preserve">Khi đó ta viết </w:t>
      </w:r>
      <w:r w:rsidRPr="00E2149D">
        <w:rPr>
          <w:position w:val="-6"/>
        </w:rPr>
        <w:object w:dxaOrig="200" w:dyaOrig="260">
          <v:shape id="_x0000_i1084" type="#_x0000_t75" style="width:9.75pt;height:12.75pt" o:ole="">
            <v:imagedata r:id="rId110" o:title=""/>
          </v:shape>
          <o:OLEObject Type="Embed" ProgID="Equation.3" ShapeID="_x0000_i1084" DrawAspect="Content" ObjectID="_1334783902" r:id="rId121"/>
        </w:object>
      </w:r>
      <w:r w:rsidRPr="00E2149D">
        <w:t>= a</w:t>
      </w:r>
      <w:r w:rsidRPr="00E2149D">
        <w:rPr>
          <w:position w:val="-4"/>
        </w:rPr>
        <w:object w:dxaOrig="220" w:dyaOrig="240">
          <v:shape id="_x0000_i1085" type="#_x0000_t75" style="width:11.25pt;height:12pt" o:ole="">
            <v:imagedata r:id="rId122" o:title=""/>
          </v:shape>
          <o:OLEObject Type="Embed" ProgID="Equation.3" ShapeID="_x0000_i1085" DrawAspect="Content" ObjectID="_1334783903" r:id="rId123"/>
        </w:object>
      </w:r>
      <w:r w:rsidRPr="00E2149D">
        <w:t>d .d được gọi là độ chính xác của số gần đúng .</w:t>
      </w:r>
    </w:p>
    <w:p w:rsidR="00EA6D21" w:rsidRPr="00E2149D" w:rsidRDefault="00EA6D21" w:rsidP="00EA6D21">
      <w:pPr>
        <w:pStyle w:val="Normal2"/>
      </w:pPr>
      <w:r w:rsidRPr="00E2149D">
        <w:t xml:space="preserve"> b)Sai số tương đối</w:t>
      </w:r>
    </w:p>
    <w:p w:rsidR="00EA6D21" w:rsidRPr="00E2149D" w:rsidRDefault="00EA6D21" w:rsidP="00EA6D21">
      <w:pPr>
        <w:pStyle w:val="Normal2"/>
      </w:pPr>
      <w:r w:rsidRPr="00E2149D">
        <w:rPr>
          <w:position w:val="-12"/>
        </w:rPr>
        <w:object w:dxaOrig="279" w:dyaOrig="360">
          <v:shape id="_x0000_i1086" type="#_x0000_t75" style="width:13.5pt;height:18pt" o:ole="">
            <v:imagedata r:id="rId124" o:title=""/>
          </v:shape>
          <o:OLEObject Type="Embed" ProgID="Equation.3" ShapeID="_x0000_i1086" DrawAspect="Content" ObjectID="_1334783904" r:id="rId125"/>
        </w:object>
      </w:r>
      <w:r w:rsidRPr="00E2149D">
        <w:t xml:space="preserve"> Sai số tương đối của a</w:t>
      </w:r>
    </w:p>
    <w:p w:rsidR="00EA6D21" w:rsidRPr="00E2149D" w:rsidRDefault="00EA6D21" w:rsidP="00EA6D21">
      <w:pPr>
        <w:pStyle w:val="Normal2"/>
      </w:pPr>
      <w:r w:rsidRPr="00E2149D">
        <w:t xml:space="preserve">       </w:t>
      </w:r>
      <w:r w:rsidRPr="00E2149D">
        <w:rPr>
          <w:position w:val="-12"/>
        </w:rPr>
        <w:object w:dxaOrig="279" w:dyaOrig="360">
          <v:shape id="_x0000_i1087" type="#_x0000_t75" style="width:13.5pt;height:18pt" o:ole="">
            <v:imagedata r:id="rId124" o:title=""/>
          </v:shape>
          <o:OLEObject Type="Embed" ProgID="Equation.3" ShapeID="_x0000_i1087" DrawAspect="Content" ObjectID="_1334783905" r:id="rId126"/>
        </w:object>
      </w:r>
      <w:r w:rsidRPr="00E2149D">
        <w:t xml:space="preserve"> = </w:t>
      </w:r>
      <w:r w:rsidRPr="00E2149D">
        <w:rPr>
          <w:position w:val="-32"/>
        </w:rPr>
        <w:object w:dxaOrig="400" w:dyaOrig="720">
          <v:shape id="_x0000_i1088" type="#_x0000_t75" style="width:20.25pt;height:36pt" o:ole="">
            <v:imagedata r:id="rId127" o:title=""/>
          </v:shape>
          <o:OLEObject Type="Embed" ProgID="Equation.3" ShapeID="_x0000_i1088" DrawAspect="Content" ObjectID="_1334783906" r:id="rId128"/>
        </w:object>
      </w:r>
    </w:p>
    <w:p w:rsidR="00EA6D21" w:rsidRPr="00E2149D" w:rsidRDefault="00EA6D21" w:rsidP="00EA6D21">
      <w:pPr>
        <w:pStyle w:val="Normal2"/>
      </w:pPr>
      <w:r w:rsidRPr="00E2149D">
        <w:t xml:space="preserve">Nếu </w:t>
      </w:r>
      <w:r w:rsidRPr="00E2149D">
        <w:rPr>
          <w:position w:val="-6"/>
        </w:rPr>
        <w:object w:dxaOrig="220" w:dyaOrig="260">
          <v:shape id="_x0000_i1089" type="#_x0000_t75" style="width:11.25pt;height:12.75pt" o:ole="" o:bullet="t">
            <v:imagedata r:id="rId100" o:title=""/>
          </v:shape>
          <o:OLEObject Type="Embed" ProgID="Equation.3" ShapeID="_x0000_i1089" DrawAspect="Content" ObjectID="_1334783907" r:id="rId129"/>
        </w:object>
      </w:r>
      <w:r w:rsidRPr="00E2149D">
        <w:t xml:space="preserve"> = a </w:t>
      </w:r>
      <w:r w:rsidRPr="00E2149D">
        <w:rPr>
          <w:position w:val="-4"/>
        </w:rPr>
        <w:object w:dxaOrig="220" w:dyaOrig="240">
          <v:shape id="_x0000_i1090" type="#_x0000_t75" style="width:11.25pt;height:12pt" o:ole="">
            <v:imagedata r:id="rId130" o:title=""/>
          </v:shape>
          <o:OLEObject Type="Embed" ProgID="Equation.3" ShapeID="_x0000_i1090" DrawAspect="Content" ObjectID="_1334783908" r:id="rId131"/>
        </w:object>
      </w:r>
      <w:r w:rsidRPr="00E2149D">
        <w:t>d</w:t>
      </w:r>
    </w:p>
    <w:p w:rsidR="00EA6D21" w:rsidRPr="00E2149D" w:rsidRDefault="00EA6D21" w:rsidP="00EA6D21">
      <w:pPr>
        <w:pStyle w:val="Normal2"/>
      </w:pPr>
      <w:r w:rsidRPr="00E2149D">
        <w:t xml:space="preserve">thì </w:t>
      </w:r>
      <w:r w:rsidRPr="00E2149D">
        <w:rPr>
          <w:position w:val="-12"/>
        </w:rPr>
        <w:object w:dxaOrig="320" w:dyaOrig="360">
          <v:shape id="_x0000_i1091" type="#_x0000_t75" style="width:16.5pt;height:18pt" o:ole="">
            <v:imagedata r:id="rId102" o:title=""/>
          </v:shape>
          <o:OLEObject Type="Embed" ProgID="Equation.3" ShapeID="_x0000_i1091" DrawAspect="Content" ObjectID="_1334783909" r:id="rId132"/>
        </w:object>
      </w:r>
      <w:r w:rsidRPr="00E2149D">
        <w:rPr>
          <w:position w:val="-4"/>
        </w:rPr>
        <w:object w:dxaOrig="200" w:dyaOrig="240">
          <v:shape id="_x0000_i1092" type="#_x0000_t75" style="width:9.75pt;height:12pt" o:ole="">
            <v:imagedata r:id="rId108" o:title=""/>
          </v:shape>
          <o:OLEObject Type="Embed" ProgID="Equation.3" ShapeID="_x0000_i1092" DrawAspect="Content" ObjectID="_1334783910" r:id="rId133"/>
        </w:object>
      </w:r>
      <w:r w:rsidRPr="00E2149D">
        <w:t>d</w:t>
      </w:r>
    </w:p>
    <w:p w:rsidR="00EA6D21" w:rsidRPr="00E2149D" w:rsidRDefault="00EA6D21" w:rsidP="00EA6D21">
      <w:pPr>
        <w:pStyle w:val="Normal2"/>
      </w:pPr>
      <w:r w:rsidRPr="00E2149D">
        <w:t xml:space="preserve">   </w:t>
      </w:r>
      <w:r w:rsidRPr="00E2149D">
        <w:rPr>
          <w:position w:val="-12"/>
        </w:rPr>
        <w:object w:dxaOrig="279" w:dyaOrig="360">
          <v:shape id="_x0000_i1093" type="#_x0000_t75" style="width:13.5pt;height:18pt" o:ole="">
            <v:imagedata r:id="rId124" o:title=""/>
          </v:shape>
          <o:OLEObject Type="Embed" ProgID="Equation.3" ShapeID="_x0000_i1093" DrawAspect="Content" ObjectID="_1334783911" r:id="rId134"/>
        </w:object>
      </w:r>
      <w:r w:rsidRPr="00E2149D">
        <w:rPr>
          <w:position w:val="-4"/>
        </w:rPr>
        <w:object w:dxaOrig="200" w:dyaOrig="240">
          <v:shape id="_x0000_i1094" type="#_x0000_t75" style="width:9.75pt;height:12pt" o:ole="">
            <v:imagedata r:id="rId108" o:title=""/>
          </v:shape>
          <o:OLEObject Type="Embed" ProgID="Equation.3" ShapeID="_x0000_i1094" DrawAspect="Content" ObjectID="_1334783912" r:id="rId135"/>
        </w:object>
      </w:r>
      <w:r w:rsidRPr="00E2149D">
        <w:rPr>
          <w:position w:val="-32"/>
        </w:rPr>
        <w:object w:dxaOrig="300" w:dyaOrig="700">
          <v:shape id="_x0000_i1095" type="#_x0000_t75" style="width:15pt;height:34.5pt" o:ole="">
            <v:imagedata r:id="rId136" o:title=""/>
          </v:shape>
          <o:OLEObject Type="Embed" ProgID="Equation.3" ShapeID="_x0000_i1095" DrawAspect="Content" ObjectID="_1334783913" r:id="rId137"/>
        </w:object>
      </w:r>
    </w:p>
    <w:p w:rsidR="00EA6D21" w:rsidRPr="00E2149D" w:rsidRDefault="00EA6D21" w:rsidP="00EA6D21">
      <w:pPr>
        <w:pStyle w:val="Normal2"/>
      </w:pPr>
      <w:r w:rsidRPr="00E2149D">
        <w:t xml:space="preserve">Lưu ý: </w:t>
      </w:r>
      <w:r w:rsidRPr="00E2149D">
        <w:rPr>
          <w:position w:val="-32"/>
        </w:rPr>
        <w:object w:dxaOrig="300" w:dyaOrig="700">
          <v:shape id="_x0000_i1096" type="#_x0000_t75" style="width:15pt;height:34.5pt" o:ole="">
            <v:imagedata r:id="rId136" o:title=""/>
          </v:shape>
          <o:OLEObject Type="Embed" ProgID="Equation.3" ShapeID="_x0000_i1096" DrawAspect="Content" ObjectID="_1334783914" r:id="rId138"/>
        </w:object>
      </w:r>
      <w:r w:rsidRPr="00E2149D">
        <w:t xml:space="preserve"> cng b thì độ chính xc của phép đo càng cao.Nếu </w:t>
      </w:r>
      <w:r w:rsidRPr="00E2149D">
        <w:rPr>
          <w:position w:val="-6"/>
        </w:rPr>
        <w:object w:dxaOrig="200" w:dyaOrig="260">
          <v:shape id="_x0000_i1097" type="#_x0000_t75" style="width:9.75pt;height:12.75pt" o:ole="">
            <v:imagedata r:id="rId110" o:title=""/>
          </v:shape>
          <o:OLEObject Type="Embed" ProgID="Equation.3" ShapeID="_x0000_i1097" DrawAspect="Content" ObjectID="_1334783915" r:id="rId139"/>
        </w:object>
      </w:r>
      <w:r w:rsidRPr="00E2149D">
        <w:t>= a</w:t>
      </w:r>
      <w:r w:rsidRPr="00E2149D">
        <w:rPr>
          <w:position w:val="-4"/>
        </w:rPr>
        <w:object w:dxaOrig="220" w:dyaOrig="240">
          <v:shape id="_x0000_i1098" type="#_x0000_t75" style="width:11.25pt;height:12pt" o:ole="">
            <v:imagedata r:id="rId122" o:title=""/>
          </v:shape>
          <o:OLEObject Type="Embed" ProgID="Equation.3" ShapeID="_x0000_i1098" DrawAspect="Content" ObjectID="_1334783916" r:id="rId140"/>
        </w:object>
      </w:r>
      <w:r w:rsidRPr="00E2149D">
        <w:t xml:space="preserve">d  thì </w:t>
      </w:r>
      <w:r w:rsidRPr="00E2149D">
        <w:rPr>
          <w:position w:val="-12"/>
        </w:rPr>
        <w:object w:dxaOrig="320" w:dyaOrig="360">
          <v:shape id="_x0000_i1099" type="#_x0000_t75" style="width:16.5pt;height:18pt" o:ole="">
            <v:imagedata r:id="rId114" o:title=""/>
          </v:shape>
          <o:OLEObject Type="Embed" ProgID="Equation.3" ShapeID="_x0000_i1099" DrawAspect="Content" ObjectID="_1334783917" r:id="rId141"/>
        </w:object>
      </w:r>
      <w:r w:rsidRPr="00E2149D">
        <w:rPr>
          <w:position w:val="-4"/>
        </w:rPr>
        <w:object w:dxaOrig="220" w:dyaOrig="240">
          <v:shape id="_x0000_i1100" type="#_x0000_t75" style="width:9.75pt;height:12pt" o:ole="">
            <v:imagedata r:id="rId116" o:title=""/>
          </v:shape>
          <o:OLEObject Type="Embed" ProgID="Equation.3" ShapeID="_x0000_i1100" DrawAspect="Content" ObjectID="_1334783918" r:id="rId142"/>
        </w:object>
      </w:r>
      <w:r w:rsidRPr="00E2149D">
        <w:t xml:space="preserve"> d .Do đó </w:t>
      </w:r>
      <w:r w:rsidRPr="00E2149D">
        <w:rPr>
          <w:position w:val="-32"/>
        </w:rPr>
        <w:object w:dxaOrig="880" w:dyaOrig="720">
          <v:shape id="_x0000_i1101" type="#_x0000_t75" style="width:43.5pt;height:36pt" o:ole="">
            <v:imagedata r:id="rId143" o:title=""/>
          </v:shape>
          <o:OLEObject Type="Embed" ProgID="Equation.3" ShapeID="_x0000_i1101" DrawAspect="Content" ObjectID="_1334783919" r:id="rId144"/>
        </w:object>
      </w:r>
      <w:r w:rsidRPr="00E2149D">
        <w:t xml:space="preserve"> .Nếu nó càng nhỏ thì chất lượng phép tính toán đo đạc càng cao.Người ta thường viết sai số tương đối dưới dạng phần trăm.</w:t>
      </w:r>
    </w:p>
    <w:p w:rsidR="00EA6D21" w:rsidRPr="00E2149D" w:rsidRDefault="00EA6D21" w:rsidP="00EA6D21">
      <w:pPr>
        <w:pStyle w:val="Normal2"/>
      </w:pPr>
      <w:r w:rsidRPr="00E2149D">
        <w:t>3.Số quy tròn</w:t>
      </w:r>
    </w:p>
    <w:p w:rsidR="00EA6D21" w:rsidRPr="00E2149D" w:rsidRDefault="00EA6D21" w:rsidP="00EA6D21">
      <w:pPr>
        <w:pStyle w:val="Normal2"/>
      </w:pPr>
      <w:r w:rsidRPr="00E2149D">
        <w:t>a. Nguyên tắc quy tròn</w:t>
      </w:r>
    </w:p>
    <w:p w:rsidR="00EA6D21" w:rsidRPr="00E2149D" w:rsidRDefault="00EA6D21" w:rsidP="00EA6D21">
      <w:pPr>
        <w:pStyle w:val="Normal2"/>
      </w:pPr>
      <w:r w:rsidRPr="00E2149D">
        <w:lastRenderedPageBreak/>
        <w:t>Nếu chữ số ngay sau hàng quy tròn nhỏ hơn 5 thì ta chỉ việc thay thế chữ số đó và các chữ số bên phải nó bởi 0</w:t>
      </w:r>
    </w:p>
    <w:p w:rsidR="00EA6D21" w:rsidRPr="00E2149D" w:rsidRDefault="00EA6D21" w:rsidP="00EA6D21">
      <w:pPr>
        <w:pStyle w:val="Normal2"/>
      </w:pPr>
      <w:r w:rsidRPr="00E2149D">
        <w:t>Nếu chữ số ngay sau hàng quy tròn lớn hơn hay bằng 5 thì ta thay thế chữ số đó và các chữ số bên phải nó bởi 0 và cộng thêm một đơn vị vào chữ số ở hàng quy</w:t>
      </w:r>
    </w:p>
    <w:p w:rsidR="00EA6D21" w:rsidRPr="00E2149D" w:rsidRDefault="00EA6D21" w:rsidP="00EA6D21">
      <w:pPr>
        <w:pStyle w:val="Normal2"/>
      </w:pPr>
      <w:r w:rsidRPr="00E2149D">
        <w:t>Nhận xét : Khi thay số đúng bởi số quy tròn đến một hàng nào đó thì sai số tuyệt đối của số quy tròn không vươt quá nửa đơn vị của hàng quy tròn .</w:t>
      </w:r>
    </w:p>
    <w:p w:rsidR="00EA6D21" w:rsidRPr="00E2149D" w:rsidRDefault="00EA6D21" w:rsidP="00EA6D21">
      <w:pPr>
        <w:pStyle w:val="Normal2"/>
      </w:pPr>
      <w:r w:rsidRPr="00E2149D">
        <w:t xml:space="preserve">b. Cách viết số quy tròn </w:t>
      </w:r>
    </w:p>
    <w:p w:rsidR="00EA6D21" w:rsidRPr="00EA6D21" w:rsidRDefault="00EA6D21" w:rsidP="00EA6D21">
      <w:pPr>
        <w:pStyle w:val="Normal2"/>
      </w:pPr>
    </w:p>
    <w:sectPr w:rsidR="00EA6D21" w:rsidRPr="00EA6D21" w:rsidSect="002D6FC5">
      <w:headerReference w:type="default" r:id="rId145"/>
      <w:footerReference w:type="default" r:id="rId146"/>
      <w:endnotePr>
        <w:numFmt w:val="decimal"/>
      </w:endnote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392F" w:rsidRDefault="00F3392F">
      <w:pPr>
        <w:spacing w:line="240" w:lineRule="auto"/>
      </w:pPr>
      <w:r>
        <w:separator/>
      </w:r>
    </w:p>
  </w:endnote>
  <w:endnote w:type="continuationSeparator" w:id="0">
    <w:p w:rsidR="00F3392F" w:rsidRDefault="00F3392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2D6FC5">
      <w:tc>
        <w:tcPr>
          <w:tcW w:w="3162" w:type="dxa"/>
          <w:tcBorders>
            <w:top w:val="nil"/>
            <w:left w:val="nil"/>
            <w:bottom w:val="nil"/>
            <w:right w:val="nil"/>
          </w:tcBorders>
        </w:tcPr>
        <w:p w:rsidR="002D6FC5" w:rsidRDefault="00E64596">
          <w:pPr>
            <w:ind w:right="360"/>
            <w:rPr>
              <w:sz w:val="24"/>
            </w:rPr>
          </w:pPr>
          <w:r>
            <w:t>Confidential</w:t>
          </w:r>
        </w:p>
      </w:tc>
      <w:tc>
        <w:tcPr>
          <w:tcW w:w="3162" w:type="dxa"/>
          <w:tcBorders>
            <w:top w:val="nil"/>
            <w:left w:val="nil"/>
            <w:bottom w:val="nil"/>
            <w:right w:val="nil"/>
          </w:tcBorders>
        </w:tcPr>
        <w:p w:rsidR="00D87E78" w:rsidRDefault="00247361" w:rsidP="00D87E78">
          <w:pPr>
            <w:jc w:val="center"/>
          </w:pPr>
          <w:r>
            <w:fldChar w:fldCharType="begin"/>
          </w:r>
          <w:r w:rsidR="00E64596">
            <w:instrText>symbol 211 \f "Symbol" \s 10</w:instrText>
          </w:r>
          <w:r>
            <w:fldChar w:fldCharType="separate"/>
          </w:r>
          <w:r w:rsidR="00E64596">
            <w:rPr>
              <w:rFonts w:ascii="Symbol" w:hAnsi="Symbol"/>
            </w:rPr>
            <w:t>Ó</w:t>
          </w:r>
          <w:r>
            <w:fldChar w:fldCharType="end"/>
          </w:r>
          <w:r w:rsidR="00D87E78">
            <w:t>Xây dựng phần mềm group 11-15</w:t>
          </w:r>
        </w:p>
        <w:p w:rsidR="002D6FC5" w:rsidRDefault="00E64596" w:rsidP="00D87E78">
          <w:pPr>
            <w:jc w:val="center"/>
          </w:pPr>
          <w:r>
            <w:t xml:space="preserve">, </w:t>
          </w:r>
          <w:r w:rsidR="00247361">
            <w:fldChar w:fldCharType="begin"/>
          </w:r>
          <w:r>
            <w:instrText xml:space="preserve"> DATE \@ "yyyy" </w:instrText>
          </w:r>
          <w:r w:rsidR="00247361">
            <w:fldChar w:fldCharType="separate"/>
          </w:r>
          <w:r w:rsidR="00DE15B8">
            <w:rPr>
              <w:noProof/>
            </w:rPr>
            <w:t>2010</w:t>
          </w:r>
          <w:r w:rsidR="00247361">
            <w:fldChar w:fldCharType="end"/>
          </w:r>
        </w:p>
      </w:tc>
      <w:tc>
        <w:tcPr>
          <w:tcW w:w="3162" w:type="dxa"/>
          <w:tcBorders>
            <w:top w:val="nil"/>
            <w:left w:val="nil"/>
            <w:bottom w:val="nil"/>
            <w:right w:val="nil"/>
          </w:tcBorders>
        </w:tcPr>
        <w:p w:rsidR="002D6FC5" w:rsidRDefault="00E64596">
          <w:pPr>
            <w:jc w:val="right"/>
          </w:pPr>
          <w:r>
            <w:t xml:space="preserve">Page </w:t>
          </w:r>
          <w:r w:rsidR="00247361">
            <w:rPr>
              <w:rStyle w:val="PageNumber"/>
            </w:rPr>
            <w:fldChar w:fldCharType="begin"/>
          </w:r>
          <w:r>
            <w:rPr>
              <w:rStyle w:val="PageNumber"/>
            </w:rPr>
            <w:instrText xml:space="preserve">page </w:instrText>
          </w:r>
          <w:r w:rsidR="00247361">
            <w:rPr>
              <w:rStyle w:val="PageNumber"/>
            </w:rPr>
            <w:fldChar w:fldCharType="separate"/>
          </w:r>
          <w:r w:rsidR="00DE15B8">
            <w:rPr>
              <w:rStyle w:val="PageNumber"/>
              <w:noProof/>
            </w:rPr>
            <w:t>7</w:t>
          </w:r>
          <w:r w:rsidR="00247361">
            <w:rPr>
              <w:rStyle w:val="PageNumber"/>
            </w:rPr>
            <w:fldChar w:fldCharType="end"/>
          </w:r>
        </w:p>
      </w:tc>
    </w:tr>
  </w:tbl>
  <w:p w:rsidR="002D6FC5" w:rsidRDefault="002D6F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392F" w:rsidRDefault="00F3392F">
      <w:pPr>
        <w:spacing w:line="240" w:lineRule="auto"/>
      </w:pPr>
      <w:r>
        <w:separator/>
      </w:r>
    </w:p>
  </w:footnote>
  <w:footnote w:type="continuationSeparator" w:id="0">
    <w:p w:rsidR="00F3392F" w:rsidRDefault="00F3392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FC5" w:rsidRDefault="002D6FC5">
    <w:pPr>
      <w:rPr>
        <w:sz w:val="24"/>
      </w:rPr>
    </w:pPr>
  </w:p>
  <w:p w:rsidR="002D6FC5" w:rsidRDefault="002D6FC5">
    <w:pPr>
      <w:pBdr>
        <w:top w:val="single" w:sz="6" w:space="1" w:color="auto"/>
      </w:pBdr>
      <w:rPr>
        <w:sz w:val="24"/>
      </w:rPr>
    </w:pPr>
  </w:p>
  <w:p w:rsidR="002D6FC5" w:rsidRDefault="00593BA6">
    <w:pPr>
      <w:pBdr>
        <w:bottom w:val="single" w:sz="6" w:space="1" w:color="auto"/>
      </w:pBdr>
      <w:jc w:val="right"/>
      <w:rPr>
        <w:rFonts w:ascii="Arial" w:hAnsi="Arial"/>
        <w:b/>
        <w:sz w:val="36"/>
      </w:rPr>
    </w:pPr>
    <w:r>
      <w:rPr>
        <w:rFonts w:ascii="Arial" w:hAnsi="Arial"/>
        <w:b/>
        <w:sz w:val="36"/>
      </w:rPr>
      <w:t>Ho Chi Minh City Of Science</w:t>
    </w:r>
  </w:p>
  <w:p w:rsidR="002D6FC5" w:rsidRDefault="002D6FC5">
    <w:pPr>
      <w:pBdr>
        <w:bottom w:val="single" w:sz="6" w:space="1" w:color="auto"/>
      </w:pBdr>
      <w:jc w:val="right"/>
      <w:rPr>
        <w:sz w:val="24"/>
      </w:rPr>
    </w:pPr>
  </w:p>
  <w:p w:rsidR="002D6FC5" w:rsidRDefault="002D6FC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2D6FC5">
      <w:tc>
        <w:tcPr>
          <w:tcW w:w="6379" w:type="dxa"/>
        </w:tcPr>
        <w:p w:rsidR="002D6FC5" w:rsidRDefault="00247361" w:rsidP="00593BA6">
          <w:fldSimple w:instr="subject  \* Mergeformat ">
            <w:r w:rsidR="00593BA6">
              <w:t>Phần mềm học Toán lớp 10</w:t>
            </w:r>
          </w:fldSimple>
        </w:p>
      </w:tc>
      <w:tc>
        <w:tcPr>
          <w:tcW w:w="3179" w:type="dxa"/>
        </w:tcPr>
        <w:p w:rsidR="002D6FC5" w:rsidRDefault="00593BA6">
          <w:pPr>
            <w:tabs>
              <w:tab w:val="left" w:pos="1135"/>
            </w:tabs>
            <w:spacing w:before="40"/>
            <w:ind w:right="68"/>
          </w:pPr>
          <w:r>
            <w:t xml:space="preserve">  Version:           1.0</w:t>
          </w:r>
        </w:p>
      </w:tc>
    </w:tr>
    <w:tr w:rsidR="002D6FC5">
      <w:tc>
        <w:tcPr>
          <w:tcW w:w="6379" w:type="dxa"/>
        </w:tcPr>
        <w:p w:rsidR="002D6FC5" w:rsidRDefault="002D6FC5" w:rsidP="00593BA6"/>
      </w:tc>
      <w:tc>
        <w:tcPr>
          <w:tcW w:w="3179" w:type="dxa"/>
        </w:tcPr>
        <w:p w:rsidR="002D6FC5" w:rsidRDefault="00E64596" w:rsidP="00593BA6">
          <w:r>
            <w:t xml:space="preserve">  Date:  </w:t>
          </w:r>
          <w:r w:rsidR="00EA6D21">
            <w:t>07/05</w:t>
          </w:r>
          <w:r w:rsidR="00593BA6">
            <w:t>/2010</w:t>
          </w:r>
        </w:p>
      </w:tc>
    </w:tr>
    <w:tr w:rsidR="002D6FC5">
      <w:tc>
        <w:tcPr>
          <w:tcW w:w="9558" w:type="dxa"/>
          <w:gridSpan w:val="2"/>
        </w:tcPr>
        <w:p w:rsidR="002D6FC5" w:rsidRDefault="002D6FC5"/>
      </w:tc>
    </w:tr>
  </w:tbl>
  <w:p w:rsidR="002D6FC5" w:rsidRDefault="002D6F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E246F56"/>
    <w:multiLevelType w:val="multilevel"/>
    <w:tmpl w:val="E6C0CF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E742EDA"/>
    <w:multiLevelType w:val="hybridMultilevel"/>
    <w:tmpl w:val="93A83F0C"/>
    <w:lvl w:ilvl="0" w:tplc="6BA89A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1"/>
  </w:num>
  <w:num w:numId="12">
    <w:abstractNumId w:val="9"/>
  </w:num>
  <w:num w:numId="13">
    <w:abstractNumId w:val="19"/>
  </w:num>
  <w:num w:numId="14">
    <w:abstractNumId w:val="8"/>
  </w:num>
  <w:num w:numId="15">
    <w:abstractNumId w:val="4"/>
  </w:num>
  <w:num w:numId="16">
    <w:abstractNumId w:val="18"/>
  </w:num>
  <w:num w:numId="17">
    <w:abstractNumId w:val="14"/>
  </w:num>
  <w:num w:numId="18">
    <w:abstractNumId w:val="6"/>
  </w:num>
  <w:num w:numId="19">
    <w:abstractNumId w:val="13"/>
  </w:num>
  <w:num w:numId="20">
    <w:abstractNumId w:val="7"/>
  </w:num>
  <w:num w:numId="21">
    <w:abstractNumId w:val="17"/>
  </w:num>
  <w:num w:numId="22">
    <w:abstractNumId w:val="5"/>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rsids>
    <w:rsidRoot w:val="00593BA6"/>
    <w:rsid w:val="0010600A"/>
    <w:rsid w:val="00247361"/>
    <w:rsid w:val="002563BD"/>
    <w:rsid w:val="0026782C"/>
    <w:rsid w:val="002A20B4"/>
    <w:rsid w:val="002D6FC5"/>
    <w:rsid w:val="00335473"/>
    <w:rsid w:val="003C3917"/>
    <w:rsid w:val="003F7D3E"/>
    <w:rsid w:val="00593BA6"/>
    <w:rsid w:val="0072650A"/>
    <w:rsid w:val="008A112F"/>
    <w:rsid w:val="009E1627"/>
    <w:rsid w:val="00A14B5D"/>
    <w:rsid w:val="00BE4366"/>
    <w:rsid w:val="00C671CE"/>
    <w:rsid w:val="00C81C46"/>
    <w:rsid w:val="00CC2924"/>
    <w:rsid w:val="00D72E29"/>
    <w:rsid w:val="00D87E78"/>
    <w:rsid w:val="00DD690C"/>
    <w:rsid w:val="00DE15B8"/>
    <w:rsid w:val="00E64596"/>
    <w:rsid w:val="00EA6D21"/>
    <w:rsid w:val="00F339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D6FC5"/>
    <w:pPr>
      <w:widowControl w:val="0"/>
      <w:spacing w:line="240" w:lineRule="atLeast"/>
    </w:pPr>
  </w:style>
  <w:style w:type="paragraph" w:styleId="Heading1">
    <w:name w:val="heading 1"/>
    <w:basedOn w:val="Normal"/>
    <w:next w:val="Normal"/>
    <w:qFormat/>
    <w:rsid w:val="002D6FC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2D6FC5"/>
    <w:pPr>
      <w:numPr>
        <w:ilvl w:val="1"/>
      </w:numPr>
      <w:outlineLvl w:val="1"/>
    </w:pPr>
    <w:rPr>
      <w:sz w:val="20"/>
    </w:rPr>
  </w:style>
  <w:style w:type="paragraph" w:styleId="Heading3">
    <w:name w:val="heading 3"/>
    <w:basedOn w:val="Heading1"/>
    <w:next w:val="Normal"/>
    <w:qFormat/>
    <w:rsid w:val="002D6FC5"/>
    <w:pPr>
      <w:numPr>
        <w:ilvl w:val="2"/>
      </w:numPr>
      <w:outlineLvl w:val="2"/>
    </w:pPr>
    <w:rPr>
      <w:b w:val="0"/>
      <w:i/>
      <w:sz w:val="20"/>
    </w:rPr>
  </w:style>
  <w:style w:type="paragraph" w:styleId="Heading4">
    <w:name w:val="heading 4"/>
    <w:basedOn w:val="Heading1"/>
    <w:next w:val="Normal"/>
    <w:qFormat/>
    <w:rsid w:val="002D6FC5"/>
    <w:pPr>
      <w:numPr>
        <w:ilvl w:val="3"/>
      </w:numPr>
      <w:outlineLvl w:val="3"/>
    </w:pPr>
    <w:rPr>
      <w:b w:val="0"/>
      <w:sz w:val="20"/>
    </w:rPr>
  </w:style>
  <w:style w:type="paragraph" w:styleId="Heading5">
    <w:name w:val="heading 5"/>
    <w:basedOn w:val="Normal"/>
    <w:next w:val="Normal"/>
    <w:qFormat/>
    <w:rsid w:val="002D6FC5"/>
    <w:pPr>
      <w:numPr>
        <w:ilvl w:val="4"/>
        <w:numId w:val="1"/>
      </w:numPr>
      <w:spacing w:before="240" w:after="60"/>
      <w:ind w:left="2880"/>
      <w:outlineLvl w:val="4"/>
    </w:pPr>
    <w:rPr>
      <w:sz w:val="22"/>
    </w:rPr>
  </w:style>
  <w:style w:type="paragraph" w:styleId="Heading6">
    <w:name w:val="heading 6"/>
    <w:basedOn w:val="Normal"/>
    <w:next w:val="Normal"/>
    <w:qFormat/>
    <w:rsid w:val="002D6FC5"/>
    <w:pPr>
      <w:numPr>
        <w:ilvl w:val="5"/>
        <w:numId w:val="1"/>
      </w:numPr>
      <w:spacing w:before="240" w:after="60"/>
      <w:ind w:left="2880"/>
      <w:outlineLvl w:val="5"/>
    </w:pPr>
    <w:rPr>
      <w:i/>
      <w:sz w:val="22"/>
    </w:rPr>
  </w:style>
  <w:style w:type="paragraph" w:styleId="Heading7">
    <w:name w:val="heading 7"/>
    <w:basedOn w:val="Normal"/>
    <w:next w:val="Normal"/>
    <w:qFormat/>
    <w:rsid w:val="002D6FC5"/>
    <w:pPr>
      <w:numPr>
        <w:ilvl w:val="6"/>
        <w:numId w:val="1"/>
      </w:numPr>
      <w:spacing w:before="240" w:after="60"/>
      <w:ind w:left="2880"/>
      <w:outlineLvl w:val="6"/>
    </w:pPr>
  </w:style>
  <w:style w:type="paragraph" w:styleId="Heading8">
    <w:name w:val="heading 8"/>
    <w:basedOn w:val="Normal"/>
    <w:next w:val="Normal"/>
    <w:qFormat/>
    <w:rsid w:val="002D6FC5"/>
    <w:pPr>
      <w:numPr>
        <w:ilvl w:val="7"/>
        <w:numId w:val="1"/>
      </w:numPr>
      <w:spacing w:before="240" w:after="60"/>
      <w:ind w:left="2880"/>
      <w:outlineLvl w:val="7"/>
    </w:pPr>
    <w:rPr>
      <w:i/>
    </w:rPr>
  </w:style>
  <w:style w:type="paragraph" w:styleId="Heading9">
    <w:name w:val="heading 9"/>
    <w:basedOn w:val="Normal"/>
    <w:next w:val="Normal"/>
    <w:qFormat/>
    <w:rsid w:val="002D6FC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2D6FC5"/>
    <w:pPr>
      <w:spacing w:before="80"/>
      <w:ind w:left="720"/>
      <w:jc w:val="both"/>
    </w:pPr>
    <w:rPr>
      <w:color w:val="000000"/>
      <w:lang w:val="en-AU"/>
    </w:rPr>
  </w:style>
  <w:style w:type="paragraph" w:styleId="Title">
    <w:name w:val="Title"/>
    <w:basedOn w:val="Normal"/>
    <w:next w:val="Normal"/>
    <w:qFormat/>
    <w:rsid w:val="002D6FC5"/>
    <w:pPr>
      <w:spacing w:line="240" w:lineRule="auto"/>
      <w:jc w:val="center"/>
    </w:pPr>
    <w:rPr>
      <w:rFonts w:ascii="Arial" w:hAnsi="Arial"/>
      <w:b/>
      <w:sz w:val="36"/>
    </w:rPr>
  </w:style>
  <w:style w:type="paragraph" w:styleId="Subtitle">
    <w:name w:val="Subtitle"/>
    <w:basedOn w:val="Normal"/>
    <w:qFormat/>
    <w:rsid w:val="002D6FC5"/>
    <w:pPr>
      <w:spacing w:after="60"/>
      <w:jc w:val="center"/>
    </w:pPr>
    <w:rPr>
      <w:rFonts w:ascii="Arial" w:hAnsi="Arial"/>
      <w:i/>
      <w:sz w:val="36"/>
      <w:lang w:val="en-AU"/>
    </w:rPr>
  </w:style>
  <w:style w:type="paragraph" w:styleId="NormalIndent">
    <w:name w:val="Normal Indent"/>
    <w:basedOn w:val="Normal"/>
    <w:semiHidden/>
    <w:rsid w:val="002D6FC5"/>
    <w:pPr>
      <w:ind w:left="900" w:hanging="900"/>
    </w:pPr>
  </w:style>
  <w:style w:type="paragraph" w:styleId="TOC1">
    <w:name w:val="toc 1"/>
    <w:basedOn w:val="Normal"/>
    <w:next w:val="Normal"/>
    <w:uiPriority w:val="39"/>
    <w:rsid w:val="002D6FC5"/>
    <w:pPr>
      <w:tabs>
        <w:tab w:val="right" w:pos="9360"/>
      </w:tabs>
      <w:spacing w:before="240" w:after="60"/>
      <w:ind w:right="720"/>
    </w:pPr>
  </w:style>
  <w:style w:type="paragraph" w:styleId="TOC2">
    <w:name w:val="toc 2"/>
    <w:basedOn w:val="Normal"/>
    <w:next w:val="Normal"/>
    <w:uiPriority w:val="39"/>
    <w:rsid w:val="002D6FC5"/>
    <w:pPr>
      <w:tabs>
        <w:tab w:val="right" w:pos="9360"/>
      </w:tabs>
      <w:ind w:left="432" w:right="720"/>
    </w:pPr>
  </w:style>
  <w:style w:type="paragraph" w:styleId="TOC3">
    <w:name w:val="toc 3"/>
    <w:basedOn w:val="Normal"/>
    <w:next w:val="Normal"/>
    <w:uiPriority w:val="39"/>
    <w:rsid w:val="002D6FC5"/>
    <w:pPr>
      <w:tabs>
        <w:tab w:val="left" w:pos="1440"/>
        <w:tab w:val="right" w:pos="9360"/>
      </w:tabs>
      <w:ind w:left="864"/>
    </w:pPr>
  </w:style>
  <w:style w:type="paragraph" w:styleId="Header">
    <w:name w:val="header"/>
    <w:basedOn w:val="Normal"/>
    <w:semiHidden/>
    <w:rsid w:val="002D6FC5"/>
    <w:pPr>
      <w:tabs>
        <w:tab w:val="center" w:pos="4320"/>
        <w:tab w:val="right" w:pos="8640"/>
      </w:tabs>
    </w:pPr>
  </w:style>
  <w:style w:type="paragraph" w:styleId="Footer">
    <w:name w:val="footer"/>
    <w:basedOn w:val="Normal"/>
    <w:semiHidden/>
    <w:rsid w:val="002D6FC5"/>
    <w:pPr>
      <w:tabs>
        <w:tab w:val="center" w:pos="4320"/>
        <w:tab w:val="right" w:pos="8640"/>
      </w:tabs>
    </w:pPr>
  </w:style>
  <w:style w:type="character" w:styleId="PageNumber">
    <w:name w:val="page number"/>
    <w:basedOn w:val="DefaultParagraphFont"/>
    <w:semiHidden/>
    <w:rsid w:val="002D6FC5"/>
  </w:style>
  <w:style w:type="paragraph" w:customStyle="1" w:styleId="Paragraph3">
    <w:name w:val="Paragraph3"/>
    <w:basedOn w:val="Normal"/>
    <w:rsid w:val="002D6FC5"/>
    <w:pPr>
      <w:spacing w:before="80" w:line="240" w:lineRule="auto"/>
      <w:ind w:left="1530"/>
      <w:jc w:val="both"/>
    </w:pPr>
  </w:style>
  <w:style w:type="paragraph" w:customStyle="1" w:styleId="Paragraph4">
    <w:name w:val="Paragraph4"/>
    <w:basedOn w:val="Normal"/>
    <w:rsid w:val="002D6FC5"/>
    <w:pPr>
      <w:spacing w:before="80" w:line="240" w:lineRule="auto"/>
      <w:ind w:left="2250"/>
      <w:jc w:val="both"/>
    </w:pPr>
  </w:style>
  <w:style w:type="paragraph" w:customStyle="1" w:styleId="Tabletext">
    <w:name w:val="Tabletext"/>
    <w:basedOn w:val="Normal"/>
    <w:rsid w:val="002D6FC5"/>
    <w:pPr>
      <w:keepLines/>
      <w:spacing w:after="120"/>
    </w:pPr>
  </w:style>
  <w:style w:type="paragraph" w:styleId="BodyText">
    <w:name w:val="Body Text"/>
    <w:basedOn w:val="Normal"/>
    <w:semiHidden/>
    <w:rsid w:val="002D6FC5"/>
    <w:pPr>
      <w:keepLines/>
      <w:spacing w:after="120"/>
      <w:ind w:left="720"/>
    </w:pPr>
  </w:style>
  <w:style w:type="paragraph" w:styleId="TOC4">
    <w:name w:val="toc 4"/>
    <w:basedOn w:val="Normal"/>
    <w:next w:val="Normal"/>
    <w:semiHidden/>
    <w:rsid w:val="002D6FC5"/>
    <w:pPr>
      <w:ind w:left="600"/>
    </w:pPr>
  </w:style>
  <w:style w:type="paragraph" w:styleId="TOC5">
    <w:name w:val="toc 5"/>
    <w:basedOn w:val="Normal"/>
    <w:next w:val="Normal"/>
    <w:semiHidden/>
    <w:rsid w:val="002D6FC5"/>
    <w:pPr>
      <w:ind w:left="800"/>
    </w:pPr>
  </w:style>
  <w:style w:type="paragraph" w:styleId="TOC6">
    <w:name w:val="toc 6"/>
    <w:basedOn w:val="Normal"/>
    <w:next w:val="Normal"/>
    <w:semiHidden/>
    <w:rsid w:val="002D6FC5"/>
    <w:pPr>
      <w:ind w:left="1000"/>
    </w:pPr>
  </w:style>
  <w:style w:type="paragraph" w:styleId="TOC7">
    <w:name w:val="toc 7"/>
    <w:basedOn w:val="Normal"/>
    <w:next w:val="Normal"/>
    <w:semiHidden/>
    <w:rsid w:val="002D6FC5"/>
    <w:pPr>
      <w:ind w:left="1200"/>
    </w:pPr>
  </w:style>
  <w:style w:type="paragraph" w:styleId="TOC8">
    <w:name w:val="toc 8"/>
    <w:basedOn w:val="Normal"/>
    <w:next w:val="Normal"/>
    <w:semiHidden/>
    <w:rsid w:val="002D6FC5"/>
    <w:pPr>
      <w:ind w:left="1400"/>
    </w:pPr>
  </w:style>
  <w:style w:type="paragraph" w:styleId="TOC9">
    <w:name w:val="toc 9"/>
    <w:basedOn w:val="Normal"/>
    <w:next w:val="Normal"/>
    <w:semiHidden/>
    <w:rsid w:val="002D6FC5"/>
    <w:pPr>
      <w:ind w:left="1600"/>
    </w:pPr>
  </w:style>
  <w:style w:type="paragraph" w:customStyle="1" w:styleId="Bullet1">
    <w:name w:val="Bullet1"/>
    <w:basedOn w:val="Normal"/>
    <w:rsid w:val="002D6FC5"/>
    <w:pPr>
      <w:ind w:left="720" w:hanging="432"/>
    </w:pPr>
  </w:style>
  <w:style w:type="paragraph" w:customStyle="1" w:styleId="Bullet2">
    <w:name w:val="Bullet2"/>
    <w:basedOn w:val="Normal"/>
    <w:rsid w:val="002D6FC5"/>
    <w:pPr>
      <w:ind w:left="1440" w:hanging="360"/>
    </w:pPr>
    <w:rPr>
      <w:color w:val="000080"/>
    </w:rPr>
  </w:style>
  <w:style w:type="paragraph" w:styleId="DocumentMap">
    <w:name w:val="Document Map"/>
    <w:basedOn w:val="Normal"/>
    <w:semiHidden/>
    <w:rsid w:val="002D6FC5"/>
    <w:pPr>
      <w:shd w:val="clear" w:color="auto" w:fill="000080"/>
    </w:pPr>
    <w:rPr>
      <w:rFonts w:ascii="Tahoma" w:hAnsi="Tahoma"/>
    </w:rPr>
  </w:style>
  <w:style w:type="character" w:styleId="FootnoteReference">
    <w:name w:val="footnote reference"/>
    <w:basedOn w:val="DefaultParagraphFont"/>
    <w:semiHidden/>
    <w:rsid w:val="002D6FC5"/>
    <w:rPr>
      <w:sz w:val="20"/>
      <w:vertAlign w:val="superscript"/>
    </w:rPr>
  </w:style>
  <w:style w:type="paragraph" w:styleId="FootnoteText">
    <w:name w:val="footnote text"/>
    <w:basedOn w:val="Normal"/>
    <w:semiHidden/>
    <w:rsid w:val="002D6FC5"/>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D6FC5"/>
    <w:pPr>
      <w:spacing w:before="480" w:after="60" w:line="240" w:lineRule="auto"/>
      <w:jc w:val="center"/>
    </w:pPr>
    <w:rPr>
      <w:rFonts w:ascii="Arial" w:hAnsi="Arial"/>
      <w:b/>
      <w:kern w:val="28"/>
      <w:sz w:val="32"/>
    </w:rPr>
  </w:style>
  <w:style w:type="paragraph" w:customStyle="1" w:styleId="Paragraph1">
    <w:name w:val="Paragraph1"/>
    <w:basedOn w:val="Normal"/>
    <w:rsid w:val="002D6FC5"/>
    <w:pPr>
      <w:spacing w:before="80" w:line="240" w:lineRule="auto"/>
      <w:jc w:val="both"/>
    </w:pPr>
  </w:style>
  <w:style w:type="paragraph" w:styleId="BodyText2">
    <w:name w:val="Body Text 2"/>
    <w:basedOn w:val="Normal"/>
    <w:semiHidden/>
    <w:rsid w:val="002D6FC5"/>
    <w:rPr>
      <w:i/>
      <w:color w:val="0000FF"/>
    </w:rPr>
  </w:style>
  <w:style w:type="paragraph" w:styleId="BodyTextIndent">
    <w:name w:val="Body Text Indent"/>
    <w:basedOn w:val="Normal"/>
    <w:semiHidden/>
    <w:rsid w:val="002D6FC5"/>
    <w:pPr>
      <w:ind w:left="720"/>
    </w:pPr>
    <w:rPr>
      <w:i/>
      <w:color w:val="0000FF"/>
      <w:u w:val="single"/>
    </w:rPr>
  </w:style>
  <w:style w:type="paragraph" w:customStyle="1" w:styleId="Body">
    <w:name w:val="Body"/>
    <w:basedOn w:val="Normal"/>
    <w:rsid w:val="002D6FC5"/>
    <w:pPr>
      <w:widowControl/>
      <w:spacing w:before="120" w:line="240" w:lineRule="auto"/>
      <w:jc w:val="both"/>
    </w:pPr>
    <w:rPr>
      <w:rFonts w:ascii="Book Antiqua" w:hAnsi="Book Antiqua"/>
    </w:rPr>
  </w:style>
  <w:style w:type="paragraph" w:customStyle="1" w:styleId="Bullet">
    <w:name w:val="Bullet"/>
    <w:basedOn w:val="Normal"/>
    <w:rsid w:val="002D6FC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link w:val="InfoBlueChar"/>
    <w:autoRedefine/>
    <w:rsid w:val="00EA6D21"/>
    <w:pPr>
      <w:spacing w:after="120"/>
      <w:ind w:left="720"/>
    </w:pPr>
    <w:rPr>
      <w:b/>
      <w:i/>
      <w:color w:val="0000FF"/>
    </w:rPr>
  </w:style>
  <w:style w:type="character" w:styleId="Hyperlink">
    <w:name w:val="Hyperlink"/>
    <w:basedOn w:val="DefaultParagraphFont"/>
    <w:semiHidden/>
    <w:rsid w:val="002D6FC5"/>
    <w:rPr>
      <w:color w:val="0000FF"/>
      <w:u w:val="single"/>
    </w:rPr>
  </w:style>
  <w:style w:type="paragraph" w:styleId="NormalWeb">
    <w:name w:val="Normal (Web)"/>
    <w:basedOn w:val="Normal"/>
    <w:semiHidden/>
    <w:rsid w:val="002D6FC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593B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BA6"/>
    <w:rPr>
      <w:rFonts w:ascii="Tahoma" w:hAnsi="Tahoma" w:cs="Tahoma"/>
      <w:sz w:val="16"/>
      <w:szCs w:val="16"/>
    </w:rPr>
  </w:style>
  <w:style w:type="paragraph" w:customStyle="1" w:styleId="Normal1">
    <w:name w:val="Normal1"/>
    <w:basedOn w:val="InfoBlue"/>
    <w:link w:val="NormalChar"/>
    <w:rsid w:val="00DD690C"/>
  </w:style>
  <w:style w:type="paragraph" w:customStyle="1" w:styleId="Normal2">
    <w:name w:val="Normal2"/>
    <w:basedOn w:val="Normal1"/>
    <w:link w:val="NormalChar1"/>
    <w:qFormat/>
    <w:rsid w:val="00EA6D21"/>
    <w:rPr>
      <w:b w:val="0"/>
      <w:i w:val="0"/>
      <w:color w:val="000000" w:themeColor="text1"/>
    </w:rPr>
  </w:style>
  <w:style w:type="character" w:customStyle="1" w:styleId="InfoBlueChar">
    <w:name w:val="InfoBlue Char"/>
    <w:basedOn w:val="DefaultParagraphFont"/>
    <w:link w:val="InfoBlue"/>
    <w:rsid w:val="00EA6D21"/>
    <w:rPr>
      <w:b/>
      <w:i/>
      <w:color w:val="0000FF"/>
    </w:rPr>
  </w:style>
  <w:style w:type="character" w:customStyle="1" w:styleId="NormalChar">
    <w:name w:val="Normal Char"/>
    <w:basedOn w:val="InfoBlueChar"/>
    <w:link w:val="Normal1"/>
    <w:rsid w:val="00DD690C"/>
  </w:style>
  <w:style w:type="character" w:customStyle="1" w:styleId="NormalChar1">
    <w:name w:val="Normal Char1"/>
    <w:basedOn w:val="NormalChar"/>
    <w:link w:val="Normal2"/>
    <w:rsid w:val="00EA6D21"/>
    <w:rPr>
      <w:color w:val="000000" w:themeColor="text1"/>
    </w:rPr>
  </w:style>
  <w:style w:type="table" w:styleId="TableGrid">
    <w:name w:val="Table Grid"/>
    <w:basedOn w:val="TableNormal"/>
    <w:rsid w:val="00EA6D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E15B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56.bin"/><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1.bin"/><Relationship Id="rId112" Type="http://schemas.openxmlformats.org/officeDocument/2006/relationships/image" Target="media/image51.wmf"/><Relationship Id="rId133" Type="http://schemas.openxmlformats.org/officeDocument/2006/relationships/oleObject" Target="embeddings/oleObject67.bin"/><Relationship Id="rId138" Type="http://schemas.openxmlformats.org/officeDocument/2006/relationships/oleObject" Target="embeddings/oleObject71.bin"/><Relationship Id="rId16" Type="http://schemas.openxmlformats.org/officeDocument/2006/relationships/oleObject" Target="embeddings/oleObject4.bin"/><Relationship Id="rId107" Type="http://schemas.openxmlformats.org/officeDocument/2006/relationships/oleObject" Target="embeddings/oleObject51.bin"/><Relationship Id="rId11" Type="http://schemas.openxmlformats.org/officeDocument/2006/relationships/image" Target="media/image2.wmf"/><Relationship Id="rId32" Type="http://schemas.openxmlformats.org/officeDocument/2006/relationships/image" Target="media/image12.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6.bin"/><Relationship Id="rId102" Type="http://schemas.openxmlformats.org/officeDocument/2006/relationships/image" Target="media/image47.wmf"/><Relationship Id="rId123" Type="http://schemas.openxmlformats.org/officeDocument/2006/relationships/oleObject" Target="embeddings/oleObject60.bin"/><Relationship Id="rId128" Type="http://schemas.openxmlformats.org/officeDocument/2006/relationships/oleObject" Target="embeddings/oleObject63.bin"/><Relationship Id="rId144" Type="http://schemas.openxmlformats.org/officeDocument/2006/relationships/oleObject" Target="embeddings/oleObject76.bin"/><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4.bin"/><Relationship Id="rId22" Type="http://schemas.openxmlformats.org/officeDocument/2006/relationships/image" Target="media/image7.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1.bin"/><Relationship Id="rId113" Type="http://schemas.openxmlformats.org/officeDocument/2006/relationships/oleObject" Target="embeddings/oleObject54.bin"/><Relationship Id="rId118" Type="http://schemas.openxmlformats.org/officeDocument/2006/relationships/image" Target="media/image54.wmf"/><Relationship Id="rId134" Type="http://schemas.openxmlformats.org/officeDocument/2006/relationships/oleObject" Target="embeddings/oleObject68.bin"/><Relationship Id="rId139" Type="http://schemas.openxmlformats.org/officeDocument/2006/relationships/oleObject" Target="embeddings/oleObject72.bin"/><Relationship Id="rId80" Type="http://schemas.openxmlformats.org/officeDocument/2006/relationships/image" Target="media/image36.wmf"/><Relationship Id="rId85" Type="http://schemas.openxmlformats.org/officeDocument/2006/relationships/oleObject" Target="embeddings/oleObject39.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8.bin"/><Relationship Id="rId108" Type="http://schemas.openxmlformats.org/officeDocument/2006/relationships/image" Target="media/image49.wmf"/><Relationship Id="rId116" Type="http://schemas.openxmlformats.org/officeDocument/2006/relationships/image" Target="media/image53.wmf"/><Relationship Id="rId124" Type="http://schemas.openxmlformats.org/officeDocument/2006/relationships/image" Target="media/image56.wmf"/><Relationship Id="rId129" Type="http://schemas.openxmlformats.org/officeDocument/2006/relationships/oleObject" Target="embeddings/oleObject64.bin"/><Relationship Id="rId137" Type="http://schemas.openxmlformats.org/officeDocument/2006/relationships/oleObject" Target="embeddings/oleObject70.bin"/><Relationship Id="rId20" Type="http://schemas.openxmlformats.org/officeDocument/2006/relationships/image" Target="media/image6.wmf"/><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0.wmf"/><Relationship Id="rId91" Type="http://schemas.openxmlformats.org/officeDocument/2006/relationships/oleObject" Target="embeddings/oleObject42.bin"/><Relationship Id="rId96" Type="http://schemas.openxmlformats.org/officeDocument/2006/relationships/image" Target="media/image44.wmf"/><Relationship Id="rId111" Type="http://schemas.openxmlformats.org/officeDocument/2006/relationships/oleObject" Target="embeddings/oleObject53.bin"/><Relationship Id="rId132" Type="http://schemas.openxmlformats.org/officeDocument/2006/relationships/oleObject" Target="embeddings/oleObject66.bin"/><Relationship Id="rId140" Type="http://schemas.openxmlformats.org/officeDocument/2006/relationships/oleObject" Target="embeddings/oleObject73.bin"/><Relationship Id="rId14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oleObject" Target="embeddings/oleObject50.bin"/><Relationship Id="rId114" Type="http://schemas.openxmlformats.org/officeDocument/2006/relationships/image" Target="media/image52.wmf"/><Relationship Id="rId119" Type="http://schemas.openxmlformats.org/officeDocument/2006/relationships/oleObject" Target="embeddings/oleObject57.bin"/><Relationship Id="rId127" Type="http://schemas.openxmlformats.org/officeDocument/2006/relationships/image" Target="media/image57.wmf"/><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5.wmf"/><Relationship Id="rId81" Type="http://schemas.openxmlformats.org/officeDocument/2006/relationships/oleObject" Target="embeddings/oleObject37.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5.wmf"/><Relationship Id="rId130" Type="http://schemas.openxmlformats.org/officeDocument/2006/relationships/image" Target="media/image58.wmf"/><Relationship Id="rId135" Type="http://schemas.openxmlformats.org/officeDocument/2006/relationships/oleObject" Target="embeddings/oleObject69.bin"/><Relationship Id="rId143" Type="http://schemas.openxmlformats.org/officeDocument/2006/relationships/image" Target="media/image60.wmf"/><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oleObject" Target="embeddings/oleObject45.bin"/><Relationship Id="rId104" Type="http://schemas.openxmlformats.org/officeDocument/2006/relationships/oleObject" Target="embeddings/oleObject49.bin"/><Relationship Id="rId120" Type="http://schemas.openxmlformats.org/officeDocument/2006/relationships/oleObject" Target="embeddings/oleObject58.bin"/><Relationship Id="rId125" Type="http://schemas.openxmlformats.org/officeDocument/2006/relationships/oleObject" Target="embeddings/oleObject61.bin"/><Relationship Id="rId141" Type="http://schemas.openxmlformats.org/officeDocument/2006/relationships/oleObject" Target="embeddings/oleObject74.bin"/><Relationship Id="rId14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0.bin"/><Relationship Id="rId110" Type="http://schemas.openxmlformats.org/officeDocument/2006/relationships/image" Target="media/image50.wmf"/><Relationship Id="rId115" Type="http://schemas.openxmlformats.org/officeDocument/2006/relationships/oleObject" Target="embeddings/oleObject55.bin"/><Relationship Id="rId131" Type="http://schemas.openxmlformats.org/officeDocument/2006/relationships/oleObject" Target="embeddings/oleObject65.bin"/><Relationship Id="rId136" Type="http://schemas.openxmlformats.org/officeDocument/2006/relationships/image" Target="media/image59.wmf"/><Relationship Id="rId61" Type="http://schemas.openxmlformats.org/officeDocument/2006/relationships/oleObject" Target="embeddings/oleObject27.bin"/><Relationship Id="rId82" Type="http://schemas.openxmlformats.org/officeDocument/2006/relationships/image" Target="media/image37.wmf"/><Relationship Id="rId19" Type="http://schemas.openxmlformats.org/officeDocument/2006/relationships/oleObject" Target="embeddings/oleObject6.bin"/><Relationship Id="rId14"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5.bin"/><Relationship Id="rId100" Type="http://schemas.openxmlformats.org/officeDocument/2006/relationships/image" Target="media/image46.wmf"/><Relationship Id="rId105" Type="http://schemas.openxmlformats.org/officeDocument/2006/relationships/image" Target="media/image48.wmf"/><Relationship Id="rId126" Type="http://schemas.openxmlformats.org/officeDocument/2006/relationships/oleObject" Target="embeddings/oleObject62.bin"/><Relationship Id="rId147"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oleObject" Target="embeddings/oleObject43.bin"/><Relationship Id="rId98" Type="http://schemas.openxmlformats.org/officeDocument/2006/relationships/image" Target="media/image45.wmf"/><Relationship Id="rId121" Type="http://schemas.openxmlformats.org/officeDocument/2006/relationships/oleObject" Target="embeddings/oleObject59.bin"/><Relationship Id="rId142" Type="http://schemas.openxmlformats.org/officeDocument/2006/relationships/oleObject" Target="embeddings/oleObject75.bin"/></Relationships>
</file>

<file path=word/_rels/settings.xml.rels><?xml version="1.0" encoding="UTF-8" standalone="yes"?>
<Relationships xmlns="http://schemas.openxmlformats.org/package/2006/relationships"><Relationship Id="rId1" Type="http://schemas.openxmlformats.org/officeDocument/2006/relationships/attachedTemplate" Target="file:///E:\HCMUS%20Learning\Software%20Construction\Usecase%20Specification\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6EBAC-EBCC-40C6-9330-B5DD9751F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11</TotalTime>
  <Pages>8</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6550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Win7</dc:creator>
  <cp:lastModifiedBy>Win7</cp:lastModifiedBy>
  <cp:revision>4</cp:revision>
  <cp:lastPrinted>1601-01-01T00:00:00Z</cp:lastPrinted>
  <dcterms:created xsi:type="dcterms:W3CDTF">2010-05-07T15:24:00Z</dcterms:created>
  <dcterms:modified xsi:type="dcterms:W3CDTF">2010-05-07T17:30:00Z</dcterms:modified>
</cp:coreProperties>
</file>